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D601A" w14:textId="77777777" w:rsidR="00E84CE7" w:rsidRPr="001F4121" w:rsidRDefault="00E84CE7" w:rsidP="008B576A">
      <w:pPr>
        <w:rPr>
          <w:rFonts w:asciiTheme="minorHAnsi" w:hAnsiTheme="minorHAnsi" w:cstheme="minorHAnsi"/>
          <w:sz w:val="18"/>
          <w:szCs w:val="18"/>
          <w:lang w:val="en-GB"/>
        </w:rPr>
      </w:pPr>
      <w:bookmarkStart w:id="0" w:name="HereIam"/>
      <w:bookmarkEnd w:id="0"/>
    </w:p>
    <w:p w14:paraId="4EFC8176" w14:textId="77777777" w:rsidR="008B576A" w:rsidRPr="001F4121" w:rsidRDefault="002457AE" w:rsidP="008B576A">
      <w:pPr>
        <w:rPr>
          <w:rFonts w:asciiTheme="minorHAnsi" w:hAnsiTheme="minorHAnsi" w:cstheme="minorHAnsi"/>
          <w:sz w:val="18"/>
          <w:szCs w:val="18"/>
          <w:lang w:val="en-GB"/>
        </w:rPr>
      </w:pPr>
      <w:r w:rsidRPr="001F4121">
        <w:rPr>
          <w:rFonts w:asciiTheme="minorHAnsi" w:hAnsiTheme="minorHAnsi" w:cstheme="minorHAnsi"/>
          <w:noProof/>
          <w:sz w:val="18"/>
          <w:szCs w:val="18"/>
          <w:lang w:eastAsia="zh-CN"/>
        </w:rPr>
        <mc:AlternateContent>
          <mc:Choice Requires="wpc">
            <w:drawing>
              <wp:anchor distT="0" distB="0" distL="114300" distR="114300" simplePos="0" relativeHeight="251659264" behindDoc="0" locked="0" layoutInCell="1" allowOverlap="1" wp14:anchorId="4E16A828" wp14:editId="563DF05E">
                <wp:simplePos x="0" y="0"/>
                <wp:positionH relativeFrom="column">
                  <wp:posOffset>5575935</wp:posOffset>
                </wp:positionH>
                <wp:positionV relativeFrom="paragraph">
                  <wp:posOffset>6350</wp:posOffset>
                </wp:positionV>
                <wp:extent cx="1041400" cy="1041400"/>
                <wp:effectExtent l="0" t="0" r="6350" b="6350"/>
                <wp:wrapNone/>
                <wp:docPr id="1" name="Logo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Picture 2" descr="1"/>
                          <pic:cNvPicPr>
                            <a:picLock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41400" cy="1041400"/>
                          </a:xfrm>
                          <a:prstGeom prst="rect">
                            <a:avLst/>
                          </a:prstGeom>
                        </pic:spPr>
                      </pic:pic>
                    </wpc:wpc>
                  </a:graphicData>
                </a:graphic>
              </wp:anchor>
            </w:drawing>
          </mc:Choice>
          <mc:Fallback>
            <w:pict>
              <v:group w14:anchorId="1363D427" id="Logo1" o:spid="_x0000_s1026" editas="canvas" style="position:absolute;margin-left:439.05pt;margin-top:.5pt;width:82pt;height:82pt;z-index:251659264" coordsize="10414,1041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414;height:10414;visibility:visible;mso-wrap-style:square">
                  <v:fill o:detectmouseclick="t"/>
                  <v:path o:connecttype="none"/>
                </v:shape>
                <v:shape id="Picture 2" o:spid="_x0000_s1028" type="#_x0000_t75" alt="1" style="position:absolute;width:10414;height:10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">
                  <v:imagedata r:id="rId12" o:title="1"/>
                  <v:path arrowok="t"/>
                  <o:lock v:ext="edit" aspectratio="f"/>
                </v:shape>
              </v:group>
            </w:pict>
          </mc:Fallback>
        </mc:AlternateContent>
      </w:r>
    </w:p>
    <w:p w14:paraId="47FF78AA" w14:textId="77777777" w:rsidR="008B576A" w:rsidRPr="001F4121" w:rsidRDefault="008B576A" w:rsidP="008B576A">
      <w:pPr>
        <w:rPr>
          <w:rFonts w:asciiTheme="minorHAnsi" w:hAnsiTheme="minorHAnsi" w:cstheme="minorHAnsi"/>
          <w:sz w:val="18"/>
          <w:szCs w:val="18"/>
          <w:lang w:val="en-GB"/>
        </w:rPr>
      </w:pPr>
    </w:p>
    <w:p w14:paraId="2EC4E1B5" w14:textId="77777777" w:rsidR="008B576A" w:rsidRPr="001F4121" w:rsidRDefault="008B576A" w:rsidP="008B576A">
      <w:pPr>
        <w:rPr>
          <w:rFonts w:asciiTheme="minorHAnsi" w:hAnsiTheme="minorHAnsi" w:cstheme="minorHAnsi"/>
          <w:sz w:val="18"/>
          <w:szCs w:val="18"/>
          <w:lang w:val="en-GB"/>
        </w:rPr>
      </w:pPr>
    </w:p>
    <w:p w14:paraId="5213AF53" w14:textId="77777777" w:rsidR="008B576A" w:rsidRPr="001F4121" w:rsidRDefault="008B576A" w:rsidP="008B576A">
      <w:pPr>
        <w:rPr>
          <w:rFonts w:asciiTheme="minorHAnsi" w:hAnsiTheme="minorHAnsi" w:cstheme="minorHAnsi"/>
          <w:sz w:val="18"/>
          <w:szCs w:val="18"/>
          <w:lang w:val="en-GB"/>
        </w:rPr>
      </w:pPr>
    </w:p>
    <w:p w14:paraId="5839E36F" w14:textId="77777777" w:rsidR="008B576A" w:rsidRPr="001F4121" w:rsidRDefault="008B576A" w:rsidP="008B576A">
      <w:pPr>
        <w:rPr>
          <w:rFonts w:asciiTheme="minorHAnsi" w:hAnsiTheme="minorHAnsi" w:cstheme="minorHAnsi"/>
          <w:sz w:val="18"/>
          <w:szCs w:val="18"/>
          <w:lang w:val="en-GB"/>
        </w:rPr>
      </w:pPr>
    </w:p>
    <w:p w14:paraId="3FD702D3" w14:textId="77777777" w:rsidR="008B576A" w:rsidRPr="001F4121" w:rsidRDefault="008B576A" w:rsidP="008B576A">
      <w:pPr>
        <w:rPr>
          <w:rFonts w:asciiTheme="minorHAnsi" w:hAnsiTheme="minorHAnsi" w:cstheme="minorHAnsi"/>
          <w:sz w:val="18"/>
          <w:szCs w:val="18"/>
          <w:lang w:val="en-GB"/>
        </w:rPr>
      </w:pPr>
    </w:p>
    <w:p w14:paraId="369428E7" w14:textId="77777777" w:rsidR="008A70ED" w:rsidRPr="001F4121" w:rsidRDefault="008A70ED" w:rsidP="008A70ED">
      <w:pPr>
        <w:spacing w:line="320" w:lineRule="exact"/>
        <w:rPr>
          <w:rFonts w:asciiTheme="minorHAnsi" w:hAnsiTheme="minorHAnsi" w:cstheme="minorHAnsi"/>
          <w:sz w:val="18"/>
          <w:szCs w:val="18"/>
          <w:lang w:val="en-GB"/>
        </w:rPr>
      </w:pPr>
    </w:p>
    <w:p w14:paraId="6CF1EDFF" w14:textId="77777777" w:rsidR="00A21471" w:rsidRPr="001F4121" w:rsidRDefault="00A21471" w:rsidP="008B576A">
      <w:pPr>
        <w:rPr>
          <w:rFonts w:asciiTheme="minorHAnsi" w:hAnsiTheme="minorHAnsi" w:cstheme="minorHAnsi"/>
          <w:sz w:val="18"/>
          <w:szCs w:val="18"/>
          <w:lang w:val="en-GB"/>
        </w:rPr>
      </w:pPr>
    </w:p>
    <w:p w14:paraId="184445CD" w14:textId="77777777" w:rsidR="00A21471" w:rsidRPr="001F4121" w:rsidRDefault="00A21471" w:rsidP="008B576A">
      <w:pPr>
        <w:rPr>
          <w:rFonts w:asciiTheme="minorHAnsi" w:hAnsiTheme="minorHAnsi" w:cstheme="minorHAnsi"/>
          <w:sz w:val="18"/>
          <w:szCs w:val="18"/>
          <w:lang w:val="en-GB"/>
        </w:rPr>
      </w:pPr>
    </w:p>
    <w:p w14:paraId="0E368E2F" w14:textId="77777777" w:rsidR="00E00640" w:rsidRPr="001F4121" w:rsidRDefault="00E00640" w:rsidP="00E00640">
      <w:pPr>
        <w:spacing w:line="300" w:lineRule="auto"/>
        <w:rPr>
          <w:rFonts w:asciiTheme="minorHAnsi" w:hAnsiTheme="minorHAnsi" w:cstheme="minorHAnsi"/>
          <w:lang w:val="en-GB"/>
        </w:rPr>
      </w:pPr>
    </w:p>
    <w:p w14:paraId="5DF96A34" w14:textId="77777777" w:rsidR="00E00640" w:rsidRPr="001F4121" w:rsidRDefault="00E00640" w:rsidP="00E00640">
      <w:pPr>
        <w:spacing w:line="300" w:lineRule="auto"/>
        <w:rPr>
          <w:rFonts w:asciiTheme="minorHAnsi" w:hAnsiTheme="minorHAnsi" w:cstheme="minorHAnsi"/>
          <w:color w:val="FFFFFF"/>
          <w:lang w:val="en-GB"/>
        </w:rPr>
      </w:pPr>
    </w:p>
    <w:p w14:paraId="446C3185" w14:textId="77777777" w:rsidR="00E00640" w:rsidRPr="001F4121" w:rsidRDefault="00E00640" w:rsidP="00E00640">
      <w:pPr>
        <w:spacing w:line="300" w:lineRule="auto"/>
        <w:rPr>
          <w:rFonts w:asciiTheme="minorHAnsi" w:hAnsiTheme="minorHAnsi" w:cstheme="minorHAnsi"/>
          <w:lang w:val="en-GB"/>
        </w:rPr>
      </w:pPr>
    </w:p>
    <w:p w14:paraId="05B492FD" w14:textId="35895E6C" w:rsidR="00CE5142" w:rsidRPr="001F4121" w:rsidRDefault="00CE5142" w:rsidP="0027657D">
      <w:pPr>
        <w:pStyle w:val="Title"/>
        <w:jc w:val="center"/>
        <w:rPr>
          <w:rFonts w:asciiTheme="minorHAnsi" w:hAnsiTheme="minorHAnsi" w:cstheme="minorHAnsi"/>
          <w:lang w:val="en-GB"/>
        </w:rPr>
      </w:pPr>
      <w:r w:rsidRPr="001F4121">
        <w:rPr>
          <w:rFonts w:asciiTheme="minorHAnsi" w:hAnsiTheme="minorHAnsi" w:cstheme="minorHAnsi"/>
          <w:lang w:val="en-GB"/>
        </w:rPr>
        <w:fldChar w:fldCharType="begin">
          <w:ffData>
            <w:name w:val="TxtProjectnr"/>
            <w:enabled/>
            <w:calcOnExit w:val="0"/>
            <w:textInput>
              <w:default w:val="projectnr"/>
            </w:textInput>
          </w:ffData>
        </w:fldChar>
      </w:r>
      <w:bookmarkStart w:id="1" w:name="TxtProjectnr"/>
      <w:r w:rsidRPr="001F4121">
        <w:rPr>
          <w:rFonts w:asciiTheme="minorHAnsi" w:hAnsiTheme="minorHAnsi" w:cstheme="minorHAnsi"/>
          <w:lang w:val="en-GB"/>
        </w:rPr>
        <w:instrText xml:space="preserve"> FORMTEXT </w:instrText>
      </w:r>
      <w:r w:rsidRPr="001F4121">
        <w:rPr>
          <w:rFonts w:asciiTheme="minorHAnsi" w:hAnsiTheme="minorHAnsi" w:cstheme="minorHAnsi"/>
          <w:lang w:val="en-GB"/>
        </w:rPr>
      </w:r>
      <w:r w:rsidRPr="001F4121">
        <w:rPr>
          <w:rFonts w:asciiTheme="minorHAnsi" w:hAnsiTheme="minorHAnsi" w:cstheme="minorHAnsi"/>
          <w:lang w:val="en-GB"/>
        </w:rPr>
        <w:fldChar w:fldCharType="separate"/>
      </w:r>
      <w:r w:rsidR="002457AE" w:rsidRPr="001F4121">
        <w:rPr>
          <w:rFonts w:asciiTheme="minorHAnsi" w:hAnsiTheme="minorHAnsi" w:cstheme="minorHAnsi"/>
          <w:lang w:val="en-GB"/>
        </w:rPr>
        <w:t xml:space="preserve"> </w:t>
      </w:r>
      <w:r w:rsidRPr="001F4121">
        <w:rPr>
          <w:rFonts w:asciiTheme="minorHAnsi" w:hAnsiTheme="minorHAnsi" w:cstheme="minorHAnsi"/>
          <w:lang w:val="en-GB"/>
        </w:rPr>
        <w:fldChar w:fldCharType="end"/>
      </w:r>
      <w:bookmarkEnd w:id="1"/>
      <w:r w:rsidR="0027657D" w:rsidRPr="001F4121">
        <w:rPr>
          <w:rFonts w:asciiTheme="minorHAnsi" w:hAnsiTheme="minorHAnsi" w:cstheme="minorHAnsi"/>
          <w:lang w:val="en-GB"/>
        </w:rPr>
        <w:t>Project Management Plan</w:t>
      </w:r>
    </w:p>
    <w:p w14:paraId="7B7794F3" w14:textId="77777777" w:rsidR="00CE5142" w:rsidRPr="001F4121" w:rsidRDefault="00CE5142" w:rsidP="00CE5142">
      <w:pPr>
        <w:spacing w:line="240" w:lineRule="atLeast"/>
        <w:rPr>
          <w:rFonts w:asciiTheme="minorHAnsi" w:hAnsiTheme="minorHAnsi" w:cstheme="minorHAnsi"/>
          <w:color w:val="FFFFFF"/>
          <w:sz w:val="16"/>
          <w:szCs w:val="16"/>
          <w:lang w:val="en-GB"/>
        </w:rPr>
      </w:pPr>
      <w:r w:rsidRPr="001F4121">
        <w:rPr>
          <w:rFonts w:asciiTheme="minorHAnsi" w:hAnsiTheme="minorHAnsi" w:cstheme="minorHAnsi"/>
          <w:color w:val="FFFFFF"/>
          <w:sz w:val="16"/>
          <w:szCs w:val="16"/>
          <w:lang w:val="en-GB"/>
        </w:rPr>
        <w:fldChar w:fldCharType="begin">
          <w:ffData>
            <w:name w:val="TxtTitle2"/>
            <w:enabled/>
            <w:calcOnExit w:val="0"/>
            <w:textInput>
              <w:default w:val="Title"/>
            </w:textInput>
          </w:ffData>
        </w:fldChar>
      </w:r>
      <w:bookmarkStart w:id="2" w:name="TxtTitle2"/>
      <w:r w:rsidRPr="001F4121">
        <w:rPr>
          <w:rFonts w:asciiTheme="minorHAnsi" w:hAnsiTheme="minorHAnsi" w:cstheme="minorHAnsi"/>
          <w:color w:val="FFFFFF"/>
          <w:sz w:val="16"/>
          <w:szCs w:val="16"/>
          <w:lang w:val="en-GB"/>
        </w:rPr>
        <w:instrText xml:space="preserve"> FORMTEXT </w:instrText>
      </w:r>
      <w:r w:rsidRPr="001F4121">
        <w:rPr>
          <w:rFonts w:asciiTheme="minorHAnsi" w:hAnsiTheme="minorHAnsi" w:cstheme="minorHAnsi"/>
          <w:color w:val="FFFFFF"/>
          <w:sz w:val="16"/>
          <w:szCs w:val="16"/>
          <w:lang w:val="en-GB"/>
        </w:rPr>
      </w:r>
      <w:r w:rsidRPr="001F4121">
        <w:rPr>
          <w:rFonts w:asciiTheme="minorHAnsi" w:hAnsiTheme="minorHAnsi" w:cstheme="minorHAnsi"/>
          <w:color w:val="FFFFFF"/>
          <w:sz w:val="16"/>
          <w:szCs w:val="16"/>
          <w:lang w:val="en-GB"/>
        </w:rPr>
        <w:fldChar w:fldCharType="separate"/>
      </w:r>
      <w:r w:rsidR="002457AE" w:rsidRPr="001F4121">
        <w:rPr>
          <w:rFonts w:asciiTheme="minorHAnsi" w:hAnsiTheme="minorHAnsi" w:cstheme="minorHAnsi"/>
          <w:color w:val="FFFFFF"/>
          <w:sz w:val="16"/>
          <w:szCs w:val="16"/>
          <w:lang w:val="en-GB"/>
        </w:rPr>
        <w:t> </w:t>
      </w:r>
      <w:r w:rsidR="002457AE" w:rsidRPr="001F4121">
        <w:rPr>
          <w:rFonts w:asciiTheme="minorHAnsi" w:hAnsiTheme="minorHAnsi" w:cstheme="minorHAnsi"/>
          <w:color w:val="FFFFFF"/>
          <w:sz w:val="16"/>
          <w:szCs w:val="16"/>
          <w:lang w:val="en-GB"/>
        </w:rPr>
        <w:t> </w:t>
      </w:r>
      <w:r w:rsidR="002457AE" w:rsidRPr="001F4121">
        <w:rPr>
          <w:rFonts w:asciiTheme="minorHAnsi" w:hAnsiTheme="minorHAnsi" w:cstheme="minorHAnsi"/>
          <w:color w:val="FFFFFF"/>
          <w:sz w:val="16"/>
          <w:szCs w:val="16"/>
          <w:lang w:val="en-GB"/>
        </w:rPr>
        <w:t> </w:t>
      </w:r>
      <w:r w:rsidR="002457AE" w:rsidRPr="001F4121">
        <w:rPr>
          <w:rFonts w:asciiTheme="minorHAnsi" w:hAnsiTheme="minorHAnsi" w:cstheme="minorHAnsi"/>
          <w:color w:val="FFFFFF"/>
          <w:sz w:val="16"/>
          <w:szCs w:val="16"/>
          <w:lang w:val="en-GB"/>
        </w:rPr>
        <w:t> </w:t>
      </w:r>
      <w:r w:rsidR="002457AE" w:rsidRPr="001F4121">
        <w:rPr>
          <w:rFonts w:asciiTheme="minorHAnsi" w:hAnsiTheme="minorHAnsi" w:cstheme="minorHAnsi"/>
          <w:color w:val="FFFFFF"/>
          <w:sz w:val="16"/>
          <w:szCs w:val="16"/>
          <w:lang w:val="en-GB"/>
        </w:rPr>
        <w:t> </w:t>
      </w:r>
      <w:r w:rsidRPr="001F4121">
        <w:rPr>
          <w:rFonts w:asciiTheme="minorHAnsi" w:hAnsiTheme="minorHAnsi" w:cstheme="minorHAnsi"/>
          <w:color w:val="FFFFFF"/>
          <w:sz w:val="16"/>
          <w:szCs w:val="16"/>
          <w:lang w:val="en-GB"/>
        </w:rPr>
        <w:fldChar w:fldCharType="end"/>
      </w:r>
      <w:bookmarkEnd w:id="2"/>
    </w:p>
    <w:p w14:paraId="359A3274" w14:textId="7FA0A84D" w:rsidR="00CE5142" w:rsidRPr="001F4121" w:rsidRDefault="0027657D" w:rsidP="0027657D">
      <w:pPr>
        <w:spacing w:line="240" w:lineRule="atLeast"/>
        <w:jc w:val="center"/>
        <w:rPr>
          <w:rFonts w:asciiTheme="minorHAnsi" w:hAnsiTheme="minorHAnsi" w:cstheme="minorHAnsi"/>
          <w:color w:val="95B3D7" w:themeColor="accent1" w:themeTint="99"/>
          <w:sz w:val="16"/>
          <w:szCs w:val="16"/>
          <w:lang w:val="en-GB"/>
        </w:rPr>
      </w:pPr>
      <w:r w:rsidRPr="001F4121">
        <w:rPr>
          <w:rFonts w:asciiTheme="minorHAnsi" w:hAnsiTheme="minorHAnsi" w:cstheme="minorHAnsi"/>
          <w:color w:val="95B3D7" w:themeColor="accent1" w:themeTint="99"/>
          <w:sz w:val="16"/>
          <w:szCs w:val="16"/>
          <w:lang w:val="en-GB"/>
        </w:rPr>
        <w:tab/>
      </w:r>
      <w:r w:rsidR="00AD59A5">
        <w:rPr>
          <w:rFonts w:asciiTheme="minorHAnsi" w:hAnsiTheme="minorHAnsi" w:cstheme="minorHAnsi"/>
          <w:color w:val="95B3D7" w:themeColor="accent1" w:themeTint="99"/>
          <w:sz w:val="28"/>
          <w:szCs w:val="16"/>
          <w:lang w:val="en-GB"/>
        </w:rPr>
        <w:t>Website</w:t>
      </w:r>
      <w:r w:rsidR="00186A63">
        <w:rPr>
          <w:rFonts w:asciiTheme="minorHAnsi" w:hAnsiTheme="minorHAnsi" w:cstheme="minorHAnsi"/>
          <w:color w:val="95B3D7" w:themeColor="accent1" w:themeTint="99"/>
          <w:sz w:val="28"/>
          <w:szCs w:val="16"/>
          <w:lang w:val="en-GB"/>
        </w:rPr>
        <w:t xml:space="preserve"> deployment with Kubernetes</w:t>
      </w:r>
    </w:p>
    <w:bookmarkStart w:id="3" w:name="TxtAfdInstituut2"/>
    <w:p w14:paraId="778E4F80" w14:textId="77777777" w:rsidR="00CE5142" w:rsidRPr="001F4121" w:rsidRDefault="00CE5142" w:rsidP="00CE5142">
      <w:pPr>
        <w:spacing w:line="300" w:lineRule="auto"/>
        <w:rPr>
          <w:rFonts w:asciiTheme="minorHAnsi" w:hAnsiTheme="minorHAnsi" w:cstheme="minorHAnsi"/>
          <w:color w:val="FFFFFF"/>
          <w:szCs w:val="20"/>
          <w:lang w:val="en-GB"/>
        </w:rPr>
      </w:pPr>
      <w:r w:rsidRPr="001F4121">
        <w:rPr>
          <w:rFonts w:asciiTheme="minorHAnsi" w:hAnsiTheme="minorHAnsi" w:cstheme="minorHAnsi"/>
          <w:color w:val="FFFFFF"/>
          <w:szCs w:val="20"/>
          <w:lang w:val="en-GB"/>
        </w:rPr>
        <w:fldChar w:fldCharType="begin">
          <w:ffData>
            <w:name w:val="TxtAfdInstituut2"/>
            <w:enabled/>
            <w:calcOnExit w:val="0"/>
            <w:textInput>
              <w:default w:val="Afdeling-Instituut"/>
            </w:textInput>
          </w:ffData>
        </w:fldChar>
      </w:r>
      <w:r w:rsidRPr="001F4121">
        <w:rPr>
          <w:rFonts w:asciiTheme="minorHAnsi" w:hAnsiTheme="minorHAnsi" w:cstheme="minorHAnsi"/>
          <w:color w:val="FFFFFF"/>
          <w:szCs w:val="20"/>
          <w:lang w:val="en-GB"/>
        </w:rPr>
        <w:instrText xml:space="preserve"> FORMTEXT </w:instrText>
      </w:r>
      <w:r w:rsidRPr="001F4121">
        <w:rPr>
          <w:rFonts w:asciiTheme="minorHAnsi" w:hAnsiTheme="minorHAnsi" w:cstheme="minorHAnsi"/>
          <w:color w:val="FFFFFF"/>
          <w:szCs w:val="20"/>
          <w:lang w:val="en-GB"/>
        </w:rPr>
      </w:r>
      <w:r w:rsidRPr="001F4121">
        <w:rPr>
          <w:rFonts w:asciiTheme="minorHAnsi" w:hAnsiTheme="minorHAnsi" w:cstheme="minorHAnsi"/>
          <w:color w:val="FFFFFF"/>
          <w:szCs w:val="20"/>
          <w:lang w:val="en-GB"/>
        </w:rPr>
        <w:fldChar w:fldCharType="separate"/>
      </w:r>
      <w:r w:rsidR="002457AE" w:rsidRPr="001F4121">
        <w:rPr>
          <w:rFonts w:asciiTheme="minorHAnsi" w:hAnsiTheme="minorHAnsi" w:cstheme="minorHAnsi"/>
          <w:color w:val="FFFFFF"/>
          <w:szCs w:val="20"/>
          <w:lang w:val="en-GB"/>
        </w:rPr>
        <w:t> </w:t>
      </w:r>
      <w:r w:rsidR="002457AE" w:rsidRPr="001F4121">
        <w:rPr>
          <w:rFonts w:asciiTheme="minorHAnsi" w:hAnsiTheme="minorHAnsi" w:cstheme="minorHAnsi"/>
          <w:color w:val="FFFFFF"/>
          <w:szCs w:val="20"/>
          <w:lang w:val="en-GB"/>
        </w:rPr>
        <w:t> </w:t>
      </w:r>
      <w:r w:rsidR="002457AE" w:rsidRPr="001F4121">
        <w:rPr>
          <w:rFonts w:asciiTheme="minorHAnsi" w:hAnsiTheme="minorHAnsi" w:cstheme="minorHAnsi"/>
          <w:color w:val="FFFFFF"/>
          <w:szCs w:val="20"/>
          <w:lang w:val="en-GB"/>
        </w:rPr>
        <w:t> </w:t>
      </w:r>
      <w:r w:rsidR="002457AE" w:rsidRPr="001F4121">
        <w:rPr>
          <w:rFonts w:asciiTheme="minorHAnsi" w:hAnsiTheme="minorHAnsi" w:cstheme="minorHAnsi"/>
          <w:color w:val="FFFFFF"/>
          <w:szCs w:val="20"/>
          <w:lang w:val="en-GB"/>
        </w:rPr>
        <w:t> </w:t>
      </w:r>
      <w:r w:rsidR="002457AE" w:rsidRPr="001F4121">
        <w:rPr>
          <w:rFonts w:asciiTheme="minorHAnsi" w:hAnsiTheme="minorHAnsi" w:cstheme="minorHAnsi"/>
          <w:color w:val="FFFFFF"/>
          <w:szCs w:val="20"/>
          <w:lang w:val="en-GB"/>
        </w:rPr>
        <w:t> </w:t>
      </w:r>
      <w:r w:rsidRPr="001F4121">
        <w:rPr>
          <w:rFonts w:asciiTheme="minorHAnsi" w:hAnsiTheme="minorHAnsi" w:cstheme="minorHAnsi"/>
          <w:color w:val="FFFFFF"/>
          <w:szCs w:val="20"/>
          <w:lang w:val="en-GB"/>
        </w:rPr>
        <w:fldChar w:fldCharType="end"/>
      </w:r>
      <w:bookmarkEnd w:id="3"/>
    </w:p>
    <w:p w14:paraId="298CC6A8" w14:textId="77777777" w:rsidR="00E00640" w:rsidRPr="001F4121" w:rsidRDefault="00E00640" w:rsidP="00E00640">
      <w:pPr>
        <w:pStyle w:val="Header"/>
        <w:spacing w:line="560" w:lineRule="exact"/>
        <w:rPr>
          <w:rFonts w:asciiTheme="minorHAnsi" w:hAnsiTheme="minorHAnsi" w:cstheme="minorHAnsi"/>
          <w:lang w:val="en-GB"/>
        </w:rPr>
      </w:pPr>
    </w:p>
    <w:tbl>
      <w:tblPr>
        <w:tblW w:w="8217" w:type="dxa"/>
        <w:tblInd w:w="925" w:type="dxa"/>
        <w:tblLayout w:type="fixed"/>
        <w:tblCellMar>
          <w:left w:w="70" w:type="dxa"/>
          <w:right w:w="70" w:type="dxa"/>
        </w:tblCellMar>
        <w:tblLook w:val="01E0" w:firstRow="1" w:lastRow="1" w:firstColumn="1" w:lastColumn="1" w:noHBand="0" w:noVBand="0"/>
      </w:tblPr>
      <w:tblGrid>
        <w:gridCol w:w="8217"/>
      </w:tblGrid>
      <w:tr w:rsidR="00E00640" w:rsidRPr="001F4121" w14:paraId="601A146A" w14:textId="77777777" w:rsidTr="00460EC3">
        <w:trPr>
          <w:trHeight w:hRule="exact" w:val="1814"/>
        </w:trPr>
        <w:tc>
          <w:tcPr>
            <w:tcW w:w="8217" w:type="dxa"/>
          </w:tcPr>
          <w:bookmarkStart w:id="4" w:name="TxtTitle"/>
          <w:bookmarkStart w:id="5" w:name="BmrkTitel"/>
          <w:bookmarkStart w:id="6" w:name="OLE_LINK1"/>
          <w:p w14:paraId="18ADD6E7" w14:textId="77777777" w:rsidR="00E00640" w:rsidRPr="001F4121" w:rsidRDefault="00E00640" w:rsidP="009E47BC">
            <w:pPr>
              <w:pStyle w:val="FPTitle"/>
              <w:spacing w:line="240" w:lineRule="auto"/>
              <w:jc w:val="left"/>
              <w:rPr>
                <w:rFonts w:asciiTheme="minorHAnsi" w:eastAsia="Arial Unicode MS" w:hAnsiTheme="minorHAnsi" w:cstheme="minorHAnsi"/>
                <w:b w:val="0"/>
                <w:color w:val="auto"/>
                <w:sz w:val="64"/>
                <w:szCs w:val="64"/>
              </w:rPr>
            </w:pPr>
            <w:r w:rsidRPr="001F4121">
              <w:rPr>
                <w:rFonts w:asciiTheme="minorHAnsi" w:eastAsia="Arial Unicode MS" w:hAnsiTheme="minorHAnsi" w:cstheme="minorHAnsi"/>
                <w:b w:val="0"/>
                <w:color w:val="auto"/>
                <w:sz w:val="64"/>
                <w:szCs w:val="64"/>
              </w:rPr>
              <w:fldChar w:fldCharType="begin">
                <w:ffData>
                  <w:name w:val="TxtTitle"/>
                  <w:enabled/>
                  <w:calcOnExit w:val="0"/>
                  <w:textInput>
                    <w:default w:val="Titel"/>
                  </w:textInput>
                </w:ffData>
              </w:fldChar>
            </w:r>
            <w:r w:rsidRPr="001F4121">
              <w:rPr>
                <w:rFonts w:asciiTheme="minorHAnsi" w:eastAsia="Arial Unicode MS" w:hAnsiTheme="minorHAnsi" w:cstheme="minorHAnsi"/>
                <w:b w:val="0"/>
                <w:color w:val="auto"/>
                <w:sz w:val="64"/>
                <w:szCs w:val="64"/>
              </w:rPr>
              <w:instrText xml:space="preserve"> FORMTEXT </w:instrText>
            </w:r>
            <w:r w:rsidRPr="001F4121">
              <w:rPr>
                <w:rFonts w:asciiTheme="minorHAnsi" w:eastAsia="Arial Unicode MS" w:hAnsiTheme="minorHAnsi" w:cstheme="minorHAnsi"/>
                <w:b w:val="0"/>
                <w:color w:val="auto"/>
                <w:sz w:val="64"/>
                <w:szCs w:val="64"/>
              </w:rPr>
            </w:r>
            <w:r w:rsidRPr="001F4121">
              <w:rPr>
                <w:rFonts w:asciiTheme="minorHAnsi" w:eastAsia="Arial Unicode MS" w:hAnsiTheme="minorHAnsi" w:cstheme="minorHAnsi"/>
                <w:b w:val="0"/>
                <w:color w:val="auto"/>
                <w:sz w:val="64"/>
                <w:szCs w:val="64"/>
              </w:rPr>
              <w:fldChar w:fldCharType="separate"/>
            </w:r>
            <w:r w:rsidR="002457AE" w:rsidRPr="001F4121">
              <w:rPr>
                <w:rFonts w:asciiTheme="minorHAnsi" w:eastAsia="Arial Unicode MS" w:hAnsiTheme="minorHAnsi" w:cstheme="minorHAnsi"/>
                <w:b w:val="0"/>
                <w:color w:val="auto"/>
                <w:sz w:val="64"/>
                <w:szCs w:val="64"/>
              </w:rPr>
              <w:t xml:space="preserve"> </w:t>
            </w:r>
            <w:r w:rsidRPr="001F4121">
              <w:rPr>
                <w:rFonts w:asciiTheme="minorHAnsi" w:eastAsia="Arial Unicode MS" w:hAnsiTheme="minorHAnsi" w:cstheme="minorHAnsi"/>
                <w:b w:val="0"/>
                <w:color w:val="auto"/>
                <w:sz w:val="64"/>
                <w:szCs w:val="64"/>
              </w:rPr>
              <w:fldChar w:fldCharType="end"/>
            </w:r>
            <w:bookmarkEnd w:id="4"/>
            <w:r w:rsidRPr="001F4121">
              <w:rPr>
                <w:rFonts w:asciiTheme="minorHAnsi" w:eastAsia="Arial Unicode MS" w:hAnsiTheme="minorHAnsi" w:cstheme="minorHAnsi"/>
                <w:b w:val="0"/>
                <w:color w:val="auto"/>
                <w:sz w:val="64"/>
                <w:szCs w:val="64"/>
              </w:rPr>
              <w:t xml:space="preserve"> </w:t>
            </w:r>
            <w:bookmarkEnd w:id="5"/>
          </w:p>
        </w:tc>
      </w:tr>
      <w:bookmarkEnd w:id="6"/>
    </w:tbl>
    <w:p w14:paraId="638DFEB2" w14:textId="77777777" w:rsidR="00E00640" w:rsidRPr="001F4121" w:rsidRDefault="00E00640" w:rsidP="00E00640">
      <w:pPr>
        <w:spacing w:line="300" w:lineRule="auto"/>
        <w:rPr>
          <w:rFonts w:asciiTheme="minorHAnsi" w:hAnsiTheme="minorHAnsi" w:cstheme="minorHAnsi"/>
          <w:lang w:val="en-GB"/>
        </w:rPr>
      </w:pPr>
    </w:p>
    <w:tbl>
      <w:tblPr>
        <w:tblW w:w="0" w:type="auto"/>
        <w:tblInd w:w="963" w:type="dxa"/>
        <w:tblLayout w:type="fixed"/>
        <w:tblLook w:val="0000" w:firstRow="0" w:lastRow="0" w:firstColumn="0" w:lastColumn="0" w:noHBand="0" w:noVBand="0"/>
      </w:tblPr>
      <w:tblGrid>
        <w:gridCol w:w="8217"/>
      </w:tblGrid>
      <w:tr w:rsidR="00E00640" w:rsidRPr="001F4121" w14:paraId="5BEE6E28" w14:textId="77777777" w:rsidTr="009E47BC">
        <w:trPr>
          <w:trHeight w:val="495"/>
        </w:trPr>
        <w:tc>
          <w:tcPr>
            <w:tcW w:w="8217" w:type="dxa"/>
          </w:tcPr>
          <w:p w14:paraId="5970EAD9" w14:textId="77777777" w:rsidR="00E00640" w:rsidRPr="001F4121" w:rsidRDefault="00E00640" w:rsidP="009E47BC">
            <w:pPr>
              <w:pStyle w:val="FPSubtitle"/>
              <w:spacing w:line="240" w:lineRule="auto"/>
              <w:jc w:val="left"/>
              <w:rPr>
                <w:rFonts w:asciiTheme="minorHAnsi" w:hAnsiTheme="minorHAnsi" w:cstheme="minorHAnsi"/>
                <w:sz w:val="48"/>
                <w:szCs w:val="48"/>
              </w:rPr>
            </w:pPr>
            <w:r w:rsidRPr="001F4121">
              <w:rPr>
                <w:rFonts w:asciiTheme="minorHAnsi" w:hAnsiTheme="minorHAnsi" w:cstheme="minorHAnsi"/>
                <w:sz w:val="48"/>
                <w:szCs w:val="48"/>
              </w:rPr>
              <w:fldChar w:fldCharType="begin">
                <w:ffData>
                  <w:name w:val="TxtSubTitle"/>
                  <w:enabled/>
                  <w:calcOnExit w:val="0"/>
                  <w:textInput>
                    <w:default w:val="Subtitel"/>
                  </w:textInput>
                </w:ffData>
              </w:fldChar>
            </w:r>
            <w:bookmarkStart w:id="7" w:name="TxtSubTitle"/>
            <w:r w:rsidRPr="001F4121">
              <w:rPr>
                <w:rFonts w:asciiTheme="minorHAnsi" w:hAnsiTheme="minorHAnsi" w:cstheme="minorHAnsi"/>
                <w:sz w:val="48"/>
                <w:szCs w:val="48"/>
              </w:rPr>
              <w:instrText xml:space="preserve"> FORMTEXT </w:instrText>
            </w:r>
            <w:r w:rsidRPr="001F4121">
              <w:rPr>
                <w:rFonts w:asciiTheme="minorHAnsi" w:hAnsiTheme="minorHAnsi" w:cstheme="minorHAnsi"/>
                <w:sz w:val="48"/>
                <w:szCs w:val="48"/>
              </w:rPr>
            </w:r>
            <w:r w:rsidRPr="001F4121">
              <w:rPr>
                <w:rFonts w:asciiTheme="minorHAnsi" w:hAnsiTheme="minorHAnsi" w:cstheme="minorHAnsi"/>
                <w:sz w:val="48"/>
                <w:szCs w:val="48"/>
              </w:rPr>
              <w:fldChar w:fldCharType="separate"/>
            </w:r>
            <w:r w:rsidR="002457AE" w:rsidRPr="001F4121">
              <w:rPr>
                <w:rFonts w:asciiTheme="minorHAnsi" w:hAnsiTheme="minorHAnsi" w:cstheme="minorHAnsi"/>
                <w:sz w:val="48"/>
                <w:szCs w:val="48"/>
              </w:rPr>
              <w:t xml:space="preserve"> </w:t>
            </w:r>
            <w:r w:rsidRPr="001F4121">
              <w:rPr>
                <w:rFonts w:asciiTheme="minorHAnsi" w:hAnsiTheme="minorHAnsi" w:cstheme="minorHAnsi"/>
                <w:sz w:val="48"/>
                <w:szCs w:val="48"/>
              </w:rPr>
              <w:fldChar w:fldCharType="end"/>
            </w:r>
            <w:bookmarkEnd w:id="7"/>
          </w:p>
        </w:tc>
      </w:tr>
    </w:tbl>
    <w:p w14:paraId="6504E0E0" w14:textId="77777777" w:rsidR="00E00640" w:rsidRPr="001F4121" w:rsidRDefault="00E00640" w:rsidP="00E00640">
      <w:pPr>
        <w:spacing w:line="300" w:lineRule="auto"/>
        <w:rPr>
          <w:rFonts w:asciiTheme="minorHAnsi" w:hAnsiTheme="minorHAnsi" w:cstheme="minorHAnsi"/>
          <w:color w:val="000000"/>
          <w:lang w:val="en-GB"/>
        </w:rPr>
      </w:pPr>
    </w:p>
    <w:p w14:paraId="0733E43E" w14:textId="77777777" w:rsidR="00E00640" w:rsidRPr="001F4121" w:rsidRDefault="00E00640" w:rsidP="00E00640">
      <w:pPr>
        <w:spacing w:line="300" w:lineRule="auto"/>
        <w:rPr>
          <w:rFonts w:asciiTheme="minorHAnsi" w:hAnsiTheme="minorHAnsi" w:cstheme="minorHAnsi"/>
          <w:color w:val="000000"/>
          <w:lang w:val="en-GB"/>
        </w:rPr>
      </w:pPr>
    </w:p>
    <w:p w14:paraId="6CC7E374" w14:textId="77777777" w:rsidR="00E00640" w:rsidRPr="001F4121" w:rsidRDefault="00E00640" w:rsidP="00E00640">
      <w:pPr>
        <w:spacing w:line="300" w:lineRule="auto"/>
        <w:rPr>
          <w:rFonts w:asciiTheme="minorHAnsi" w:hAnsiTheme="minorHAnsi" w:cstheme="minorHAnsi"/>
          <w:color w:val="000000"/>
          <w:lang w:val="en-GB"/>
        </w:rPr>
      </w:pPr>
    </w:p>
    <w:p w14:paraId="4B6DDD8A" w14:textId="77777777" w:rsidR="00E00640" w:rsidRPr="001F4121" w:rsidRDefault="00E00640" w:rsidP="00E00640">
      <w:pPr>
        <w:spacing w:line="300" w:lineRule="auto"/>
        <w:rPr>
          <w:rFonts w:asciiTheme="minorHAnsi" w:hAnsiTheme="minorHAnsi" w:cstheme="minorHAnsi"/>
          <w:color w:val="000000"/>
          <w:lang w:val="en-GB"/>
        </w:rPr>
      </w:pPr>
    </w:p>
    <w:p w14:paraId="50D8CF79" w14:textId="77777777" w:rsidR="00E00640" w:rsidRPr="001F4121" w:rsidRDefault="00E00640" w:rsidP="00E00640">
      <w:pPr>
        <w:spacing w:line="300" w:lineRule="auto"/>
        <w:rPr>
          <w:rFonts w:asciiTheme="minorHAnsi" w:hAnsiTheme="minorHAnsi" w:cstheme="minorHAnsi"/>
          <w:color w:val="000000"/>
          <w:lang w:val="en-GB"/>
        </w:rPr>
      </w:pPr>
    </w:p>
    <w:p w14:paraId="289C34B8" w14:textId="77777777" w:rsidR="00E00640" w:rsidRPr="001F4121" w:rsidRDefault="00E00640" w:rsidP="00E00640">
      <w:pPr>
        <w:spacing w:line="300" w:lineRule="auto"/>
        <w:rPr>
          <w:rFonts w:asciiTheme="minorHAnsi" w:hAnsiTheme="minorHAnsi" w:cstheme="minorHAnsi"/>
          <w:color w:val="000000"/>
          <w:lang w:val="en-GB"/>
        </w:rPr>
      </w:pPr>
    </w:p>
    <w:p w14:paraId="0B9F2F91" w14:textId="77777777" w:rsidR="00E00640" w:rsidRPr="001F4121" w:rsidRDefault="00E00640" w:rsidP="00E00640">
      <w:pPr>
        <w:spacing w:line="300" w:lineRule="auto"/>
        <w:rPr>
          <w:rFonts w:asciiTheme="minorHAnsi" w:hAnsiTheme="minorHAnsi" w:cstheme="minorHAnsi"/>
          <w:color w:val="000000"/>
          <w:lang w:val="en-GB"/>
        </w:rPr>
      </w:pPr>
    </w:p>
    <w:p w14:paraId="74F09468" w14:textId="77777777" w:rsidR="00E00640" w:rsidRPr="001F4121" w:rsidRDefault="00E00640" w:rsidP="00E00640">
      <w:pPr>
        <w:spacing w:line="300" w:lineRule="auto"/>
        <w:rPr>
          <w:rFonts w:asciiTheme="minorHAnsi" w:hAnsiTheme="minorHAnsi" w:cstheme="minorHAnsi"/>
          <w:color w:val="000000"/>
          <w:lang w:val="en-GB"/>
        </w:rPr>
      </w:pPr>
    </w:p>
    <w:p w14:paraId="4C7A459A" w14:textId="77777777" w:rsidR="00E00640" w:rsidRPr="001F4121" w:rsidRDefault="00E00640" w:rsidP="00E00640">
      <w:pPr>
        <w:spacing w:line="300" w:lineRule="auto"/>
        <w:rPr>
          <w:rFonts w:asciiTheme="minorHAnsi" w:hAnsiTheme="minorHAnsi" w:cstheme="minorHAnsi"/>
          <w:color w:val="000000"/>
          <w:lang w:val="en-GB"/>
        </w:rPr>
      </w:pPr>
    </w:p>
    <w:p w14:paraId="09CD0D79" w14:textId="77777777" w:rsidR="00E00640" w:rsidRPr="001F4121" w:rsidRDefault="00E00640" w:rsidP="00E00640">
      <w:pPr>
        <w:spacing w:line="300" w:lineRule="auto"/>
        <w:rPr>
          <w:rFonts w:asciiTheme="minorHAnsi" w:hAnsiTheme="minorHAnsi" w:cstheme="minorHAnsi"/>
          <w:color w:val="000000"/>
          <w:lang w:val="en-GB"/>
        </w:rPr>
      </w:pPr>
    </w:p>
    <w:tbl>
      <w:tblPr>
        <w:tblStyle w:val="TableGrid"/>
        <w:tblW w:w="0" w:type="auto"/>
        <w:tblInd w:w="963" w:type="dxa"/>
        <w:tblLook w:val="01E0" w:firstRow="1" w:lastRow="1" w:firstColumn="1" w:lastColumn="1" w:noHBand="0" w:noVBand="0"/>
      </w:tblPr>
      <w:tblGrid>
        <w:gridCol w:w="8217"/>
      </w:tblGrid>
      <w:tr w:rsidR="00E00640" w:rsidRPr="001F4121" w14:paraId="2053A545" w14:textId="77777777" w:rsidTr="009E47BC">
        <w:trPr>
          <w:trHeight w:val="347"/>
        </w:trPr>
        <w:tc>
          <w:tcPr>
            <w:tcW w:w="8217" w:type="dxa"/>
            <w:tcBorders>
              <w:top w:val="nil"/>
              <w:left w:val="nil"/>
              <w:bottom w:val="nil"/>
              <w:right w:val="nil"/>
            </w:tcBorders>
          </w:tcPr>
          <w:bookmarkStart w:id="8" w:name="TxtAuteur"/>
          <w:p w14:paraId="1A8A9D59" w14:textId="449C307B" w:rsidR="0027657D" w:rsidRPr="001F4121" w:rsidRDefault="00E00640" w:rsidP="0027657D">
            <w:pPr>
              <w:pStyle w:val="FPPlaceDate"/>
              <w:jc w:val="left"/>
              <w:rPr>
                <w:rFonts w:asciiTheme="minorHAnsi" w:hAnsiTheme="minorHAnsi" w:cstheme="minorHAnsi"/>
                <w:sz w:val="36"/>
                <w:szCs w:val="36"/>
              </w:rPr>
            </w:pPr>
            <w:r w:rsidRPr="001F4121">
              <w:rPr>
                <w:rFonts w:asciiTheme="minorHAnsi" w:hAnsiTheme="minorHAnsi" w:cstheme="minorHAnsi"/>
                <w:sz w:val="36"/>
                <w:szCs w:val="36"/>
              </w:rPr>
              <w:fldChar w:fldCharType="begin">
                <w:ffData>
                  <w:name w:val="TxtAuteur"/>
                  <w:enabled/>
                  <w:calcOnExit w:val="0"/>
                  <w:textInput>
                    <w:default w:val="Auteur"/>
                  </w:textInput>
                </w:ffData>
              </w:fldChar>
            </w:r>
            <w:r w:rsidRPr="001F4121">
              <w:rPr>
                <w:rFonts w:asciiTheme="minorHAnsi" w:hAnsiTheme="minorHAnsi" w:cstheme="minorHAnsi"/>
                <w:sz w:val="36"/>
                <w:szCs w:val="36"/>
              </w:rPr>
              <w:instrText xml:space="preserve"> FORMTEXT </w:instrText>
            </w:r>
            <w:r w:rsidRPr="001F4121">
              <w:rPr>
                <w:rFonts w:asciiTheme="minorHAnsi" w:hAnsiTheme="minorHAnsi" w:cstheme="minorHAnsi"/>
                <w:sz w:val="36"/>
                <w:szCs w:val="36"/>
              </w:rPr>
            </w:r>
            <w:r w:rsidRPr="001F4121">
              <w:rPr>
                <w:rFonts w:asciiTheme="minorHAnsi" w:hAnsiTheme="minorHAnsi" w:cstheme="minorHAnsi"/>
                <w:sz w:val="36"/>
                <w:szCs w:val="36"/>
              </w:rPr>
              <w:fldChar w:fldCharType="separate"/>
            </w:r>
            <w:r w:rsidR="002457AE" w:rsidRPr="001F4121">
              <w:rPr>
                <w:rFonts w:asciiTheme="minorHAnsi" w:hAnsiTheme="minorHAnsi" w:cstheme="minorHAnsi"/>
                <w:sz w:val="36"/>
                <w:szCs w:val="36"/>
              </w:rPr>
              <w:t xml:space="preserve"> </w:t>
            </w:r>
            <w:r w:rsidRPr="001F4121">
              <w:rPr>
                <w:rFonts w:asciiTheme="minorHAnsi" w:hAnsiTheme="minorHAnsi" w:cstheme="minorHAnsi"/>
                <w:sz w:val="36"/>
                <w:szCs w:val="36"/>
              </w:rPr>
              <w:fldChar w:fldCharType="end"/>
            </w:r>
            <w:bookmarkEnd w:id="8"/>
          </w:p>
          <w:p w14:paraId="52C31042" w14:textId="2EA556E2" w:rsidR="00E00640" w:rsidRPr="001F4121" w:rsidRDefault="00E00640" w:rsidP="009E47BC">
            <w:pPr>
              <w:pStyle w:val="FPPlaceDate"/>
              <w:jc w:val="left"/>
              <w:rPr>
                <w:rFonts w:asciiTheme="minorHAnsi" w:hAnsiTheme="minorHAnsi" w:cstheme="minorHAnsi"/>
                <w:sz w:val="36"/>
                <w:szCs w:val="36"/>
              </w:rPr>
            </w:pPr>
          </w:p>
        </w:tc>
      </w:tr>
      <w:bookmarkStart w:id="9" w:name="TxtProjectnr2"/>
      <w:tr w:rsidR="00E00640" w:rsidRPr="001F4121" w14:paraId="1F28AAC0" w14:textId="77777777" w:rsidTr="0027657D">
        <w:trPr>
          <w:trHeight w:val="614"/>
        </w:trPr>
        <w:tc>
          <w:tcPr>
            <w:tcW w:w="8217" w:type="dxa"/>
            <w:tcBorders>
              <w:top w:val="nil"/>
              <w:left w:val="nil"/>
              <w:bottom w:val="nil"/>
              <w:right w:val="nil"/>
            </w:tcBorders>
            <w:vAlign w:val="center"/>
          </w:tcPr>
          <w:p w14:paraId="43F8141E" w14:textId="77777777" w:rsidR="00E00640" w:rsidRPr="001F4121" w:rsidRDefault="00E00640" w:rsidP="009E47BC">
            <w:pPr>
              <w:spacing w:line="240" w:lineRule="auto"/>
              <w:jc w:val="left"/>
              <w:rPr>
                <w:rFonts w:asciiTheme="minorHAnsi" w:hAnsiTheme="minorHAnsi" w:cstheme="minorHAnsi"/>
                <w:color w:val="000000"/>
                <w:lang w:val="en-GB"/>
              </w:rPr>
            </w:pPr>
            <w:r w:rsidRPr="001F4121">
              <w:rPr>
                <w:rFonts w:asciiTheme="minorHAnsi" w:hAnsiTheme="minorHAnsi" w:cstheme="minorHAnsi"/>
                <w:color w:val="000000"/>
                <w:lang w:val="en-GB"/>
              </w:rPr>
              <w:fldChar w:fldCharType="begin">
                <w:ffData>
                  <w:name w:val="TxtProjectnr2"/>
                  <w:enabled/>
                  <w:calcOnExit w:val="0"/>
                  <w:textInput/>
                </w:ffData>
              </w:fldChar>
            </w:r>
            <w:r w:rsidRPr="001F4121">
              <w:rPr>
                <w:rFonts w:asciiTheme="minorHAnsi" w:hAnsiTheme="minorHAnsi" w:cstheme="minorHAnsi"/>
                <w:color w:val="000000"/>
                <w:lang w:val="en-GB"/>
              </w:rPr>
              <w:instrText xml:space="preserve"> FORMTEXT </w:instrText>
            </w:r>
            <w:r w:rsidRPr="001F4121">
              <w:rPr>
                <w:rFonts w:asciiTheme="minorHAnsi" w:hAnsiTheme="minorHAnsi" w:cstheme="minorHAnsi"/>
                <w:color w:val="000000"/>
                <w:lang w:val="en-GB"/>
              </w:rPr>
            </w:r>
            <w:r w:rsidRPr="001F4121">
              <w:rPr>
                <w:rFonts w:asciiTheme="minorHAnsi" w:hAnsiTheme="minorHAnsi" w:cstheme="minorHAnsi"/>
                <w:color w:val="000000"/>
                <w:lang w:val="en-GB"/>
              </w:rPr>
              <w:fldChar w:fldCharType="separate"/>
            </w:r>
            <w:r w:rsidRPr="001F4121">
              <w:rPr>
                <w:rFonts w:asciiTheme="minorHAnsi" w:hAnsiTheme="minorHAnsi" w:cstheme="minorHAnsi"/>
                <w:noProof/>
                <w:color w:val="000000"/>
                <w:lang w:val="en-GB"/>
              </w:rPr>
              <w:t> </w:t>
            </w:r>
            <w:r w:rsidRPr="001F4121">
              <w:rPr>
                <w:rFonts w:asciiTheme="minorHAnsi" w:hAnsiTheme="minorHAnsi" w:cstheme="minorHAnsi"/>
                <w:noProof/>
                <w:color w:val="000000"/>
                <w:lang w:val="en-GB"/>
              </w:rPr>
              <w:t> </w:t>
            </w:r>
            <w:r w:rsidRPr="001F4121">
              <w:rPr>
                <w:rFonts w:asciiTheme="minorHAnsi" w:hAnsiTheme="minorHAnsi" w:cstheme="minorHAnsi"/>
                <w:noProof/>
                <w:color w:val="000000"/>
                <w:lang w:val="en-GB"/>
              </w:rPr>
              <w:t> </w:t>
            </w:r>
            <w:r w:rsidRPr="001F4121">
              <w:rPr>
                <w:rFonts w:asciiTheme="minorHAnsi" w:hAnsiTheme="minorHAnsi" w:cstheme="minorHAnsi"/>
                <w:noProof/>
                <w:color w:val="000000"/>
                <w:lang w:val="en-GB"/>
              </w:rPr>
              <w:t> </w:t>
            </w:r>
            <w:r w:rsidRPr="001F4121">
              <w:rPr>
                <w:rFonts w:asciiTheme="minorHAnsi" w:hAnsiTheme="minorHAnsi" w:cstheme="minorHAnsi"/>
                <w:noProof/>
                <w:color w:val="000000"/>
                <w:lang w:val="en-GB"/>
              </w:rPr>
              <w:t> </w:t>
            </w:r>
            <w:r w:rsidRPr="001F4121">
              <w:rPr>
                <w:rFonts w:asciiTheme="minorHAnsi" w:hAnsiTheme="minorHAnsi" w:cstheme="minorHAnsi"/>
                <w:color w:val="000000"/>
                <w:lang w:val="en-GB"/>
              </w:rPr>
              <w:fldChar w:fldCharType="end"/>
            </w:r>
            <w:bookmarkEnd w:id="9"/>
          </w:p>
        </w:tc>
      </w:tr>
    </w:tbl>
    <w:tbl>
      <w:tblPr>
        <w:tblW w:w="0" w:type="auto"/>
        <w:tblInd w:w="963" w:type="dxa"/>
        <w:tblLayout w:type="fixed"/>
        <w:tblLook w:val="0000" w:firstRow="0" w:lastRow="0" w:firstColumn="0" w:lastColumn="0" w:noHBand="0" w:noVBand="0"/>
      </w:tblPr>
      <w:tblGrid>
        <w:gridCol w:w="8217"/>
      </w:tblGrid>
      <w:tr w:rsidR="00E00640" w:rsidRPr="001F4121" w14:paraId="77E17FD2" w14:textId="77777777" w:rsidTr="009E47BC">
        <w:trPr>
          <w:trHeight w:val="325"/>
        </w:trPr>
        <w:tc>
          <w:tcPr>
            <w:tcW w:w="8217" w:type="dxa"/>
          </w:tcPr>
          <w:bookmarkStart w:id="10" w:name="TxtDate"/>
          <w:p w14:paraId="762B5825" w14:textId="429950D4" w:rsidR="00E00640" w:rsidRPr="001F4121" w:rsidRDefault="00E00640" w:rsidP="009E47BC">
            <w:pPr>
              <w:pStyle w:val="FPPlaceDate"/>
              <w:jc w:val="left"/>
              <w:rPr>
                <w:rFonts w:asciiTheme="minorHAnsi" w:hAnsiTheme="minorHAnsi" w:cstheme="minorHAnsi"/>
                <w:sz w:val="36"/>
                <w:szCs w:val="36"/>
              </w:rPr>
            </w:pPr>
            <w:r w:rsidRPr="001F4121">
              <w:rPr>
                <w:rFonts w:asciiTheme="minorHAnsi" w:hAnsiTheme="minorHAnsi" w:cstheme="minorHAnsi"/>
                <w:sz w:val="36"/>
                <w:szCs w:val="36"/>
              </w:rPr>
              <w:fldChar w:fldCharType="begin">
                <w:ffData>
                  <w:name w:val="TxtDate"/>
                  <w:enabled/>
                  <w:calcOnExit w:val="0"/>
                  <w:textInput>
                    <w:default w:val="Datum"/>
                  </w:textInput>
                </w:ffData>
              </w:fldChar>
            </w:r>
            <w:r w:rsidRPr="001F4121">
              <w:rPr>
                <w:rFonts w:asciiTheme="minorHAnsi" w:hAnsiTheme="minorHAnsi" w:cstheme="minorHAnsi"/>
                <w:sz w:val="36"/>
                <w:szCs w:val="36"/>
              </w:rPr>
              <w:instrText xml:space="preserve"> FORMTEXT </w:instrText>
            </w:r>
            <w:r w:rsidRPr="001F4121">
              <w:rPr>
                <w:rFonts w:asciiTheme="minorHAnsi" w:hAnsiTheme="minorHAnsi" w:cstheme="minorHAnsi"/>
                <w:sz w:val="36"/>
                <w:szCs w:val="36"/>
              </w:rPr>
            </w:r>
            <w:r w:rsidRPr="001F4121">
              <w:rPr>
                <w:rFonts w:asciiTheme="minorHAnsi" w:hAnsiTheme="minorHAnsi" w:cstheme="minorHAnsi"/>
                <w:sz w:val="36"/>
                <w:szCs w:val="36"/>
              </w:rPr>
              <w:fldChar w:fldCharType="separate"/>
            </w:r>
            <w:r w:rsidR="002457AE" w:rsidRPr="001F4121">
              <w:rPr>
                <w:rFonts w:asciiTheme="minorHAnsi" w:hAnsiTheme="minorHAnsi" w:cstheme="minorHAnsi"/>
                <w:sz w:val="36"/>
                <w:szCs w:val="36"/>
              </w:rPr>
              <w:t xml:space="preserve"> </w:t>
            </w:r>
            <w:r w:rsidRPr="001F4121">
              <w:rPr>
                <w:rFonts w:asciiTheme="minorHAnsi" w:hAnsiTheme="minorHAnsi" w:cstheme="minorHAnsi"/>
                <w:sz w:val="36"/>
                <w:szCs w:val="36"/>
              </w:rPr>
              <w:fldChar w:fldCharType="end"/>
            </w:r>
            <w:bookmarkEnd w:id="10"/>
          </w:p>
        </w:tc>
      </w:tr>
    </w:tbl>
    <w:p w14:paraId="20F18936" w14:textId="77777777" w:rsidR="00E00640" w:rsidRPr="001F4121" w:rsidRDefault="00E00640" w:rsidP="00E00640">
      <w:pPr>
        <w:rPr>
          <w:rFonts w:asciiTheme="minorHAnsi" w:hAnsiTheme="minorHAnsi" w:cstheme="minorHAnsi"/>
          <w:lang w:val="en-GB"/>
        </w:rPr>
      </w:pPr>
    </w:p>
    <w:p w14:paraId="6D29A213" w14:textId="77777777" w:rsidR="00E00640" w:rsidRPr="001F4121" w:rsidRDefault="00E00640" w:rsidP="00E00640">
      <w:pPr>
        <w:rPr>
          <w:rFonts w:asciiTheme="minorHAnsi" w:hAnsiTheme="minorHAnsi" w:cstheme="minorHAnsi"/>
          <w:lang w:val="en-GB"/>
        </w:rPr>
      </w:pPr>
    </w:p>
    <w:p w14:paraId="713B9B5A" w14:textId="77777777" w:rsidR="00E00640" w:rsidRPr="001F4121" w:rsidRDefault="00E00640" w:rsidP="00E00640">
      <w:pPr>
        <w:rPr>
          <w:rFonts w:asciiTheme="minorHAnsi" w:hAnsiTheme="minorHAnsi" w:cstheme="minorHAnsi"/>
          <w:lang w:val="en-GB"/>
        </w:rPr>
      </w:pPr>
    </w:p>
    <w:p w14:paraId="16C3ADA1" w14:textId="77777777" w:rsidR="00E00640" w:rsidRPr="001F4121" w:rsidRDefault="00E00640" w:rsidP="00E00640">
      <w:pPr>
        <w:pStyle w:val="FPPlaceDate"/>
        <w:spacing w:line="240" w:lineRule="auto"/>
        <w:jc w:val="left"/>
        <w:rPr>
          <w:rFonts w:asciiTheme="minorHAnsi" w:hAnsiTheme="minorHAnsi" w:cstheme="minorHAnsi"/>
        </w:rPr>
      </w:pPr>
    </w:p>
    <w:p w14:paraId="6BE8BC8C" w14:textId="77777777" w:rsidR="00E00640" w:rsidRPr="001F4121" w:rsidRDefault="00E00640" w:rsidP="00E00640">
      <w:pPr>
        <w:pStyle w:val="FPPlaceDate"/>
        <w:spacing w:line="240" w:lineRule="auto"/>
        <w:jc w:val="left"/>
        <w:rPr>
          <w:rFonts w:asciiTheme="minorHAnsi" w:hAnsiTheme="minorHAnsi" w:cstheme="minorHAnsi"/>
        </w:rPr>
      </w:pPr>
    </w:p>
    <w:p w14:paraId="6762B77D" w14:textId="77777777" w:rsidR="001F4121" w:rsidRPr="001F4121" w:rsidRDefault="001F4121" w:rsidP="001F4121">
      <w:pPr>
        <w:pStyle w:val="PlainText"/>
        <w:rPr>
          <w:rFonts w:asciiTheme="minorHAnsi" w:hAnsiTheme="minorHAnsi" w:cstheme="minorHAnsi"/>
          <w:color w:val="365F91" w:themeColor="accent1" w:themeShade="BF"/>
          <w:sz w:val="32"/>
          <w:szCs w:val="32"/>
          <w:lang w:val="en-GB" w:eastAsia="en-US"/>
        </w:rPr>
      </w:pPr>
      <w:r w:rsidRPr="001F4121">
        <w:rPr>
          <w:rFonts w:asciiTheme="minorHAnsi" w:hAnsiTheme="minorHAnsi" w:cstheme="minorHAnsi"/>
          <w:color w:val="365F91" w:themeColor="accent1" w:themeShade="BF"/>
          <w:sz w:val="32"/>
          <w:szCs w:val="32"/>
          <w:lang w:val="en-GB" w:eastAsia="en-US"/>
        </w:rPr>
        <w:lastRenderedPageBreak/>
        <w:t>List of Figures</w:t>
      </w:r>
    </w:p>
    <w:p w14:paraId="219C6D50" w14:textId="2C52FB9D" w:rsidR="001F4121" w:rsidRPr="0025669E" w:rsidRDefault="001F4121" w:rsidP="001F4121">
      <w:pPr>
        <w:jc w:val="both"/>
        <w:rPr>
          <w:rFonts w:asciiTheme="minorHAnsi" w:hAnsiTheme="minorHAnsi" w:cstheme="minorHAnsi"/>
          <w:sz w:val="24"/>
          <w:lang w:val="en-GB"/>
        </w:rPr>
      </w:pPr>
      <w:r w:rsidRPr="0025669E">
        <w:rPr>
          <w:rFonts w:asciiTheme="minorHAnsi" w:hAnsiTheme="minorHAnsi" w:cstheme="minorHAnsi"/>
          <w:sz w:val="24"/>
          <w:lang w:val="en-GB"/>
        </w:rPr>
        <w:fldChar w:fldCharType="begin"/>
      </w:r>
      <w:r w:rsidRPr="0025669E">
        <w:rPr>
          <w:rFonts w:asciiTheme="minorHAnsi" w:hAnsiTheme="minorHAnsi" w:cstheme="minorHAnsi"/>
          <w:sz w:val="24"/>
          <w:lang w:val="en-GB"/>
        </w:rPr>
        <w:instrText xml:space="preserve"> TOC \h \z \c "Figure" </w:instrText>
      </w:r>
      <w:r w:rsidRPr="0025669E">
        <w:rPr>
          <w:rFonts w:asciiTheme="minorHAnsi" w:hAnsiTheme="minorHAnsi" w:cstheme="minorHAnsi"/>
          <w:sz w:val="24"/>
          <w:lang w:val="en-GB"/>
        </w:rPr>
        <w:fldChar w:fldCharType="separate"/>
      </w:r>
      <w:r w:rsidR="0025669E" w:rsidRPr="0025669E">
        <w:rPr>
          <w:rFonts w:asciiTheme="minorHAnsi" w:hAnsiTheme="minorHAnsi" w:cstheme="minorHAnsi"/>
          <w:b/>
          <w:bCs/>
          <w:noProof/>
          <w:sz w:val="24"/>
        </w:rPr>
        <w:t>No table of figures entries found.</w:t>
      </w:r>
      <w:r w:rsidRPr="0025669E">
        <w:rPr>
          <w:rFonts w:asciiTheme="minorHAnsi" w:hAnsiTheme="minorHAnsi" w:cstheme="minorHAnsi"/>
          <w:sz w:val="24"/>
          <w:lang w:val="en-GB"/>
        </w:rPr>
        <w:fldChar w:fldCharType="end"/>
      </w:r>
    </w:p>
    <w:p w14:paraId="4B5681E3" w14:textId="70ED82CD" w:rsidR="0025669E" w:rsidRDefault="001F4121" w:rsidP="001F4121">
      <w:pPr>
        <w:pStyle w:val="PlainText"/>
        <w:rPr>
          <w:noProof/>
        </w:rPr>
      </w:pPr>
      <w:r w:rsidRPr="001F4121">
        <w:rPr>
          <w:rFonts w:asciiTheme="minorHAnsi" w:hAnsiTheme="minorHAnsi" w:cstheme="minorHAnsi"/>
          <w:lang w:val="en-GB"/>
        </w:rPr>
        <w:fldChar w:fldCharType="begin"/>
      </w:r>
      <w:r w:rsidRPr="001F4121">
        <w:rPr>
          <w:rFonts w:asciiTheme="minorHAnsi" w:hAnsiTheme="minorHAnsi" w:cstheme="minorHAnsi"/>
          <w:lang w:val="en-GB"/>
        </w:rPr>
        <w:instrText xml:space="preserve"> TOC \h \z \c "Table" </w:instrText>
      </w:r>
      <w:r w:rsidRPr="001F4121">
        <w:rPr>
          <w:rFonts w:asciiTheme="minorHAnsi" w:hAnsiTheme="minorHAnsi" w:cstheme="minorHAnsi"/>
          <w:lang w:val="en-GB"/>
        </w:rPr>
        <w:fldChar w:fldCharType="separate"/>
      </w:r>
    </w:p>
    <w:sdt>
      <w:sdtPr>
        <w:rPr>
          <w:rFonts w:ascii="Fontys Joanna" w:eastAsia="Times New Roman" w:hAnsi="Fontys Joanna" w:cs="Times New Roman"/>
          <w:noProof/>
          <w:color w:val="auto"/>
          <w:sz w:val="20"/>
          <w:szCs w:val="24"/>
          <w:lang w:val="en-GB"/>
        </w:rPr>
        <w:id w:val="-279416478"/>
        <w:docPartObj>
          <w:docPartGallery w:val="Table of Contents"/>
          <w:docPartUnique/>
        </w:docPartObj>
      </w:sdtPr>
      <w:sdtEndPr>
        <w:rPr>
          <w:b/>
          <w:bCs/>
        </w:rPr>
      </w:sdtEndPr>
      <w:sdtContent>
        <w:p w14:paraId="7E118BB5" w14:textId="201A60B7" w:rsidR="00B152F8" w:rsidRDefault="00B152F8">
          <w:pPr>
            <w:pStyle w:val="TOCHeading"/>
            <w:rPr>
              <w:noProof/>
            </w:rPr>
          </w:pPr>
          <w:r>
            <w:rPr>
              <w:noProof/>
              <w:lang w:val="en-GB"/>
            </w:rPr>
            <w:t>Table of Contents</w:t>
          </w:r>
        </w:p>
        <w:p w14:paraId="684E3C87" w14:textId="03DC911B" w:rsidR="00B152F8" w:rsidRDefault="00B152F8">
          <w:pPr>
            <w:pStyle w:val="TOC1"/>
            <w:rPr>
              <w:rFonts w:asciiTheme="minorHAnsi" w:eastAsiaTheme="minorEastAsia" w:hAnsiTheme="minorHAnsi" w:cstheme="minorBidi"/>
              <w:b w:val="0"/>
              <w:kern w:val="2"/>
              <w:sz w:val="22"/>
              <w:szCs w:val="22"/>
              <w:lang w:val="en-US"/>
              <w14:ligatures w14:val="standardContextual"/>
            </w:rPr>
          </w:pPr>
          <w:r>
            <w:fldChar w:fldCharType="begin"/>
          </w:r>
          <w:r>
            <w:instrText xml:space="preserve"> TOC \o "1-3" \h \z \u </w:instrText>
          </w:r>
          <w:r>
            <w:fldChar w:fldCharType="separate"/>
          </w:r>
          <w:hyperlink w:anchor="_Toc151660047" w:history="1">
            <w:r w:rsidRPr="009017DB">
              <w:rPr>
                <w:rStyle w:val="Hyperlink"/>
                <w:rFonts w:cstheme="minorHAnsi"/>
                <w:lang w:val="en-GB"/>
              </w:rPr>
              <w:t>Terms &amp; abbreviation</w:t>
            </w:r>
            <w:r>
              <w:rPr>
                <w:webHidden/>
              </w:rPr>
              <w:tab/>
            </w:r>
            <w:r>
              <w:rPr>
                <w:webHidden/>
              </w:rPr>
              <w:fldChar w:fldCharType="begin"/>
            </w:r>
            <w:r>
              <w:rPr>
                <w:webHidden/>
              </w:rPr>
              <w:instrText xml:space="preserve"> PAGEREF _Toc151660047 \h </w:instrText>
            </w:r>
            <w:r>
              <w:rPr>
                <w:webHidden/>
              </w:rPr>
            </w:r>
            <w:r>
              <w:rPr>
                <w:webHidden/>
              </w:rPr>
              <w:fldChar w:fldCharType="separate"/>
            </w:r>
            <w:r w:rsidR="004F7038">
              <w:rPr>
                <w:webHidden/>
              </w:rPr>
              <w:t>3</w:t>
            </w:r>
            <w:r>
              <w:rPr>
                <w:webHidden/>
              </w:rPr>
              <w:fldChar w:fldCharType="end"/>
            </w:r>
          </w:hyperlink>
        </w:p>
        <w:p w14:paraId="1C750766" w14:textId="6F37575E" w:rsidR="00B152F8" w:rsidRDefault="00000000">
          <w:pPr>
            <w:pStyle w:val="TOC1"/>
            <w:rPr>
              <w:rFonts w:asciiTheme="minorHAnsi" w:eastAsiaTheme="minorEastAsia" w:hAnsiTheme="minorHAnsi" w:cstheme="minorBidi"/>
              <w:b w:val="0"/>
              <w:kern w:val="2"/>
              <w:sz w:val="22"/>
              <w:szCs w:val="22"/>
              <w:lang w:val="en-US"/>
              <w14:ligatures w14:val="standardContextual"/>
            </w:rPr>
          </w:pPr>
          <w:hyperlink w:anchor="_Toc151660048" w:history="1">
            <w:r w:rsidR="00B152F8" w:rsidRPr="009017DB">
              <w:rPr>
                <w:rStyle w:val="Hyperlink"/>
                <w:rFonts w:cstheme="minorHAnsi"/>
                <w:lang w:val="en-GB"/>
              </w:rPr>
              <w:t>1.</w:t>
            </w:r>
            <w:r w:rsidR="00B152F8">
              <w:rPr>
                <w:rFonts w:asciiTheme="minorHAnsi" w:eastAsiaTheme="minorEastAsia" w:hAnsiTheme="minorHAnsi" w:cstheme="minorBidi"/>
                <w:b w:val="0"/>
                <w:kern w:val="2"/>
                <w:sz w:val="22"/>
                <w:szCs w:val="22"/>
                <w:lang w:val="en-US"/>
                <w14:ligatures w14:val="standardContextual"/>
              </w:rPr>
              <w:tab/>
            </w:r>
            <w:r w:rsidR="00B152F8" w:rsidRPr="009017DB">
              <w:rPr>
                <w:rStyle w:val="Hyperlink"/>
                <w:rFonts w:cstheme="minorHAnsi"/>
                <w:lang w:val="en-GB"/>
              </w:rPr>
              <w:t>Project description</w:t>
            </w:r>
            <w:r w:rsidR="00B152F8">
              <w:rPr>
                <w:webHidden/>
              </w:rPr>
              <w:tab/>
            </w:r>
            <w:r w:rsidR="00B152F8">
              <w:rPr>
                <w:webHidden/>
              </w:rPr>
              <w:fldChar w:fldCharType="begin"/>
            </w:r>
            <w:r w:rsidR="00B152F8">
              <w:rPr>
                <w:webHidden/>
              </w:rPr>
              <w:instrText xml:space="preserve"> PAGEREF _Toc151660048 \h </w:instrText>
            </w:r>
            <w:r w:rsidR="00B152F8">
              <w:rPr>
                <w:webHidden/>
              </w:rPr>
            </w:r>
            <w:r w:rsidR="00B152F8">
              <w:rPr>
                <w:webHidden/>
              </w:rPr>
              <w:fldChar w:fldCharType="separate"/>
            </w:r>
            <w:r w:rsidR="004F7038">
              <w:rPr>
                <w:webHidden/>
              </w:rPr>
              <w:t>4</w:t>
            </w:r>
            <w:r w:rsidR="00B152F8">
              <w:rPr>
                <w:webHidden/>
              </w:rPr>
              <w:fldChar w:fldCharType="end"/>
            </w:r>
          </w:hyperlink>
        </w:p>
        <w:p w14:paraId="50A98D4D" w14:textId="77970173" w:rsidR="00B152F8" w:rsidRDefault="00000000">
          <w:pPr>
            <w:pStyle w:val="TOC2"/>
            <w:rPr>
              <w:rFonts w:asciiTheme="minorHAnsi" w:eastAsiaTheme="minorEastAsia" w:hAnsiTheme="minorHAnsi" w:cstheme="minorBidi"/>
              <w:b w:val="0"/>
              <w:kern w:val="2"/>
              <w:sz w:val="22"/>
              <w:szCs w:val="22"/>
              <w14:ligatures w14:val="standardContextual"/>
            </w:rPr>
          </w:pPr>
          <w:hyperlink w:anchor="_Toc151660049" w:history="1">
            <w:r w:rsidR="00B152F8" w:rsidRPr="009017DB">
              <w:rPr>
                <w:rStyle w:val="Hyperlink"/>
                <w:rFonts w:cstheme="minorHAnsi"/>
                <w:lang w:val="en-GB"/>
              </w:rPr>
              <w:t>1.1</w:t>
            </w:r>
            <w:r w:rsidR="00B152F8">
              <w:rPr>
                <w:rFonts w:asciiTheme="minorHAnsi" w:eastAsiaTheme="minorEastAsia" w:hAnsiTheme="minorHAnsi" w:cstheme="minorBidi"/>
                <w:b w:val="0"/>
                <w:kern w:val="2"/>
                <w:sz w:val="22"/>
                <w:szCs w:val="22"/>
                <w14:ligatures w14:val="standardContextual"/>
              </w:rPr>
              <w:tab/>
            </w:r>
            <w:r w:rsidR="00B152F8" w:rsidRPr="009017DB">
              <w:rPr>
                <w:rStyle w:val="Hyperlink"/>
                <w:rFonts w:cstheme="minorHAnsi"/>
                <w:lang w:val="en-GB"/>
              </w:rPr>
              <w:t>Context</w:t>
            </w:r>
            <w:r w:rsidR="00B152F8">
              <w:rPr>
                <w:webHidden/>
              </w:rPr>
              <w:tab/>
            </w:r>
            <w:r w:rsidR="00B152F8">
              <w:rPr>
                <w:webHidden/>
              </w:rPr>
              <w:fldChar w:fldCharType="begin"/>
            </w:r>
            <w:r w:rsidR="00B152F8">
              <w:rPr>
                <w:webHidden/>
              </w:rPr>
              <w:instrText xml:space="preserve"> PAGEREF _Toc151660049 \h </w:instrText>
            </w:r>
            <w:r w:rsidR="00B152F8">
              <w:rPr>
                <w:webHidden/>
              </w:rPr>
            </w:r>
            <w:r w:rsidR="00B152F8">
              <w:rPr>
                <w:webHidden/>
              </w:rPr>
              <w:fldChar w:fldCharType="separate"/>
            </w:r>
            <w:r w:rsidR="004F7038">
              <w:rPr>
                <w:webHidden/>
              </w:rPr>
              <w:t>4</w:t>
            </w:r>
            <w:r w:rsidR="00B152F8">
              <w:rPr>
                <w:webHidden/>
              </w:rPr>
              <w:fldChar w:fldCharType="end"/>
            </w:r>
          </w:hyperlink>
        </w:p>
        <w:p w14:paraId="139E941F" w14:textId="6AD8DB57" w:rsidR="00B152F8" w:rsidRDefault="00000000">
          <w:pPr>
            <w:pStyle w:val="TOC2"/>
            <w:rPr>
              <w:rFonts w:asciiTheme="minorHAnsi" w:eastAsiaTheme="minorEastAsia" w:hAnsiTheme="minorHAnsi" w:cstheme="minorBidi"/>
              <w:b w:val="0"/>
              <w:kern w:val="2"/>
              <w:sz w:val="22"/>
              <w:szCs w:val="22"/>
              <w14:ligatures w14:val="standardContextual"/>
            </w:rPr>
          </w:pPr>
          <w:hyperlink w:anchor="_Toc151660050" w:history="1">
            <w:r w:rsidR="00B152F8" w:rsidRPr="009017DB">
              <w:rPr>
                <w:rStyle w:val="Hyperlink"/>
                <w:rFonts w:cstheme="minorHAnsi"/>
                <w:lang w:val="en-GB"/>
              </w:rPr>
              <w:t>1.2</w:t>
            </w:r>
            <w:r w:rsidR="00B152F8">
              <w:rPr>
                <w:rFonts w:asciiTheme="minorHAnsi" w:eastAsiaTheme="minorEastAsia" w:hAnsiTheme="minorHAnsi" w:cstheme="minorBidi"/>
                <w:b w:val="0"/>
                <w:kern w:val="2"/>
                <w:sz w:val="22"/>
                <w:szCs w:val="22"/>
                <w14:ligatures w14:val="standardContextual"/>
              </w:rPr>
              <w:tab/>
            </w:r>
            <w:r w:rsidR="00B152F8" w:rsidRPr="009017DB">
              <w:rPr>
                <w:rStyle w:val="Hyperlink"/>
                <w:rFonts w:cstheme="minorHAnsi"/>
                <w:lang w:val="en-GB"/>
              </w:rPr>
              <w:t>Project goal</w:t>
            </w:r>
            <w:r w:rsidR="00B152F8">
              <w:rPr>
                <w:webHidden/>
              </w:rPr>
              <w:tab/>
            </w:r>
            <w:r w:rsidR="00B152F8">
              <w:rPr>
                <w:webHidden/>
              </w:rPr>
              <w:fldChar w:fldCharType="begin"/>
            </w:r>
            <w:r w:rsidR="00B152F8">
              <w:rPr>
                <w:webHidden/>
              </w:rPr>
              <w:instrText xml:space="preserve"> PAGEREF _Toc151660050 \h </w:instrText>
            </w:r>
            <w:r w:rsidR="00B152F8">
              <w:rPr>
                <w:webHidden/>
              </w:rPr>
            </w:r>
            <w:r w:rsidR="00B152F8">
              <w:rPr>
                <w:webHidden/>
              </w:rPr>
              <w:fldChar w:fldCharType="separate"/>
            </w:r>
            <w:r w:rsidR="004F7038">
              <w:rPr>
                <w:webHidden/>
              </w:rPr>
              <w:t>4</w:t>
            </w:r>
            <w:r w:rsidR="00B152F8">
              <w:rPr>
                <w:webHidden/>
              </w:rPr>
              <w:fldChar w:fldCharType="end"/>
            </w:r>
          </w:hyperlink>
        </w:p>
        <w:p w14:paraId="45A5383C" w14:textId="460EB291" w:rsidR="00B152F8" w:rsidRDefault="00000000">
          <w:pPr>
            <w:pStyle w:val="TOC2"/>
            <w:rPr>
              <w:rFonts w:asciiTheme="minorHAnsi" w:eastAsiaTheme="minorEastAsia" w:hAnsiTheme="minorHAnsi" w:cstheme="minorBidi"/>
              <w:b w:val="0"/>
              <w:kern w:val="2"/>
              <w:sz w:val="22"/>
              <w:szCs w:val="22"/>
              <w14:ligatures w14:val="standardContextual"/>
            </w:rPr>
          </w:pPr>
          <w:hyperlink w:anchor="_Toc151660051" w:history="1">
            <w:r w:rsidR="00B152F8" w:rsidRPr="009017DB">
              <w:rPr>
                <w:rStyle w:val="Hyperlink"/>
                <w:rFonts w:cstheme="minorHAnsi"/>
                <w:lang w:val="en-GB"/>
              </w:rPr>
              <w:t>1.3</w:t>
            </w:r>
            <w:r w:rsidR="00B152F8">
              <w:rPr>
                <w:rFonts w:asciiTheme="minorHAnsi" w:eastAsiaTheme="minorEastAsia" w:hAnsiTheme="minorHAnsi" w:cstheme="minorBidi"/>
                <w:b w:val="0"/>
                <w:kern w:val="2"/>
                <w:sz w:val="22"/>
                <w:szCs w:val="22"/>
                <w14:ligatures w14:val="standardContextual"/>
              </w:rPr>
              <w:tab/>
            </w:r>
            <w:r w:rsidR="00B152F8" w:rsidRPr="009017DB">
              <w:rPr>
                <w:rStyle w:val="Hyperlink"/>
                <w:rFonts w:cstheme="minorHAnsi"/>
                <w:lang w:val="en-GB"/>
              </w:rPr>
              <w:t>Project scope</w:t>
            </w:r>
            <w:r w:rsidR="00B152F8">
              <w:rPr>
                <w:webHidden/>
              </w:rPr>
              <w:tab/>
            </w:r>
            <w:r w:rsidR="00B152F8">
              <w:rPr>
                <w:webHidden/>
              </w:rPr>
              <w:fldChar w:fldCharType="begin"/>
            </w:r>
            <w:r w:rsidR="00B152F8">
              <w:rPr>
                <w:webHidden/>
              </w:rPr>
              <w:instrText xml:space="preserve"> PAGEREF _Toc151660051 \h </w:instrText>
            </w:r>
            <w:r w:rsidR="00B152F8">
              <w:rPr>
                <w:webHidden/>
              </w:rPr>
            </w:r>
            <w:r w:rsidR="00B152F8">
              <w:rPr>
                <w:webHidden/>
              </w:rPr>
              <w:fldChar w:fldCharType="separate"/>
            </w:r>
            <w:r w:rsidR="004F7038">
              <w:rPr>
                <w:webHidden/>
              </w:rPr>
              <w:t>4</w:t>
            </w:r>
            <w:r w:rsidR="00B152F8">
              <w:rPr>
                <w:webHidden/>
              </w:rPr>
              <w:fldChar w:fldCharType="end"/>
            </w:r>
          </w:hyperlink>
        </w:p>
        <w:p w14:paraId="6E6B40DE" w14:textId="57B63CA8" w:rsidR="00B152F8" w:rsidRDefault="00000000">
          <w:pPr>
            <w:pStyle w:val="TOC2"/>
            <w:rPr>
              <w:rFonts w:asciiTheme="minorHAnsi" w:eastAsiaTheme="minorEastAsia" w:hAnsiTheme="minorHAnsi" w:cstheme="minorBidi"/>
              <w:b w:val="0"/>
              <w:kern w:val="2"/>
              <w:sz w:val="22"/>
              <w:szCs w:val="22"/>
              <w14:ligatures w14:val="standardContextual"/>
            </w:rPr>
          </w:pPr>
          <w:hyperlink w:anchor="_Toc151660052" w:history="1">
            <w:r w:rsidR="00B152F8" w:rsidRPr="009017DB">
              <w:rPr>
                <w:rStyle w:val="Hyperlink"/>
                <w:rFonts w:cstheme="minorHAnsi"/>
                <w:lang w:val="en-GB"/>
              </w:rPr>
              <w:t>1.4</w:t>
            </w:r>
            <w:r w:rsidR="00B152F8">
              <w:rPr>
                <w:rFonts w:asciiTheme="minorHAnsi" w:eastAsiaTheme="minorEastAsia" w:hAnsiTheme="minorHAnsi" w:cstheme="minorBidi"/>
                <w:b w:val="0"/>
                <w:kern w:val="2"/>
                <w:sz w:val="22"/>
                <w:szCs w:val="22"/>
                <w14:ligatures w14:val="standardContextual"/>
              </w:rPr>
              <w:tab/>
            </w:r>
            <w:r w:rsidR="00B152F8" w:rsidRPr="009017DB">
              <w:rPr>
                <w:rStyle w:val="Hyperlink"/>
                <w:rFonts w:cstheme="minorHAnsi"/>
                <w:lang w:val="en-GB"/>
              </w:rPr>
              <w:t>Research questions</w:t>
            </w:r>
            <w:r w:rsidR="00B152F8">
              <w:rPr>
                <w:webHidden/>
              </w:rPr>
              <w:tab/>
            </w:r>
            <w:r w:rsidR="00B152F8">
              <w:rPr>
                <w:webHidden/>
              </w:rPr>
              <w:fldChar w:fldCharType="begin"/>
            </w:r>
            <w:r w:rsidR="00B152F8">
              <w:rPr>
                <w:webHidden/>
              </w:rPr>
              <w:instrText xml:space="preserve"> PAGEREF _Toc151660052 \h </w:instrText>
            </w:r>
            <w:r w:rsidR="00B152F8">
              <w:rPr>
                <w:webHidden/>
              </w:rPr>
            </w:r>
            <w:r w:rsidR="00B152F8">
              <w:rPr>
                <w:webHidden/>
              </w:rPr>
              <w:fldChar w:fldCharType="separate"/>
            </w:r>
            <w:r w:rsidR="004F7038">
              <w:rPr>
                <w:webHidden/>
              </w:rPr>
              <w:t>4</w:t>
            </w:r>
            <w:r w:rsidR="00B152F8">
              <w:rPr>
                <w:webHidden/>
              </w:rPr>
              <w:fldChar w:fldCharType="end"/>
            </w:r>
          </w:hyperlink>
        </w:p>
        <w:p w14:paraId="23A47425" w14:textId="79EEAF27" w:rsidR="00B152F8" w:rsidRDefault="00000000">
          <w:pPr>
            <w:pStyle w:val="TOC2"/>
            <w:rPr>
              <w:rFonts w:asciiTheme="minorHAnsi" w:eastAsiaTheme="minorEastAsia" w:hAnsiTheme="minorHAnsi" w:cstheme="minorBidi"/>
              <w:b w:val="0"/>
              <w:kern w:val="2"/>
              <w:sz w:val="22"/>
              <w:szCs w:val="22"/>
              <w14:ligatures w14:val="standardContextual"/>
            </w:rPr>
          </w:pPr>
          <w:hyperlink w:anchor="_Toc151660053" w:history="1">
            <w:r w:rsidR="00B152F8" w:rsidRPr="009017DB">
              <w:rPr>
                <w:rStyle w:val="Hyperlink"/>
                <w:rFonts w:cstheme="minorHAnsi"/>
                <w:lang w:val="en-GB"/>
              </w:rPr>
              <w:t>1.5</w:t>
            </w:r>
            <w:r w:rsidR="00B152F8">
              <w:rPr>
                <w:rFonts w:asciiTheme="minorHAnsi" w:eastAsiaTheme="minorEastAsia" w:hAnsiTheme="minorHAnsi" w:cstheme="minorBidi"/>
                <w:b w:val="0"/>
                <w:kern w:val="2"/>
                <w:sz w:val="22"/>
                <w:szCs w:val="22"/>
                <w14:ligatures w14:val="standardContextual"/>
              </w:rPr>
              <w:tab/>
            </w:r>
            <w:r w:rsidR="00B152F8" w:rsidRPr="009017DB">
              <w:rPr>
                <w:rStyle w:val="Hyperlink"/>
                <w:rFonts w:cstheme="minorHAnsi"/>
                <w:lang w:val="en-GB"/>
              </w:rPr>
              <w:t>Products &amp; deliverables</w:t>
            </w:r>
            <w:r w:rsidR="00B152F8">
              <w:rPr>
                <w:webHidden/>
              </w:rPr>
              <w:tab/>
            </w:r>
            <w:r w:rsidR="00B152F8">
              <w:rPr>
                <w:webHidden/>
              </w:rPr>
              <w:fldChar w:fldCharType="begin"/>
            </w:r>
            <w:r w:rsidR="00B152F8">
              <w:rPr>
                <w:webHidden/>
              </w:rPr>
              <w:instrText xml:space="preserve"> PAGEREF _Toc151660053 \h </w:instrText>
            </w:r>
            <w:r w:rsidR="00B152F8">
              <w:rPr>
                <w:webHidden/>
              </w:rPr>
            </w:r>
            <w:r w:rsidR="00B152F8">
              <w:rPr>
                <w:webHidden/>
              </w:rPr>
              <w:fldChar w:fldCharType="separate"/>
            </w:r>
            <w:r w:rsidR="004F7038">
              <w:rPr>
                <w:webHidden/>
              </w:rPr>
              <w:t>5</w:t>
            </w:r>
            <w:r w:rsidR="00B152F8">
              <w:rPr>
                <w:webHidden/>
              </w:rPr>
              <w:fldChar w:fldCharType="end"/>
            </w:r>
          </w:hyperlink>
        </w:p>
        <w:p w14:paraId="77086DB4" w14:textId="6600F984" w:rsidR="00B152F8" w:rsidRDefault="00000000">
          <w:pPr>
            <w:pStyle w:val="TOC1"/>
            <w:rPr>
              <w:rFonts w:asciiTheme="minorHAnsi" w:eastAsiaTheme="minorEastAsia" w:hAnsiTheme="minorHAnsi" w:cstheme="minorBidi"/>
              <w:b w:val="0"/>
              <w:kern w:val="2"/>
              <w:sz w:val="22"/>
              <w:szCs w:val="22"/>
              <w:lang w:val="en-US"/>
              <w14:ligatures w14:val="standardContextual"/>
            </w:rPr>
          </w:pPr>
          <w:hyperlink w:anchor="_Toc151660054" w:history="1">
            <w:r w:rsidR="00B152F8" w:rsidRPr="009017DB">
              <w:rPr>
                <w:rStyle w:val="Hyperlink"/>
                <w:rFonts w:cstheme="minorHAnsi"/>
                <w:lang w:val="en-GB"/>
              </w:rPr>
              <w:t>2.</w:t>
            </w:r>
            <w:r w:rsidR="00B152F8">
              <w:rPr>
                <w:rFonts w:asciiTheme="minorHAnsi" w:eastAsiaTheme="minorEastAsia" w:hAnsiTheme="minorHAnsi" w:cstheme="minorBidi"/>
                <w:b w:val="0"/>
                <w:kern w:val="2"/>
                <w:sz w:val="22"/>
                <w:szCs w:val="22"/>
                <w:lang w:val="en-US"/>
                <w14:ligatures w14:val="standardContextual"/>
              </w:rPr>
              <w:tab/>
            </w:r>
            <w:r w:rsidR="00B152F8" w:rsidRPr="009017DB">
              <w:rPr>
                <w:rStyle w:val="Hyperlink"/>
                <w:rFonts w:cstheme="minorHAnsi"/>
                <w:lang w:val="en-GB"/>
              </w:rPr>
              <w:t>Project Organisation</w:t>
            </w:r>
            <w:r w:rsidR="00B152F8">
              <w:rPr>
                <w:webHidden/>
              </w:rPr>
              <w:tab/>
            </w:r>
            <w:r w:rsidR="00B152F8">
              <w:rPr>
                <w:webHidden/>
              </w:rPr>
              <w:fldChar w:fldCharType="begin"/>
            </w:r>
            <w:r w:rsidR="00B152F8">
              <w:rPr>
                <w:webHidden/>
              </w:rPr>
              <w:instrText xml:space="preserve"> PAGEREF _Toc151660054 \h </w:instrText>
            </w:r>
            <w:r w:rsidR="00B152F8">
              <w:rPr>
                <w:webHidden/>
              </w:rPr>
            </w:r>
            <w:r w:rsidR="00B152F8">
              <w:rPr>
                <w:webHidden/>
              </w:rPr>
              <w:fldChar w:fldCharType="separate"/>
            </w:r>
            <w:r w:rsidR="004F7038">
              <w:rPr>
                <w:webHidden/>
              </w:rPr>
              <w:t>6</w:t>
            </w:r>
            <w:r w:rsidR="00B152F8">
              <w:rPr>
                <w:webHidden/>
              </w:rPr>
              <w:fldChar w:fldCharType="end"/>
            </w:r>
          </w:hyperlink>
        </w:p>
        <w:p w14:paraId="1965906C" w14:textId="383B686C" w:rsidR="00B152F8" w:rsidRDefault="00000000">
          <w:pPr>
            <w:pStyle w:val="TOC2"/>
            <w:rPr>
              <w:rFonts w:asciiTheme="minorHAnsi" w:eastAsiaTheme="minorEastAsia" w:hAnsiTheme="minorHAnsi" w:cstheme="minorBidi"/>
              <w:b w:val="0"/>
              <w:kern w:val="2"/>
              <w:sz w:val="22"/>
              <w:szCs w:val="22"/>
              <w14:ligatures w14:val="standardContextual"/>
            </w:rPr>
          </w:pPr>
          <w:hyperlink w:anchor="_Toc151660055" w:history="1">
            <w:r w:rsidR="00B152F8" w:rsidRPr="009017DB">
              <w:rPr>
                <w:rStyle w:val="Hyperlink"/>
                <w:rFonts w:cstheme="minorHAnsi"/>
                <w:lang w:val="en-GB"/>
              </w:rPr>
              <w:t>2.1</w:t>
            </w:r>
            <w:r w:rsidR="00B152F8">
              <w:rPr>
                <w:rFonts w:asciiTheme="minorHAnsi" w:eastAsiaTheme="minorEastAsia" w:hAnsiTheme="minorHAnsi" w:cstheme="minorBidi"/>
                <w:b w:val="0"/>
                <w:kern w:val="2"/>
                <w:sz w:val="22"/>
                <w:szCs w:val="22"/>
                <w14:ligatures w14:val="standardContextual"/>
              </w:rPr>
              <w:tab/>
            </w:r>
            <w:r w:rsidR="00B152F8" w:rsidRPr="009017DB">
              <w:rPr>
                <w:rStyle w:val="Hyperlink"/>
                <w:rFonts w:cstheme="minorHAnsi"/>
                <w:lang w:val="en-GB"/>
              </w:rPr>
              <w:t>Stakeholders and team roles &amp; responsibilities</w:t>
            </w:r>
            <w:r w:rsidR="00B152F8">
              <w:rPr>
                <w:webHidden/>
              </w:rPr>
              <w:tab/>
            </w:r>
            <w:r w:rsidR="00B152F8">
              <w:rPr>
                <w:webHidden/>
              </w:rPr>
              <w:fldChar w:fldCharType="begin"/>
            </w:r>
            <w:r w:rsidR="00B152F8">
              <w:rPr>
                <w:webHidden/>
              </w:rPr>
              <w:instrText xml:space="preserve"> PAGEREF _Toc151660055 \h </w:instrText>
            </w:r>
            <w:r w:rsidR="00B152F8">
              <w:rPr>
                <w:webHidden/>
              </w:rPr>
            </w:r>
            <w:r w:rsidR="00B152F8">
              <w:rPr>
                <w:webHidden/>
              </w:rPr>
              <w:fldChar w:fldCharType="separate"/>
            </w:r>
            <w:r w:rsidR="004F7038">
              <w:rPr>
                <w:webHidden/>
              </w:rPr>
              <w:t>6</w:t>
            </w:r>
            <w:r w:rsidR="00B152F8">
              <w:rPr>
                <w:webHidden/>
              </w:rPr>
              <w:fldChar w:fldCharType="end"/>
            </w:r>
          </w:hyperlink>
        </w:p>
        <w:p w14:paraId="686246CA" w14:textId="5FBDD31C" w:rsidR="00B152F8" w:rsidRDefault="00000000">
          <w:pPr>
            <w:pStyle w:val="TOC2"/>
            <w:rPr>
              <w:rFonts w:asciiTheme="minorHAnsi" w:eastAsiaTheme="minorEastAsia" w:hAnsiTheme="minorHAnsi" w:cstheme="minorBidi"/>
              <w:b w:val="0"/>
              <w:kern w:val="2"/>
              <w:sz w:val="22"/>
              <w:szCs w:val="22"/>
              <w14:ligatures w14:val="standardContextual"/>
            </w:rPr>
          </w:pPr>
          <w:hyperlink w:anchor="_Toc151660056" w:history="1">
            <w:r w:rsidR="00B152F8" w:rsidRPr="009017DB">
              <w:rPr>
                <w:rStyle w:val="Hyperlink"/>
                <w:rFonts w:cstheme="minorHAnsi"/>
                <w:lang w:val="en-GB"/>
              </w:rPr>
              <w:t>2.2</w:t>
            </w:r>
            <w:r w:rsidR="00B152F8">
              <w:rPr>
                <w:rFonts w:asciiTheme="minorHAnsi" w:eastAsiaTheme="minorEastAsia" w:hAnsiTheme="minorHAnsi" w:cstheme="minorBidi"/>
                <w:b w:val="0"/>
                <w:kern w:val="2"/>
                <w:sz w:val="22"/>
                <w:szCs w:val="22"/>
                <w14:ligatures w14:val="standardContextual"/>
              </w:rPr>
              <w:tab/>
            </w:r>
            <w:r w:rsidR="00B152F8" w:rsidRPr="009017DB">
              <w:rPr>
                <w:rStyle w:val="Hyperlink"/>
                <w:rFonts w:cstheme="minorHAnsi"/>
                <w:lang w:val="en-GB"/>
              </w:rPr>
              <w:t>Communication</w:t>
            </w:r>
            <w:r w:rsidR="00B152F8">
              <w:rPr>
                <w:webHidden/>
              </w:rPr>
              <w:tab/>
            </w:r>
            <w:r w:rsidR="00B152F8">
              <w:rPr>
                <w:webHidden/>
              </w:rPr>
              <w:fldChar w:fldCharType="begin"/>
            </w:r>
            <w:r w:rsidR="00B152F8">
              <w:rPr>
                <w:webHidden/>
              </w:rPr>
              <w:instrText xml:space="preserve"> PAGEREF _Toc151660056 \h </w:instrText>
            </w:r>
            <w:r w:rsidR="00B152F8">
              <w:rPr>
                <w:webHidden/>
              </w:rPr>
            </w:r>
            <w:r w:rsidR="00B152F8">
              <w:rPr>
                <w:webHidden/>
              </w:rPr>
              <w:fldChar w:fldCharType="separate"/>
            </w:r>
            <w:r w:rsidR="004F7038">
              <w:rPr>
                <w:webHidden/>
              </w:rPr>
              <w:t>6</w:t>
            </w:r>
            <w:r w:rsidR="00B152F8">
              <w:rPr>
                <w:webHidden/>
              </w:rPr>
              <w:fldChar w:fldCharType="end"/>
            </w:r>
          </w:hyperlink>
        </w:p>
        <w:p w14:paraId="1D429F22" w14:textId="72639786" w:rsidR="00B152F8" w:rsidRDefault="00000000">
          <w:pPr>
            <w:pStyle w:val="TOC1"/>
            <w:rPr>
              <w:rFonts w:asciiTheme="minorHAnsi" w:eastAsiaTheme="minorEastAsia" w:hAnsiTheme="minorHAnsi" w:cstheme="minorBidi"/>
              <w:b w:val="0"/>
              <w:kern w:val="2"/>
              <w:sz w:val="22"/>
              <w:szCs w:val="22"/>
              <w:lang w:val="en-US"/>
              <w14:ligatures w14:val="standardContextual"/>
            </w:rPr>
          </w:pPr>
          <w:hyperlink w:anchor="_Toc151660057" w:history="1">
            <w:r w:rsidR="00B152F8" w:rsidRPr="009017DB">
              <w:rPr>
                <w:rStyle w:val="Hyperlink"/>
                <w:rFonts w:cstheme="minorHAnsi"/>
                <w:lang w:val="en-GB"/>
              </w:rPr>
              <w:t>3.</w:t>
            </w:r>
            <w:r w:rsidR="00B152F8">
              <w:rPr>
                <w:rFonts w:asciiTheme="minorHAnsi" w:eastAsiaTheme="minorEastAsia" w:hAnsiTheme="minorHAnsi" w:cstheme="minorBidi"/>
                <w:b w:val="0"/>
                <w:kern w:val="2"/>
                <w:sz w:val="22"/>
                <w:szCs w:val="22"/>
                <w:lang w:val="en-US"/>
                <w14:ligatures w14:val="standardContextual"/>
              </w:rPr>
              <w:tab/>
            </w:r>
            <w:r w:rsidR="00B152F8" w:rsidRPr="009017DB">
              <w:rPr>
                <w:rStyle w:val="Hyperlink"/>
                <w:rFonts w:cstheme="minorHAnsi"/>
                <w:lang w:val="en-GB"/>
              </w:rPr>
              <w:t>Activities and time plan</w:t>
            </w:r>
            <w:r w:rsidR="00B152F8">
              <w:rPr>
                <w:webHidden/>
              </w:rPr>
              <w:tab/>
            </w:r>
            <w:r w:rsidR="00B152F8">
              <w:rPr>
                <w:webHidden/>
              </w:rPr>
              <w:fldChar w:fldCharType="begin"/>
            </w:r>
            <w:r w:rsidR="00B152F8">
              <w:rPr>
                <w:webHidden/>
              </w:rPr>
              <w:instrText xml:space="preserve"> PAGEREF _Toc151660057 \h </w:instrText>
            </w:r>
            <w:r w:rsidR="00B152F8">
              <w:rPr>
                <w:webHidden/>
              </w:rPr>
            </w:r>
            <w:r w:rsidR="00B152F8">
              <w:rPr>
                <w:webHidden/>
              </w:rPr>
              <w:fldChar w:fldCharType="separate"/>
            </w:r>
            <w:r w:rsidR="004F7038">
              <w:rPr>
                <w:webHidden/>
              </w:rPr>
              <w:t>7</w:t>
            </w:r>
            <w:r w:rsidR="00B152F8">
              <w:rPr>
                <w:webHidden/>
              </w:rPr>
              <w:fldChar w:fldCharType="end"/>
            </w:r>
          </w:hyperlink>
        </w:p>
        <w:p w14:paraId="1FDF9679" w14:textId="04B64992" w:rsidR="00B152F8" w:rsidRDefault="00000000">
          <w:pPr>
            <w:pStyle w:val="TOC2"/>
            <w:rPr>
              <w:rFonts w:asciiTheme="minorHAnsi" w:eastAsiaTheme="minorEastAsia" w:hAnsiTheme="minorHAnsi" w:cstheme="minorBidi"/>
              <w:b w:val="0"/>
              <w:kern w:val="2"/>
              <w:sz w:val="22"/>
              <w:szCs w:val="22"/>
              <w14:ligatures w14:val="standardContextual"/>
            </w:rPr>
          </w:pPr>
          <w:hyperlink w:anchor="_Toc151660058" w:history="1">
            <w:r w:rsidR="00B152F8" w:rsidRPr="009017DB">
              <w:rPr>
                <w:rStyle w:val="Hyperlink"/>
                <w:rFonts w:cstheme="minorHAnsi"/>
                <w:lang w:val="en-GB"/>
              </w:rPr>
              <w:t>3.1</w:t>
            </w:r>
            <w:r w:rsidR="00B152F8">
              <w:rPr>
                <w:rFonts w:asciiTheme="minorHAnsi" w:eastAsiaTheme="minorEastAsia" w:hAnsiTheme="minorHAnsi" w:cstheme="minorBidi"/>
                <w:b w:val="0"/>
                <w:kern w:val="2"/>
                <w:sz w:val="22"/>
                <w:szCs w:val="22"/>
                <w14:ligatures w14:val="standardContextual"/>
              </w:rPr>
              <w:tab/>
            </w:r>
            <w:r w:rsidR="00B152F8" w:rsidRPr="009017DB">
              <w:rPr>
                <w:rStyle w:val="Hyperlink"/>
                <w:rFonts w:cstheme="minorHAnsi"/>
                <w:lang w:val="en-GB"/>
              </w:rPr>
              <w:t>Phase of the project</w:t>
            </w:r>
            <w:r w:rsidR="00B152F8">
              <w:rPr>
                <w:webHidden/>
              </w:rPr>
              <w:tab/>
            </w:r>
            <w:r w:rsidR="00B152F8">
              <w:rPr>
                <w:webHidden/>
              </w:rPr>
              <w:fldChar w:fldCharType="begin"/>
            </w:r>
            <w:r w:rsidR="00B152F8">
              <w:rPr>
                <w:webHidden/>
              </w:rPr>
              <w:instrText xml:space="preserve"> PAGEREF _Toc151660058 \h </w:instrText>
            </w:r>
            <w:r w:rsidR="00B152F8">
              <w:rPr>
                <w:webHidden/>
              </w:rPr>
            </w:r>
            <w:r w:rsidR="00B152F8">
              <w:rPr>
                <w:webHidden/>
              </w:rPr>
              <w:fldChar w:fldCharType="separate"/>
            </w:r>
            <w:r w:rsidR="004F7038">
              <w:rPr>
                <w:webHidden/>
              </w:rPr>
              <w:t>7</w:t>
            </w:r>
            <w:r w:rsidR="00B152F8">
              <w:rPr>
                <w:webHidden/>
              </w:rPr>
              <w:fldChar w:fldCharType="end"/>
            </w:r>
          </w:hyperlink>
        </w:p>
        <w:p w14:paraId="5F9C5F7F" w14:textId="08BC5E77" w:rsidR="00B152F8" w:rsidRDefault="00000000">
          <w:pPr>
            <w:pStyle w:val="TOC2"/>
            <w:rPr>
              <w:rFonts w:asciiTheme="minorHAnsi" w:eastAsiaTheme="minorEastAsia" w:hAnsiTheme="minorHAnsi" w:cstheme="minorBidi"/>
              <w:b w:val="0"/>
              <w:kern w:val="2"/>
              <w:sz w:val="22"/>
              <w:szCs w:val="22"/>
              <w14:ligatures w14:val="standardContextual"/>
            </w:rPr>
          </w:pPr>
          <w:hyperlink w:anchor="_Toc151660059" w:history="1">
            <w:r w:rsidR="00B152F8" w:rsidRPr="009017DB">
              <w:rPr>
                <w:rStyle w:val="Hyperlink"/>
                <w:rFonts w:cstheme="minorHAnsi"/>
                <w:lang w:val="en-GB"/>
              </w:rPr>
              <w:t>3.2</w:t>
            </w:r>
            <w:r w:rsidR="00B152F8">
              <w:rPr>
                <w:rFonts w:asciiTheme="minorHAnsi" w:eastAsiaTheme="minorEastAsia" w:hAnsiTheme="minorHAnsi" w:cstheme="minorBidi"/>
                <w:b w:val="0"/>
                <w:kern w:val="2"/>
                <w:sz w:val="22"/>
                <w:szCs w:val="22"/>
                <w14:ligatures w14:val="standardContextual"/>
              </w:rPr>
              <w:tab/>
            </w:r>
            <w:r w:rsidR="00B152F8" w:rsidRPr="009017DB">
              <w:rPr>
                <w:rStyle w:val="Hyperlink"/>
                <w:rFonts w:cstheme="minorHAnsi"/>
                <w:lang w:val="en-GB"/>
              </w:rPr>
              <w:t>Milestones</w:t>
            </w:r>
            <w:r w:rsidR="00B152F8">
              <w:rPr>
                <w:webHidden/>
              </w:rPr>
              <w:tab/>
            </w:r>
            <w:r w:rsidR="00B152F8">
              <w:rPr>
                <w:webHidden/>
              </w:rPr>
              <w:fldChar w:fldCharType="begin"/>
            </w:r>
            <w:r w:rsidR="00B152F8">
              <w:rPr>
                <w:webHidden/>
              </w:rPr>
              <w:instrText xml:space="preserve"> PAGEREF _Toc151660059 \h </w:instrText>
            </w:r>
            <w:r w:rsidR="00B152F8">
              <w:rPr>
                <w:webHidden/>
              </w:rPr>
            </w:r>
            <w:r w:rsidR="00B152F8">
              <w:rPr>
                <w:webHidden/>
              </w:rPr>
              <w:fldChar w:fldCharType="separate"/>
            </w:r>
            <w:r w:rsidR="004F7038">
              <w:rPr>
                <w:webHidden/>
              </w:rPr>
              <w:t>8</w:t>
            </w:r>
            <w:r w:rsidR="00B152F8">
              <w:rPr>
                <w:webHidden/>
              </w:rPr>
              <w:fldChar w:fldCharType="end"/>
            </w:r>
          </w:hyperlink>
        </w:p>
        <w:p w14:paraId="0D08662E" w14:textId="4F7E89DA" w:rsidR="00B152F8" w:rsidRDefault="00000000">
          <w:pPr>
            <w:pStyle w:val="TOC1"/>
            <w:rPr>
              <w:rFonts w:asciiTheme="minorHAnsi" w:eastAsiaTheme="minorEastAsia" w:hAnsiTheme="minorHAnsi" w:cstheme="minorBidi"/>
              <w:b w:val="0"/>
              <w:kern w:val="2"/>
              <w:sz w:val="22"/>
              <w:szCs w:val="22"/>
              <w:lang w:val="en-US"/>
              <w14:ligatures w14:val="standardContextual"/>
            </w:rPr>
          </w:pPr>
          <w:hyperlink w:anchor="_Toc151660060" w:history="1">
            <w:r w:rsidR="00B152F8" w:rsidRPr="009017DB">
              <w:rPr>
                <w:rStyle w:val="Hyperlink"/>
                <w:rFonts w:cstheme="minorHAnsi"/>
                <w:lang w:val="en-GB"/>
              </w:rPr>
              <w:t>4.</w:t>
            </w:r>
            <w:r w:rsidR="00B152F8">
              <w:rPr>
                <w:rFonts w:asciiTheme="minorHAnsi" w:eastAsiaTheme="minorEastAsia" w:hAnsiTheme="minorHAnsi" w:cstheme="minorBidi"/>
                <w:b w:val="0"/>
                <w:kern w:val="2"/>
                <w:sz w:val="22"/>
                <w:szCs w:val="22"/>
                <w:lang w:val="en-US"/>
                <w14:ligatures w14:val="standardContextual"/>
              </w:rPr>
              <w:tab/>
            </w:r>
            <w:r w:rsidR="00B152F8" w:rsidRPr="009017DB">
              <w:rPr>
                <w:rStyle w:val="Hyperlink"/>
                <w:rFonts w:cstheme="minorHAnsi"/>
                <w:lang w:val="en-GB"/>
              </w:rPr>
              <w:t>Risk management</w:t>
            </w:r>
            <w:r w:rsidR="00B152F8">
              <w:rPr>
                <w:webHidden/>
              </w:rPr>
              <w:tab/>
            </w:r>
            <w:r w:rsidR="00B152F8">
              <w:rPr>
                <w:webHidden/>
              </w:rPr>
              <w:fldChar w:fldCharType="begin"/>
            </w:r>
            <w:r w:rsidR="00B152F8">
              <w:rPr>
                <w:webHidden/>
              </w:rPr>
              <w:instrText xml:space="preserve"> PAGEREF _Toc151660060 \h </w:instrText>
            </w:r>
            <w:r w:rsidR="00B152F8">
              <w:rPr>
                <w:webHidden/>
              </w:rPr>
            </w:r>
            <w:r w:rsidR="00B152F8">
              <w:rPr>
                <w:webHidden/>
              </w:rPr>
              <w:fldChar w:fldCharType="separate"/>
            </w:r>
            <w:r w:rsidR="004F7038">
              <w:rPr>
                <w:webHidden/>
              </w:rPr>
              <w:t>8</w:t>
            </w:r>
            <w:r w:rsidR="00B152F8">
              <w:rPr>
                <w:webHidden/>
              </w:rPr>
              <w:fldChar w:fldCharType="end"/>
            </w:r>
          </w:hyperlink>
        </w:p>
        <w:p w14:paraId="16449A6D" w14:textId="6E40D4A2" w:rsidR="00B152F8" w:rsidRDefault="00000000">
          <w:pPr>
            <w:pStyle w:val="TOC1"/>
            <w:rPr>
              <w:rFonts w:asciiTheme="minorHAnsi" w:eastAsiaTheme="minorEastAsia" w:hAnsiTheme="minorHAnsi" w:cstheme="minorBidi"/>
              <w:b w:val="0"/>
              <w:kern w:val="2"/>
              <w:sz w:val="22"/>
              <w:szCs w:val="22"/>
              <w:lang w:val="en-US"/>
              <w14:ligatures w14:val="standardContextual"/>
            </w:rPr>
          </w:pPr>
          <w:hyperlink w:anchor="_Toc151660061" w:history="1">
            <w:r w:rsidR="00B152F8" w:rsidRPr="009017DB">
              <w:rPr>
                <w:rStyle w:val="Hyperlink"/>
                <w:rFonts w:cstheme="minorHAnsi"/>
                <w:lang w:val="en-GB"/>
              </w:rPr>
              <w:t>5.</w:t>
            </w:r>
            <w:r w:rsidR="00B152F8">
              <w:rPr>
                <w:rFonts w:asciiTheme="minorHAnsi" w:eastAsiaTheme="minorEastAsia" w:hAnsiTheme="minorHAnsi" w:cstheme="minorBidi"/>
                <w:b w:val="0"/>
                <w:kern w:val="2"/>
                <w:sz w:val="22"/>
                <w:szCs w:val="22"/>
                <w:lang w:val="en-US"/>
                <w14:ligatures w14:val="standardContextual"/>
              </w:rPr>
              <w:tab/>
            </w:r>
            <w:r w:rsidR="00B152F8" w:rsidRPr="009017DB">
              <w:rPr>
                <w:rStyle w:val="Hyperlink"/>
                <w:rFonts w:cstheme="minorHAnsi"/>
                <w:lang w:val="en-GB"/>
              </w:rPr>
              <w:t>Configuration management</w:t>
            </w:r>
            <w:r w:rsidR="00B152F8">
              <w:rPr>
                <w:webHidden/>
              </w:rPr>
              <w:tab/>
            </w:r>
            <w:r w:rsidR="00B152F8">
              <w:rPr>
                <w:webHidden/>
              </w:rPr>
              <w:fldChar w:fldCharType="begin"/>
            </w:r>
            <w:r w:rsidR="00B152F8">
              <w:rPr>
                <w:webHidden/>
              </w:rPr>
              <w:instrText xml:space="preserve"> PAGEREF _Toc151660061 \h </w:instrText>
            </w:r>
            <w:r w:rsidR="00B152F8">
              <w:rPr>
                <w:webHidden/>
              </w:rPr>
            </w:r>
            <w:r w:rsidR="00B152F8">
              <w:rPr>
                <w:webHidden/>
              </w:rPr>
              <w:fldChar w:fldCharType="separate"/>
            </w:r>
            <w:r w:rsidR="004F7038">
              <w:rPr>
                <w:webHidden/>
              </w:rPr>
              <w:t>9</w:t>
            </w:r>
            <w:r w:rsidR="00B152F8">
              <w:rPr>
                <w:webHidden/>
              </w:rPr>
              <w:fldChar w:fldCharType="end"/>
            </w:r>
          </w:hyperlink>
        </w:p>
        <w:p w14:paraId="60E50569" w14:textId="4CA7D732" w:rsidR="00B152F8" w:rsidRDefault="00000000">
          <w:pPr>
            <w:pStyle w:val="TOC1"/>
            <w:rPr>
              <w:rFonts w:asciiTheme="minorHAnsi" w:eastAsiaTheme="minorEastAsia" w:hAnsiTheme="minorHAnsi" w:cstheme="minorBidi"/>
              <w:b w:val="0"/>
              <w:kern w:val="2"/>
              <w:sz w:val="22"/>
              <w:szCs w:val="22"/>
              <w:lang w:val="en-US"/>
              <w14:ligatures w14:val="standardContextual"/>
            </w:rPr>
          </w:pPr>
          <w:hyperlink w:anchor="_Toc151660062" w:history="1">
            <w:r w:rsidR="00B152F8" w:rsidRPr="009017DB">
              <w:rPr>
                <w:rStyle w:val="Hyperlink"/>
                <w:rFonts w:cstheme="minorHAnsi"/>
                <w:lang w:val="en-GB"/>
              </w:rPr>
              <w:t>Reference</w:t>
            </w:r>
            <w:r w:rsidR="00B152F8">
              <w:rPr>
                <w:webHidden/>
              </w:rPr>
              <w:tab/>
            </w:r>
            <w:r w:rsidR="00B152F8">
              <w:rPr>
                <w:webHidden/>
              </w:rPr>
              <w:fldChar w:fldCharType="begin"/>
            </w:r>
            <w:r w:rsidR="00B152F8">
              <w:rPr>
                <w:webHidden/>
              </w:rPr>
              <w:instrText xml:space="preserve"> PAGEREF _Toc151660062 \h </w:instrText>
            </w:r>
            <w:r w:rsidR="00B152F8">
              <w:rPr>
                <w:webHidden/>
              </w:rPr>
            </w:r>
            <w:r w:rsidR="00B152F8">
              <w:rPr>
                <w:webHidden/>
              </w:rPr>
              <w:fldChar w:fldCharType="separate"/>
            </w:r>
            <w:r w:rsidR="004F7038">
              <w:rPr>
                <w:webHidden/>
              </w:rPr>
              <w:t>10</w:t>
            </w:r>
            <w:r w:rsidR="00B152F8">
              <w:rPr>
                <w:webHidden/>
              </w:rPr>
              <w:fldChar w:fldCharType="end"/>
            </w:r>
          </w:hyperlink>
        </w:p>
        <w:p w14:paraId="0229A195" w14:textId="2C1A4949" w:rsidR="00B152F8" w:rsidRDefault="00B152F8">
          <w:pPr>
            <w:rPr>
              <w:noProof/>
            </w:rPr>
          </w:pPr>
          <w:r>
            <w:rPr>
              <w:b/>
              <w:bCs/>
              <w:noProof/>
              <w:lang w:val="en-GB"/>
            </w:rPr>
            <w:fldChar w:fldCharType="end"/>
          </w:r>
        </w:p>
      </w:sdtContent>
    </w:sdt>
    <w:p w14:paraId="548356C4" w14:textId="14C05A21" w:rsidR="001F4121" w:rsidRPr="001F4121" w:rsidRDefault="001F4121" w:rsidP="001F4121">
      <w:pPr>
        <w:pStyle w:val="NormalWeb"/>
        <w:rPr>
          <w:rFonts w:asciiTheme="minorHAnsi" w:eastAsiaTheme="majorEastAsia" w:hAnsiTheme="minorHAnsi" w:cstheme="minorHAnsi"/>
          <w:lang w:val="en-GB"/>
        </w:rPr>
      </w:pPr>
      <w:r w:rsidRPr="001F4121">
        <w:rPr>
          <w:rFonts w:asciiTheme="minorHAnsi" w:hAnsiTheme="minorHAnsi" w:cstheme="minorHAnsi"/>
          <w:lang w:val="en-GB"/>
        </w:rPr>
        <w:fldChar w:fldCharType="end"/>
      </w:r>
    </w:p>
    <w:p w14:paraId="5A963680" w14:textId="77777777" w:rsidR="00E00640" w:rsidRPr="001F4121" w:rsidRDefault="00E00640" w:rsidP="0050595D">
      <w:pPr>
        <w:pStyle w:val="FPPlaceDate"/>
        <w:spacing w:line="240" w:lineRule="auto"/>
        <w:rPr>
          <w:rFonts w:asciiTheme="minorHAnsi" w:hAnsiTheme="minorHAnsi" w:cstheme="minorHAnsi"/>
        </w:rPr>
      </w:pPr>
    </w:p>
    <w:p w14:paraId="4FB5BF37" w14:textId="77777777" w:rsidR="00E00640" w:rsidRPr="001F4121" w:rsidRDefault="00E00640" w:rsidP="00E00640">
      <w:pPr>
        <w:pStyle w:val="FPPlaceDate"/>
        <w:spacing w:line="240" w:lineRule="auto"/>
        <w:jc w:val="left"/>
        <w:rPr>
          <w:rFonts w:asciiTheme="minorHAnsi" w:hAnsiTheme="minorHAnsi" w:cstheme="minorHAnsi"/>
        </w:rPr>
      </w:pPr>
    </w:p>
    <w:p w14:paraId="0A757E58" w14:textId="77777777" w:rsidR="00E00640" w:rsidRPr="001F4121" w:rsidRDefault="00E00640" w:rsidP="00E00640">
      <w:pPr>
        <w:pStyle w:val="FPPlaceDate"/>
        <w:spacing w:line="240" w:lineRule="auto"/>
        <w:jc w:val="left"/>
        <w:rPr>
          <w:rFonts w:asciiTheme="minorHAnsi" w:hAnsiTheme="minorHAnsi" w:cstheme="minorHAnsi"/>
        </w:rPr>
      </w:pPr>
    </w:p>
    <w:p w14:paraId="587CB5E2" w14:textId="77777777" w:rsidR="00E00640" w:rsidRPr="001F4121" w:rsidRDefault="00E00640" w:rsidP="00E00640">
      <w:pPr>
        <w:pStyle w:val="FPPlaceDate"/>
        <w:spacing w:line="240" w:lineRule="auto"/>
        <w:jc w:val="left"/>
        <w:rPr>
          <w:rFonts w:asciiTheme="minorHAnsi" w:hAnsiTheme="minorHAnsi" w:cstheme="minorHAnsi"/>
        </w:rPr>
        <w:sectPr w:rsidR="00E00640" w:rsidRPr="001F4121" w:rsidSect="00E00640">
          <w:headerReference w:type="default" r:id="rId13"/>
          <w:footerReference w:type="first" r:id="rId14"/>
          <w:type w:val="continuous"/>
          <w:pgSz w:w="11906" w:h="16838" w:code="9"/>
          <w:pgMar w:top="720" w:right="720" w:bottom="720" w:left="720" w:header="709" w:footer="850" w:gutter="0"/>
          <w:cols w:space="708"/>
          <w:titlePg/>
          <w:docGrid w:linePitch="272"/>
        </w:sectPr>
      </w:pPr>
    </w:p>
    <w:p w14:paraId="435A769E" w14:textId="3E9C7724" w:rsidR="00E00640" w:rsidRPr="001F4121" w:rsidRDefault="0027657D" w:rsidP="00E00640">
      <w:pPr>
        <w:pStyle w:val="FPPlaceDate"/>
        <w:spacing w:line="400" w:lineRule="exact"/>
        <w:jc w:val="left"/>
        <w:rPr>
          <w:rFonts w:asciiTheme="minorHAnsi" w:hAnsiTheme="minorHAnsi" w:cstheme="minorHAnsi"/>
          <w:bCs/>
          <w:sz w:val="40"/>
        </w:rPr>
      </w:pPr>
      <w:bookmarkStart w:id="12" w:name="BmrkPagina2"/>
      <w:bookmarkEnd w:id="12"/>
      <w:r w:rsidRPr="001F4121">
        <w:rPr>
          <w:rFonts w:asciiTheme="minorHAnsi" w:hAnsiTheme="minorHAnsi" w:cstheme="minorHAnsi"/>
          <w:bCs/>
          <w:sz w:val="40"/>
        </w:rPr>
        <w:lastRenderedPageBreak/>
        <w:t>Document history</w:t>
      </w:r>
    </w:p>
    <w:p w14:paraId="3B5025BC" w14:textId="77777777" w:rsidR="00E00640" w:rsidRPr="001F4121" w:rsidRDefault="00E00640" w:rsidP="00E00640">
      <w:pPr>
        <w:rPr>
          <w:rFonts w:asciiTheme="minorHAnsi" w:hAnsiTheme="minorHAnsi" w:cstheme="minorHAnsi"/>
          <w:lang w:val="en-GB"/>
        </w:rPr>
      </w:pPr>
    </w:p>
    <w:tbl>
      <w:tblPr>
        <w:tblStyle w:val="TableGrid"/>
        <w:tblW w:w="0" w:type="auto"/>
        <w:tblLook w:val="04A0" w:firstRow="1" w:lastRow="0" w:firstColumn="1" w:lastColumn="0" w:noHBand="0" w:noVBand="1"/>
      </w:tblPr>
      <w:tblGrid>
        <w:gridCol w:w="1552"/>
        <w:gridCol w:w="1553"/>
        <w:gridCol w:w="1553"/>
        <w:gridCol w:w="2708"/>
        <w:gridCol w:w="1560"/>
      </w:tblGrid>
      <w:tr w:rsidR="0027657D" w:rsidRPr="001F4121" w14:paraId="113FF405" w14:textId="77777777" w:rsidTr="0027657D">
        <w:tc>
          <w:tcPr>
            <w:tcW w:w="1552" w:type="dxa"/>
          </w:tcPr>
          <w:p w14:paraId="7A2713C1" w14:textId="7124F4F9" w:rsidR="0027657D" w:rsidRPr="001F4121" w:rsidRDefault="0027657D" w:rsidP="0027657D">
            <w:pPr>
              <w:rPr>
                <w:rFonts w:asciiTheme="minorHAnsi" w:hAnsiTheme="minorHAnsi" w:cstheme="minorHAnsi"/>
                <w:lang w:val="en-GB"/>
              </w:rPr>
            </w:pPr>
            <w:r w:rsidRPr="001F4121">
              <w:rPr>
                <w:rFonts w:asciiTheme="minorHAnsi" w:hAnsiTheme="minorHAnsi" w:cstheme="minorHAnsi"/>
                <w:lang w:val="en-GB"/>
              </w:rPr>
              <w:t xml:space="preserve">Version </w:t>
            </w:r>
          </w:p>
        </w:tc>
        <w:tc>
          <w:tcPr>
            <w:tcW w:w="1553" w:type="dxa"/>
          </w:tcPr>
          <w:p w14:paraId="482DBBDD" w14:textId="6897B50E" w:rsidR="0027657D" w:rsidRPr="001F4121" w:rsidRDefault="0027657D" w:rsidP="0027657D">
            <w:pPr>
              <w:rPr>
                <w:rFonts w:asciiTheme="minorHAnsi" w:hAnsiTheme="minorHAnsi" w:cstheme="minorHAnsi"/>
                <w:lang w:val="en-GB"/>
              </w:rPr>
            </w:pPr>
            <w:r w:rsidRPr="001F4121">
              <w:rPr>
                <w:rFonts w:asciiTheme="minorHAnsi" w:hAnsiTheme="minorHAnsi" w:cstheme="minorHAnsi"/>
                <w:lang w:val="en-GB"/>
              </w:rPr>
              <w:t>Author</w:t>
            </w:r>
          </w:p>
        </w:tc>
        <w:tc>
          <w:tcPr>
            <w:tcW w:w="1553" w:type="dxa"/>
          </w:tcPr>
          <w:p w14:paraId="1D8CE4BB" w14:textId="283CF2E5" w:rsidR="0027657D" w:rsidRPr="001F4121" w:rsidRDefault="0027657D" w:rsidP="0027657D">
            <w:pPr>
              <w:rPr>
                <w:rFonts w:asciiTheme="minorHAnsi" w:hAnsiTheme="minorHAnsi" w:cstheme="minorHAnsi"/>
                <w:lang w:val="en-GB"/>
              </w:rPr>
            </w:pPr>
            <w:r w:rsidRPr="001F4121">
              <w:rPr>
                <w:rFonts w:asciiTheme="minorHAnsi" w:hAnsiTheme="minorHAnsi" w:cstheme="minorHAnsi"/>
                <w:lang w:val="en-GB"/>
              </w:rPr>
              <w:t xml:space="preserve">Date </w:t>
            </w:r>
          </w:p>
        </w:tc>
        <w:tc>
          <w:tcPr>
            <w:tcW w:w="2708" w:type="dxa"/>
          </w:tcPr>
          <w:p w14:paraId="412F8C6F" w14:textId="453EFCFA" w:rsidR="0027657D" w:rsidRPr="001F4121" w:rsidRDefault="0027657D" w:rsidP="0027657D">
            <w:pPr>
              <w:rPr>
                <w:rFonts w:asciiTheme="minorHAnsi" w:hAnsiTheme="minorHAnsi" w:cstheme="minorHAnsi"/>
                <w:lang w:val="en-GB"/>
              </w:rPr>
            </w:pPr>
            <w:r w:rsidRPr="001F4121">
              <w:rPr>
                <w:rFonts w:asciiTheme="minorHAnsi" w:hAnsiTheme="minorHAnsi" w:cstheme="minorHAnsi"/>
                <w:lang w:val="en-GB"/>
              </w:rPr>
              <w:t xml:space="preserve">Description </w:t>
            </w:r>
          </w:p>
        </w:tc>
        <w:tc>
          <w:tcPr>
            <w:tcW w:w="1560" w:type="dxa"/>
          </w:tcPr>
          <w:p w14:paraId="1454B8BD" w14:textId="1C7BEF18" w:rsidR="0027657D" w:rsidRPr="001F4121" w:rsidRDefault="0027657D" w:rsidP="0027657D">
            <w:pPr>
              <w:rPr>
                <w:rFonts w:asciiTheme="minorHAnsi" w:hAnsiTheme="minorHAnsi" w:cstheme="minorHAnsi"/>
                <w:lang w:val="en-GB"/>
              </w:rPr>
            </w:pPr>
            <w:r w:rsidRPr="001F4121">
              <w:rPr>
                <w:rFonts w:asciiTheme="minorHAnsi" w:hAnsiTheme="minorHAnsi" w:cstheme="minorHAnsi"/>
                <w:lang w:val="en-GB"/>
              </w:rPr>
              <w:t>Status</w:t>
            </w:r>
          </w:p>
        </w:tc>
      </w:tr>
      <w:tr w:rsidR="0027657D" w:rsidRPr="001F4121" w14:paraId="441B70D3" w14:textId="77777777" w:rsidTr="0027657D">
        <w:tc>
          <w:tcPr>
            <w:tcW w:w="1552" w:type="dxa"/>
          </w:tcPr>
          <w:p w14:paraId="5D81109F" w14:textId="5A7589BD" w:rsidR="0027657D" w:rsidRPr="001F4121" w:rsidRDefault="00186A63" w:rsidP="0027657D">
            <w:pPr>
              <w:rPr>
                <w:rFonts w:asciiTheme="minorHAnsi" w:hAnsiTheme="minorHAnsi" w:cstheme="minorHAnsi"/>
                <w:lang w:val="en-GB"/>
              </w:rPr>
            </w:pPr>
            <w:r>
              <w:rPr>
                <w:rFonts w:asciiTheme="minorHAnsi" w:hAnsiTheme="minorHAnsi" w:cstheme="minorHAnsi"/>
                <w:lang w:val="en-GB"/>
              </w:rPr>
              <w:t>0.1</w:t>
            </w:r>
          </w:p>
        </w:tc>
        <w:tc>
          <w:tcPr>
            <w:tcW w:w="1553" w:type="dxa"/>
          </w:tcPr>
          <w:p w14:paraId="3B67956E" w14:textId="0AA8857C" w:rsidR="0027657D" w:rsidRPr="001F4121" w:rsidRDefault="00186A63" w:rsidP="0027657D">
            <w:pPr>
              <w:rPr>
                <w:rFonts w:asciiTheme="minorHAnsi" w:hAnsiTheme="minorHAnsi" w:cstheme="minorHAnsi"/>
                <w:lang w:val="en-GB"/>
              </w:rPr>
            </w:pPr>
            <w:r>
              <w:rPr>
                <w:rFonts w:asciiTheme="minorHAnsi" w:hAnsiTheme="minorHAnsi" w:cstheme="minorHAnsi"/>
                <w:lang w:val="en-GB"/>
              </w:rPr>
              <w:t xml:space="preserve">Stefan </w:t>
            </w:r>
            <w:proofErr w:type="spellStart"/>
            <w:r>
              <w:rPr>
                <w:rFonts w:asciiTheme="minorHAnsi" w:hAnsiTheme="minorHAnsi" w:cstheme="minorHAnsi"/>
                <w:lang w:val="en-GB"/>
              </w:rPr>
              <w:t>Dulgerov</w:t>
            </w:r>
            <w:proofErr w:type="spellEnd"/>
          </w:p>
        </w:tc>
        <w:tc>
          <w:tcPr>
            <w:tcW w:w="1553" w:type="dxa"/>
          </w:tcPr>
          <w:p w14:paraId="0FDC657F" w14:textId="7E276FA2" w:rsidR="0027657D" w:rsidRPr="001F4121" w:rsidRDefault="00186A63" w:rsidP="0027657D">
            <w:pPr>
              <w:rPr>
                <w:rFonts w:asciiTheme="minorHAnsi" w:hAnsiTheme="minorHAnsi" w:cstheme="minorHAnsi"/>
                <w:lang w:val="en-GB"/>
              </w:rPr>
            </w:pPr>
            <w:r>
              <w:rPr>
                <w:rFonts w:asciiTheme="minorHAnsi" w:hAnsiTheme="minorHAnsi" w:cstheme="minorHAnsi"/>
                <w:lang w:val="en-GB"/>
              </w:rPr>
              <w:t>23/11/2023</w:t>
            </w:r>
          </w:p>
        </w:tc>
        <w:tc>
          <w:tcPr>
            <w:tcW w:w="2708" w:type="dxa"/>
          </w:tcPr>
          <w:p w14:paraId="152E6606" w14:textId="1C38CF13" w:rsidR="0027657D" w:rsidRPr="001F4121" w:rsidRDefault="00186A63" w:rsidP="0027657D">
            <w:pPr>
              <w:rPr>
                <w:rFonts w:asciiTheme="minorHAnsi" w:hAnsiTheme="minorHAnsi" w:cstheme="minorHAnsi"/>
                <w:lang w:val="en-GB"/>
              </w:rPr>
            </w:pPr>
            <w:r>
              <w:rPr>
                <w:rFonts w:asciiTheme="minorHAnsi" w:hAnsiTheme="minorHAnsi" w:cstheme="minorHAnsi"/>
                <w:lang w:val="en-GB"/>
              </w:rPr>
              <w:t>First Iteration of individual project plan.</w:t>
            </w:r>
          </w:p>
        </w:tc>
        <w:tc>
          <w:tcPr>
            <w:tcW w:w="1560" w:type="dxa"/>
          </w:tcPr>
          <w:p w14:paraId="6F6656C3" w14:textId="3A434333" w:rsidR="0027657D" w:rsidRPr="001F4121" w:rsidRDefault="00110879" w:rsidP="0027657D">
            <w:pPr>
              <w:rPr>
                <w:rFonts w:asciiTheme="minorHAnsi" w:hAnsiTheme="minorHAnsi" w:cstheme="minorHAnsi"/>
                <w:lang w:val="en-GB"/>
              </w:rPr>
            </w:pPr>
            <w:r>
              <w:rPr>
                <w:rFonts w:asciiTheme="minorHAnsi" w:hAnsiTheme="minorHAnsi" w:cstheme="minorHAnsi"/>
                <w:lang w:val="en-GB"/>
              </w:rPr>
              <w:t>Previous.</w:t>
            </w:r>
          </w:p>
        </w:tc>
      </w:tr>
      <w:tr w:rsidR="00110879" w:rsidRPr="001F4121" w14:paraId="6999F46D" w14:textId="77777777" w:rsidTr="0027657D">
        <w:tc>
          <w:tcPr>
            <w:tcW w:w="1552" w:type="dxa"/>
          </w:tcPr>
          <w:p w14:paraId="6BC41D66" w14:textId="2947768F" w:rsidR="00110879" w:rsidRPr="001F4121" w:rsidRDefault="00110879" w:rsidP="00110879">
            <w:pPr>
              <w:rPr>
                <w:rFonts w:asciiTheme="minorHAnsi" w:hAnsiTheme="minorHAnsi" w:cstheme="minorHAnsi"/>
                <w:lang w:val="en-GB"/>
              </w:rPr>
            </w:pPr>
            <w:r>
              <w:rPr>
                <w:rFonts w:asciiTheme="minorHAnsi" w:hAnsiTheme="minorHAnsi" w:cstheme="minorHAnsi"/>
                <w:lang w:val="en-GB"/>
              </w:rPr>
              <w:t>0.2</w:t>
            </w:r>
          </w:p>
        </w:tc>
        <w:tc>
          <w:tcPr>
            <w:tcW w:w="1553" w:type="dxa"/>
          </w:tcPr>
          <w:p w14:paraId="5DA8CE96" w14:textId="66F1C3D1" w:rsidR="00110879" w:rsidRPr="001F4121" w:rsidRDefault="00110879" w:rsidP="00110879">
            <w:pPr>
              <w:rPr>
                <w:rFonts w:asciiTheme="minorHAnsi" w:hAnsiTheme="minorHAnsi" w:cstheme="minorHAnsi"/>
                <w:lang w:val="en-GB"/>
              </w:rPr>
            </w:pPr>
            <w:r>
              <w:rPr>
                <w:rFonts w:asciiTheme="minorHAnsi" w:hAnsiTheme="minorHAnsi" w:cstheme="minorHAnsi"/>
                <w:lang w:val="en-GB"/>
              </w:rPr>
              <w:t xml:space="preserve">Stefan </w:t>
            </w:r>
            <w:proofErr w:type="spellStart"/>
            <w:r>
              <w:rPr>
                <w:rFonts w:asciiTheme="minorHAnsi" w:hAnsiTheme="minorHAnsi" w:cstheme="minorHAnsi"/>
                <w:lang w:val="en-GB"/>
              </w:rPr>
              <w:t>Dulgerov</w:t>
            </w:r>
            <w:proofErr w:type="spellEnd"/>
          </w:p>
        </w:tc>
        <w:tc>
          <w:tcPr>
            <w:tcW w:w="1553" w:type="dxa"/>
          </w:tcPr>
          <w:p w14:paraId="300A2623" w14:textId="55D2ED0D" w:rsidR="00110879" w:rsidRPr="001F4121" w:rsidRDefault="00110879" w:rsidP="00110879">
            <w:pPr>
              <w:rPr>
                <w:rFonts w:asciiTheme="minorHAnsi" w:hAnsiTheme="minorHAnsi" w:cstheme="minorHAnsi"/>
                <w:lang w:val="en-GB"/>
              </w:rPr>
            </w:pPr>
            <w:r>
              <w:rPr>
                <w:rFonts w:asciiTheme="minorHAnsi" w:hAnsiTheme="minorHAnsi" w:cstheme="minorHAnsi"/>
                <w:lang w:val="en-GB"/>
              </w:rPr>
              <w:t>28/11/2023</w:t>
            </w:r>
          </w:p>
        </w:tc>
        <w:tc>
          <w:tcPr>
            <w:tcW w:w="2708" w:type="dxa"/>
          </w:tcPr>
          <w:p w14:paraId="1065D7CC" w14:textId="2B7B7A3C" w:rsidR="00110879" w:rsidRPr="001F4121" w:rsidRDefault="00110879" w:rsidP="00110879">
            <w:pPr>
              <w:rPr>
                <w:rFonts w:asciiTheme="minorHAnsi" w:hAnsiTheme="minorHAnsi" w:cstheme="minorHAnsi"/>
                <w:lang w:val="en-GB"/>
              </w:rPr>
            </w:pPr>
            <w:r>
              <w:rPr>
                <w:rFonts w:asciiTheme="minorHAnsi" w:hAnsiTheme="minorHAnsi" w:cstheme="minorHAnsi"/>
                <w:lang w:val="en-GB"/>
              </w:rPr>
              <w:t>Second Iteration of individual project plan</w:t>
            </w:r>
            <w:r w:rsidR="00492B65">
              <w:rPr>
                <w:rFonts w:asciiTheme="minorHAnsi" w:hAnsiTheme="minorHAnsi" w:cstheme="minorHAnsi"/>
                <w:lang w:val="en-GB"/>
              </w:rPr>
              <w:t xml:space="preserve"> after feedback</w:t>
            </w:r>
            <w:r>
              <w:rPr>
                <w:rFonts w:asciiTheme="minorHAnsi" w:hAnsiTheme="minorHAnsi" w:cstheme="minorHAnsi"/>
                <w:lang w:val="en-GB"/>
              </w:rPr>
              <w:t>.</w:t>
            </w:r>
          </w:p>
        </w:tc>
        <w:tc>
          <w:tcPr>
            <w:tcW w:w="1560" w:type="dxa"/>
          </w:tcPr>
          <w:p w14:paraId="5ECFEBE7" w14:textId="1B4C2DD1" w:rsidR="00110879" w:rsidRPr="001F4121" w:rsidRDefault="00110879" w:rsidP="00110879">
            <w:pPr>
              <w:rPr>
                <w:rFonts w:asciiTheme="minorHAnsi" w:hAnsiTheme="minorHAnsi" w:cstheme="minorHAnsi"/>
                <w:lang w:val="en-GB"/>
              </w:rPr>
            </w:pPr>
            <w:r>
              <w:rPr>
                <w:rFonts w:asciiTheme="minorHAnsi" w:hAnsiTheme="minorHAnsi" w:cstheme="minorHAnsi"/>
                <w:lang w:val="en-GB"/>
              </w:rPr>
              <w:t>Current.</w:t>
            </w:r>
          </w:p>
        </w:tc>
      </w:tr>
    </w:tbl>
    <w:p w14:paraId="2E22E9A3" w14:textId="7C4E27F3" w:rsidR="00E00640" w:rsidRPr="001F4121" w:rsidRDefault="00E00640" w:rsidP="00E00640">
      <w:pPr>
        <w:rPr>
          <w:rFonts w:asciiTheme="minorHAnsi" w:hAnsiTheme="minorHAnsi" w:cstheme="minorHAnsi"/>
          <w:lang w:val="en-GB"/>
        </w:rPr>
      </w:pPr>
    </w:p>
    <w:p w14:paraId="5D5F9913" w14:textId="5AC9B2A0" w:rsidR="0027657D" w:rsidRPr="001F4121" w:rsidRDefault="0027657D" w:rsidP="00E00640">
      <w:pPr>
        <w:rPr>
          <w:rFonts w:asciiTheme="minorHAnsi" w:hAnsiTheme="minorHAnsi" w:cstheme="minorHAnsi"/>
          <w:lang w:val="en-GB"/>
        </w:rPr>
      </w:pPr>
    </w:p>
    <w:p w14:paraId="06D68709" w14:textId="068B11D2" w:rsidR="0027657D" w:rsidRPr="001F4121" w:rsidRDefault="0027657D" w:rsidP="00E00640">
      <w:pPr>
        <w:rPr>
          <w:rFonts w:asciiTheme="minorHAnsi" w:hAnsiTheme="minorHAnsi" w:cstheme="minorHAnsi"/>
          <w:lang w:val="en-GB"/>
        </w:rPr>
      </w:pPr>
    </w:p>
    <w:p w14:paraId="20374A02" w14:textId="3FCA6E26" w:rsidR="0027657D" w:rsidRPr="001F4121" w:rsidRDefault="0027657D" w:rsidP="00E00640">
      <w:pPr>
        <w:rPr>
          <w:rFonts w:asciiTheme="minorHAnsi" w:hAnsiTheme="minorHAnsi" w:cstheme="minorHAnsi"/>
          <w:lang w:val="en-GB"/>
        </w:rPr>
      </w:pPr>
    </w:p>
    <w:p w14:paraId="53F08026" w14:textId="00443311" w:rsidR="007E027A" w:rsidRPr="001F4121" w:rsidRDefault="007E027A" w:rsidP="00E00640">
      <w:pPr>
        <w:rPr>
          <w:rFonts w:asciiTheme="minorHAnsi" w:hAnsiTheme="minorHAnsi" w:cstheme="minorHAnsi"/>
          <w:lang w:val="en-GB"/>
        </w:rPr>
      </w:pPr>
    </w:p>
    <w:p w14:paraId="5367BA4A" w14:textId="77777777" w:rsidR="007E027A" w:rsidRPr="001F4121" w:rsidRDefault="007E027A" w:rsidP="007E027A">
      <w:pPr>
        <w:rPr>
          <w:rFonts w:asciiTheme="minorHAnsi" w:hAnsiTheme="minorHAnsi" w:cstheme="minorHAnsi"/>
          <w:lang w:val="en-GB"/>
        </w:rPr>
      </w:pPr>
    </w:p>
    <w:p w14:paraId="63C2A688" w14:textId="24192709" w:rsidR="0027657D" w:rsidRPr="001F4121" w:rsidRDefault="0027657D" w:rsidP="007E027A">
      <w:pPr>
        <w:rPr>
          <w:rFonts w:asciiTheme="minorHAnsi" w:hAnsiTheme="minorHAnsi" w:cstheme="minorHAnsi"/>
          <w:sz w:val="22"/>
          <w:lang w:val="en-GB"/>
        </w:rPr>
      </w:pPr>
    </w:p>
    <w:p w14:paraId="5E7A3FE5" w14:textId="387F4929" w:rsidR="0027657D" w:rsidRPr="001F4121" w:rsidRDefault="0027657D" w:rsidP="007E027A">
      <w:pPr>
        <w:pStyle w:val="Heading1"/>
        <w:numPr>
          <w:ilvl w:val="0"/>
          <w:numId w:val="0"/>
        </w:numPr>
        <w:rPr>
          <w:rFonts w:asciiTheme="minorHAnsi" w:hAnsiTheme="minorHAnsi" w:cstheme="minorHAnsi"/>
          <w:lang w:val="en-GB"/>
        </w:rPr>
      </w:pPr>
      <w:bookmarkStart w:id="13" w:name="_Toc40696785"/>
      <w:bookmarkStart w:id="14" w:name="_Toc151660047"/>
      <w:r w:rsidRPr="001F4121">
        <w:rPr>
          <w:rFonts w:asciiTheme="minorHAnsi" w:hAnsiTheme="minorHAnsi" w:cstheme="minorHAnsi"/>
          <w:lang w:val="en-GB"/>
        </w:rPr>
        <w:t>Terms &amp; abbreviation</w:t>
      </w:r>
      <w:bookmarkEnd w:id="13"/>
      <w:bookmarkEnd w:id="14"/>
      <w:r w:rsidRPr="001F4121">
        <w:rPr>
          <w:rFonts w:asciiTheme="minorHAnsi" w:hAnsiTheme="minorHAnsi" w:cstheme="minorHAnsi"/>
          <w:lang w:val="en-GB"/>
        </w:rPr>
        <w:t xml:space="preserve"> </w:t>
      </w:r>
    </w:p>
    <w:p w14:paraId="5B58948C" w14:textId="77777777" w:rsidR="007B6C81" w:rsidRPr="00DD22D6" w:rsidRDefault="007B6C81" w:rsidP="007B6C81">
      <w:pPr>
        <w:rPr>
          <w:lang w:val="en-GB"/>
        </w:rPr>
      </w:pPr>
    </w:p>
    <w:tbl>
      <w:tblPr>
        <w:tblStyle w:val="TableGrid"/>
        <w:tblW w:w="0" w:type="auto"/>
        <w:tblLook w:val="04A0" w:firstRow="1" w:lastRow="0" w:firstColumn="1" w:lastColumn="0" w:noHBand="0" w:noVBand="1"/>
      </w:tblPr>
      <w:tblGrid>
        <w:gridCol w:w="1696"/>
        <w:gridCol w:w="7366"/>
      </w:tblGrid>
      <w:tr w:rsidR="007B6C81" w:rsidRPr="00DD22D6" w14:paraId="5F6B84A4" w14:textId="77777777" w:rsidTr="0070058F">
        <w:tc>
          <w:tcPr>
            <w:tcW w:w="1696" w:type="dxa"/>
          </w:tcPr>
          <w:p w14:paraId="7047AD27" w14:textId="77777777" w:rsidR="007B6C81" w:rsidRPr="00DD22D6" w:rsidRDefault="007B6C81" w:rsidP="0070058F">
            <w:pPr>
              <w:rPr>
                <w:lang w:val="en-GB"/>
              </w:rPr>
            </w:pPr>
          </w:p>
        </w:tc>
        <w:tc>
          <w:tcPr>
            <w:tcW w:w="7366" w:type="dxa"/>
          </w:tcPr>
          <w:p w14:paraId="08CA9966" w14:textId="77777777" w:rsidR="007B6C81" w:rsidRPr="00DD22D6" w:rsidRDefault="007B6C81" w:rsidP="0070058F">
            <w:pPr>
              <w:rPr>
                <w:lang w:val="en-GB"/>
              </w:rPr>
            </w:pPr>
          </w:p>
        </w:tc>
      </w:tr>
      <w:tr w:rsidR="007B6C81" w:rsidRPr="00DD22D6" w14:paraId="58CB7061" w14:textId="77777777" w:rsidTr="0070058F">
        <w:tc>
          <w:tcPr>
            <w:tcW w:w="1696" w:type="dxa"/>
          </w:tcPr>
          <w:p w14:paraId="3ACC7653" w14:textId="77777777" w:rsidR="007B6C81" w:rsidRPr="00DD22D6" w:rsidRDefault="007B6C81" w:rsidP="0070058F">
            <w:pPr>
              <w:rPr>
                <w:lang w:val="en-GB"/>
              </w:rPr>
            </w:pPr>
            <w:r w:rsidRPr="00DD22D6">
              <w:rPr>
                <w:lang w:val="en-GB"/>
              </w:rPr>
              <w:t>SDD</w:t>
            </w:r>
          </w:p>
        </w:tc>
        <w:tc>
          <w:tcPr>
            <w:tcW w:w="7366" w:type="dxa"/>
          </w:tcPr>
          <w:p w14:paraId="50E41376" w14:textId="77777777" w:rsidR="007B6C81" w:rsidRPr="00DD22D6" w:rsidRDefault="007B6C81" w:rsidP="0070058F">
            <w:pPr>
              <w:rPr>
                <w:lang w:val="en-GB"/>
              </w:rPr>
            </w:pPr>
            <w:r w:rsidRPr="00DD22D6">
              <w:rPr>
                <w:lang w:val="en-GB"/>
              </w:rPr>
              <w:t>System Design Document</w:t>
            </w:r>
          </w:p>
        </w:tc>
      </w:tr>
      <w:tr w:rsidR="007B6C81" w:rsidRPr="00DD22D6" w14:paraId="2D49A3F6" w14:textId="77777777" w:rsidTr="0070058F">
        <w:tc>
          <w:tcPr>
            <w:tcW w:w="1696" w:type="dxa"/>
          </w:tcPr>
          <w:p w14:paraId="0FA32344" w14:textId="77777777" w:rsidR="007B6C81" w:rsidRPr="00DD22D6" w:rsidRDefault="007B6C81" w:rsidP="0070058F">
            <w:pPr>
              <w:rPr>
                <w:lang w:val="en-GB"/>
              </w:rPr>
            </w:pPr>
          </w:p>
        </w:tc>
        <w:tc>
          <w:tcPr>
            <w:tcW w:w="7366" w:type="dxa"/>
          </w:tcPr>
          <w:p w14:paraId="008C9C02" w14:textId="77777777" w:rsidR="007B6C81" w:rsidRPr="00DD22D6" w:rsidRDefault="007B6C81" w:rsidP="0070058F">
            <w:pPr>
              <w:rPr>
                <w:lang w:val="en-GB"/>
              </w:rPr>
            </w:pPr>
          </w:p>
        </w:tc>
      </w:tr>
    </w:tbl>
    <w:p w14:paraId="7D23E6C9" w14:textId="77777777" w:rsidR="007B6C81" w:rsidRPr="00DD22D6" w:rsidRDefault="007B6C81" w:rsidP="007B6C81">
      <w:pPr>
        <w:rPr>
          <w:lang w:val="en-GB"/>
        </w:rPr>
      </w:pPr>
    </w:p>
    <w:p w14:paraId="0C69E16B" w14:textId="3422154F" w:rsidR="00E00640" w:rsidRPr="001F4121" w:rsidRDefault="00E00640" w:rsidP="00E00640">
      <w:pPr>
        <w:rPr>
          <w:rFonts w:asciiTheme="minorHAnsi" w:hAnsiTheme="minorHAnsi" w:cstheme="minorHAnsi"/>
          <w:sz w:val="28"/>
          <w:szCs w:val="28"/>
          <w:lang w:val="en-GB"/>
        </w:rPr>
      </w:pPr>
      <w:r w:rsidRPr="001F4121">
        <w:rPr>
          <w:rFonts w:asciiTheme="minorHAnsi" w:hAnsiTheme="minorHAnsi" w:cstheme="minorHAnsi"/>
          <w:sz w:val="40"/>
          <w:lang w:val="en-GB"/>
        </w:rPr>
        <w:br w:type="page"/>
      </w:r>
      <w:bookmarkStart w:id="15" w:name="ContentPlace"/>
      <w:bookmarkStart w:id="16" w:name="BmrkInhoudsopgave"/>
      <w:bookmarkEnd w:id="15"/>
      <w:bookmarkEnd w:id="16"/>
    </w:p>
    <w:p w14:paraId="7971ABE4" w14:textId="77777777" w:rsidR="00E00640" w:rsidRPr="001F4121" w:rsidRDefault="00E00640" w:rsidP="00E00640">
      <w:pPr>
        <w:rPr>
          <w:rFonts w:asciiTheme="minorHAnsi" w:hAnsiTheme="minorHAnsi" w:cstheme="minorHAnsi"/>
          <w:lang w:val="en-GB"/>
        </w:rPr>
        <w:sectPr w:rsidR="00E00640" w:rsidRPr="001F4121" w:rsidSect="009E47BC">
          <w:headerReference w:type="first" r:id="rId15"/>
          <w:footerReference w:type="first" r:id="rId16"/>
          <w:pgSz w:w="11907" w:h="16840" w:code="9"/>
          <w:pgMar w:top="1162" w:right="1162" w:bottom="1418" w:left="1418" w:header="709" w:footer="709" w:gutter="0"/>
          <w:cols w:space="708"/>
          <w:formProt w:val="0"/>
          <w:titlePg/>
        </w:sectPr>
      </w:pPr>
    </w:p>
    <w:p w14:paraId="1916B8B2" w14:textId="0C4040AB" w:rsidR="007E027A" w:rsidRPr="001F4121" w:rsidRDefault="007E027A" w:rsidP="007E027A">
      <w:pPr>
        <w:pStyle w:val="Heading1"/>
        <w:rPr>
          <w:rFonts w:asciiTheme="minorHAnsi" w:hAnsiTheme="minorHAnsi" w:cstheme="minorHAnsi"/>
          <w:lang w:val="en-GB"/>
        </w:rPr>
      </w:pPr>
      <w:bookmarkStart w:id="17" w:name="_Toc172348852"/>
      <w:bookmarkStart w:id="18" w:name="_Toc172349040"/>
      <w:bookmarkStart w:id="19" w:name="_Toc172349219"/>
      <w:bookmarkStart w:id="20" w:name="_Toc151660048"/>
      <w:bookmarkEnd w:id="17"/>
      <w:bookmarkEnd w:id="18"/>
      <w:bookmarkEnd w:id="19"/>
      <w:r w:rsidRPr="001F4121">
        <w:rPr>
          <w:rFonts w:asciiTheme="minorHAnsi" w:hAnsiTheme="minorHAnsi" w:cstheme="minorHAnsi"/>
          <w:lang w:val="en-GB"/>
        </w:rPr>
        <w:lastRenderedPageBreak/>
        <w:t>Project description</w:t>
      </w:r>
      <w:bookmarkEnd w:id="20"/>
      <w:r w:rsidRPr="001F4121">
        <w:rPr>
          <w:rFonts w:asciiTheme="minorHAnsi" w:hAnsiTheme="minorHAnsi" w:cstheme="minorHAnsi"/>
          <w:lang w:val="en-GB"/>
        </w:rPr>
        <w:t xml:space="preserve"> </w:t>
      </w:r>
    </w:p>
    <w:p w14:paraId="76F6840C" w14:textId="061F5601" w:rsidR="00001C1B" w:rsidRPr="001F4121" w:rsidRDefault="00001C1B" w:rsidP="00E80157">
      <w:pPr>
        <w:pStyle w:val="Heading2"/>
        <w:rPr>
          <w:rFonts w:asciiTheme="minorHAnsi" w:hAnsiTheme="minorHAnsi" w:cstheme="minorHAnsi"/>
          <w:lang w:val="en-GB"/>
        </w:rPr>
      </w:pPr>
      <w:bookmarkStart w:id="21" w:name="_Toc151660049"/>
      <w:r w:rsidRPr="001F4121">
        <w:rPr>
          <w:rFonts w:asciiTheme="minorHAnsi" w:hAnsiTheme="minorHAnsi" w:cstheme="minorHAnsi"/>
          <w:lang w:val="en-GB"/>
        </w:rPr>
        <w:t>Context</w:t>
      </w:r>
      <w:bookmarkEnd w:id="21"/>
    </w:p>
    <w:p w14:paraId="5BB7FCCB" w14:textId="2D152D2F" w:rsidR="00001C1B" w:rsidRPr="00F40E3A" w:rsidRDefault="00F40E3A" w:rsidP="00F40E3A">
      <w:r w:rsidRPr="00F40E3A">
        <w:t xml:space="preserve">The developer of a </w:t>
      </w:r>
      <w:r w:rsidR="00110879">
        <w:t>website</w:t>
      </w:r>
      <w:r w:rsidRPr="00F40E3A">
        <w:t xml:space="preserve">, Mr. S. wants his game to be more </w:t>
      </w:r>
      <w:r w:rsidR="00110879">
        <w:t>fail-safe</w:t>
      </w:r>
      <w:r w:rsidRPr="00F40E3A">
        <w:t xml:space="preserve"> when he deploys it on a server. To do this he needs to use Kubernetes because</w:t>
      </w:r>
      <w:r>
        <w:t xml:space="preserve"> of</w:t>
      </w:r>
      <w:r w:rsidRPr="00F40E3A">
        <w:t>:</w:t>
      </w:r>
    </w:p>
    <w:p w14:paraId="6D09370A" w14:textId="77777777" w:rsidR="00F40E3A" w:rsidRDefault="00F40E3A" w:rsidP="00F40E3A">
      <w:r w:rsidRPr="00F40E3A">
        <w:tab/>
      </w:r>
    </w:p>
    <w:p w14:paraId="5199BEFE" w14:textId="65CFE4F2" w:rsidR="00F40E3A" w:rsidRDefault="00F40E3A" w:rsidP="00F40E3A">
      <w:r>
        <w:t>-</w:t>
      </w:r>
      <w:r w:rsidRPr="00F40E3A">
        <w:t xml:space="preserve">Scalability: Kubernetes can automatically scale the number of servers up or down based on demand. This ensures that </w:t>
      </w:r>
      <w:r w:rsidR="00110879">
        <w:t>users</w:t>
      </w:r>
      <w:r w:rsidRPr="00F40E3A">
        <w:t xml:space="preserve"> always have access to a server, even during peak periods.</w:t>
      </w:r>
    </w:p>
    <w:p w14:paraId="422D2C51" w14:textId="77777777" w:rsidR="00F40E3A" w:rsidRPr="00F40E3A" w:rsidRDefault="00F40E3A" w:rsidP="00F40E3A"/>
    <w:p w14:paraId="1240F510" w14:textId="0488FAE9" w:rsidR="00F40E3A" w:rsidRDefault="00F40E3A" w:rsidP="00F40E3A">
      <w:r>
        <w:t>-</w:t>
      </w:r>
      <w:r w:rsidRPr="00F40E3A">
        <w:t xml:space="preserve">Reliability: Kubernetes can self-heal from failures. This means that if a server crashes, Kubernetes will automatically restart it. This ensures that </w:t>
      </w:r>
      <w:r w:rsidR="00110879">
        <w:t>users</w:t>
      </w:r>
      <w:r w:rsidRPr="00F40E3A">
        <w:t xml:space="preserve"> are not interrupted during </w:t>
      </w:r>
      <w:r w:rsidR="00110879">
        <w:t>use</w:t>
      </w:r>
      <w:r w:rsidRPr="00F40E3A">
        <w:t>.</w:t>
      </w:r>
    </w:p>
    <w:p w14:paraId="4DD45E8B" w14:textId="77777777" w:rsidR="00F40E3A" w:rsidRPr="00F40E3A" w:rsidRDefault="00F40E3A" w:rsidP="00F40E3A"/>
    <w:p w14:paraId="610611AB" w14:textId="3BF08449" w:rsidR="00F40E3A" w:rsidRPr="00F40E3A" w:rsidRDefault="00F40E3A" w:rsidP="00F40E3A">
      <w:r>
        <w:t>-</w:t>
      </w:r>
      <w:r w:rsidRPr="00F40E3A">
        <w:t xml:space="preserve">Cost-effectiveness: Kubernetes can help to reduce the cost of running the </w:t>
      </w:r>
      <w:r w:rsidR="00110879">
        <w:t xml:space="preserve">server </w:t>
      </w:r>
      <w:r w:rsidRPr="00F40E3A">
        <w:t>by using resources more efficiently.</w:t>
      </w:r>
    </w:p>
    <w:p w14:paraId="0ABBB480" w14:textId="40E0C96D" w:rsidR="00F40E3A" w:rsidRPr="00342DAA" w:rsidRDefault="00F40E3A" w:rsidP="00001C1B">
      <w:pPr>
        <w:rPr>
          <w:rFonts w:asciiTheme="minorHAnsi" w:hAnsiTheme="minorHAnsi" w:cstheme="minorHAnsi"/>
          <w:i/>
          <w:sz w:val="22"/>
          <w:szCs w:val="16"/>
        </w:rPr>
      </w:pPr>
    </w:p>
    <w:p w14:paraId="4B4F8F5B" w14:textId="134CF3ED" w:rsidR="00001C1B" w:rsidRPr="001F4121" w:rsidRDefault="00001C1B" w:rsidP="00E80157">
      <w:pPr>
        <w:pStyle w:val="Heading2"/>
        <w:rPr>
          <w:rFonts w:asciiTheme="minorHAnsi" w:hAnsiTheme="minorHAnsi" w:cstheme="minorHAnsi"/>
          <w:lang w:val="en-GB"/>
        </w:rPr>
      </w:pPr>
      <w:bookmarkStart w:id="22" w:name="_Toc151660050"/>
      <w:r w:rsidRPr="001F4121">
        <w:rPr>
          <w:rFonts w:asciiTheme="minorHAnsi" w:hAnsiTheme="minorHAnsi" w:cstheme="minorHAnsi"/>
          <w:lang w:val="en-GB"/>
        </w:rPr>
        <w:t>Project goal</w:t>
      </w:r>
      <w:bookmarkEnd w:id="22"/>
    </w:p>
    <w:p w14:paraId="0A3686D2" w14:textId="7424E788" w:rsidR="00001C1B" w:rsidRPr="00110879" w:rsidRDefault="00F40E3A" w:rsidP="00110879">
      <w:r w:rsidRPr="00110879">
        <w:t xml:space="preserve">The goal of this project is to deploy a </w:t>
      </w:r>
      <w:r w:rsidR="00110879" w:rsidRPr="00110879">
        <w:t>website</w:t>
      </w:r>
      <w:r w:rsidRPr="00110879">
        <w:t xml:space="preserve"> on a Kubernetes cluster</w:t>
      </w:r>
      <w:r w:rsidR="00110879">
        <w:t>.</w:t>
      </w:r>
    </w:p>
    <w:p w14:paraId="0C9BBBD1" w14:textId="01C504A5" w:rsidR="00E80157" w:rsidRPr="001F4121" w:rsidRDefault="00E80157" w:rsidP="00E80157">
      <w:pPr>
        <w:pStyle w:val="Heading2"/>
        <w:rPr>
          <w:rFonts w:asciiTheme="minorHAnsi" w:hAnsiTheme="minorHAnsi" w:cstheme="minorHAnsi"/>
          <w:lang w:val="en-GB"/>
        </w:rPr>
      </w:pPr>
      <w:bookmarkStart w:id="23" w:name="_Toc151660051"/>
      <w:r w:rsidRPr="001F4121">
        <w:rPr>
          <w:rFonts w:asciiTheme="minorHAnsi" w:hAnsiTheme="minorHAnsi" w:cstheme="minorHAnsi"/>
          <w:lang w:val="en-GB"/>
        </w:rPr>
        <w:t>Project scope</w:t>
      </w:r>
      <w:bookmarkEnd w:id="23"/>
      <w:r w:rsidRPr="001F4121">
        <w:rPr>
          <w:rFonts w:asciiTheme="minorHAnsi" w:hAnsiTheme="minorHAnsi" w:cstheme="minorHAnsi"/>
          <w:lang w:val="en-GB"/>
        </w:rPr>
        <w:t xml:space="preserve"> </w:t>
      </w:r>
    </w:p>
    <w:p w14:paraId="5E5295CF" w14:textId="77777777" w:rsidR="00001C1B" w:rsidRPr="001F4121" w:rsidRDefault="00001C1B" w:rsidP="00001C1B">
      <w:pPr>
        <w:rPr>
          <w:rFonts w:asciiTheme="minorHAnsi" w:hAnsiTheme="minorHAnsi" w:cstheme="minorHAnsi"/>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001C1B" w:rsidRPr="001F4121" w14:paraId="5BE869DF" w14:textId="77777777" w:rsidTr="0070058F">
        <w:trPr>
          <w:cantSplit/>
          <w:trHeight w:val="454"/>
        </w:trPr>
        <w:tc>
          <w:tcPr>
            <w:tcW w:w="4536" w:type="dxa"/>
            <w:shd w:val="clear" w:color="auto" w:fill="FFFFFF" w:themeFill="background1"/>
          </w:tcPr>
          <w:p w14:paraId="214A0FB3" w14:textId="77777777" w:rsidR="00001C1B" w:rsidRPr="001F4121" w:rsidRDefault="00001C1B" w:rsidP="0070058F">
            <w:pPr>
              <w:pStyle w:val="tabelheader"/>
              <w:rPr>
                <w:rFonts w:asciiTheme="minorHAnsi" w:hAnsiTheme="minorHAnsi" w:cstheme="minorHAnsi"/>
                <w:b/>
                <w:color w:val="1F497D" w:themeColor="text2"/>
                <w:sz w:val="20"/>
              </w:rPr>
            </w:pPr>
            <w:r w:rsidRPr="001F4121">
              <w:rPr>
                <w:rFonts w:asciiTheme="minorHAnsi" w:hAnsiTheme="minorHAnsi" w:cstheme="minorHAnsi"/>
                <w:b/>
                <w:sz w:val="20"/>
              </w:rPr>
              <w:t>Inside scope:</w:t>
            </w:r>
          </w:p>
        </w:tc>
        <w:tc>
          <w:tcPr>
            <w:tcW w:w="4820" w:type="dxa"/>
            <w:shd w:val="clear" w:color="auto" w:fill="D9D9D9" w:themeFill="background1" w:themeFillShade="D9"/>
          </w:tcPr>
          <w:p w14:paraId="31491647" w14:textId="77777777" w:rsidR="00001C1B" w:rsidRPr="001F4121" w:rsidRDefault="00001C1B" w:rsidP="0070058F">
            <w:pPr>
              <w:pStyle w:val="tabelheader"/>
              <w:rPr>
                <w:rFonts w:asciiTheme="minorHAnsi" w:hAnsiTheme="minorHAnsi" w:cstheme="minorHAnsi"/>
                <w:b/>
                <w:sz w:val="20"/>
              </w:rPr>
            </w:pPr>
            <w:r w:rsidRPr="001F4121">
              <w:rPr>
                <w:rFonts w:asciiTheme="minorHAnsi" w:hAnsiTheme="minorHAnsi" w:cstheme="minorHAnsi"/>
                <w:b/>
                <w:sz w:val="20"/>
              </w:rPr>
              <w:t>Outside scope:</w:t>
            </w:r>
          </w:p>
        </w:tc>
      </w:tr>
      <w:tr w:rsidR="00001C1B" w:rsidRPr="001F4121" w14:paraId="332DF5B6" w14:textId="77777777" w:rsidTr="0070058F">
        <w:trPr>
          <w:cantSplit/>
          <w:trHeight w:val="340"/>
        </w:trPr>
        <w:tc>
          <w:tcPr>
            <w:tcW w:w="4536" w:type="dxa"/>
          </w:tcPr>
          <w:p w14:paraId="66204F76" w14:textId="713FC52B" w:rsidR="00F40E3A" w:rsidRPr="00F40E3A" w:rsidRDefault="00F40E3A" w:rsidP="00F40E3A">
            <w:r w:rsidRPr="00F40E3A">
              <w:t xml:space="preserve">Containerizing the </w:t>
            </w:r>
            <w:r w:rsidR="00110879">
              <w:t>website</w:t>
            </w:r>
            <w:r w:rsidRPr="00F40E3A">
              <w:t xml:space="preserve"> application.</w:t>
            </w:r>
          </w:p>
          <w:p w14:paraId="7E32862C" w14:textId="77777777" w:rsidR="00001C1B" w:rsidRPr="00F40E3A" w:rsidRDefault="00001C1B" w:rsidP="00F40E3A"/>
        </w:tc>
        <w:tc>
          <w:tcPr>
            <w:tcW w:w="4820" w:type="dxa"/>
          </w:tcPr>
          <w:p w14:paraId="735230FB" w14:textId="128E5550" w:rsidR="00001C1B" w:rsidRPr="001F4121" w:rsidRDefault="00DE6A1C" w:rsidP="00001C1B">
            <w:pPr>
              <w:pStyle w:val="Tabelbody"/>
              <w:numPr>
                <w:ilvl w:val="0"/>
                <w:numId w:val="4"/>
              </w:numPr>
              <w:spacing w:after="0"/>
              <w:rPr>
                <w:rFonts w:asciiTheme="minorHAnsi" w:hAnsiTheme="minorHAnsi" w:cstheme="minorHAnsi"/>
                <w:sz w:val="20"/>
              </w:rPr>
            </w:pPr>
            <w:r>
              <w:rPr>
                <w:rStyle w:val="Strong"/>
                <w:rFonts w:cs="Arial"/>
                <w:b w:val="0"/>
                <w:bCs w:val="0"/>
                <w:color w:val="1F1F1F"/>
                <w:shd w:val="clear" w:color="auto" w:fill="FFFFFF"/>
              </w:rPr>
              <w:t xml:space="preserve">Developing a new </w:t>
            </w:r>
            <w:r w:rsidR="00110879">
              <w:rPr>
                <w:rStyle w:val="Strong"/>
                <w:rFonts w:cs="Arial"/>
                <w:b w:val="0"/>
                <w:bCs w:val="0"/>
                <w:color w:val="1F1F1F"/>
                <w:shd w:val="clear" w:color="auto" w:fill="FFFFFF"/>
              </w:rPr>
              <w:t>website</w:t>
            </w:r>
          </w:p>
        </w:tc>
      </w:tr>
      <w:tr w:rsidR="00001C1B" w:rsidRPr="001F4121" w14:paraId="59354059" w14:textId="77777777" w:rsidTr="0070058F">
        <w:trPr>
          <w:cantSplit/>
          <w:trHeight w:val="340"/>
        </w:trPr>
        <w:tc>
          <w:tcPr>
            <w:tcW w:w="4536" w:type="dxa"/>
          </w:tcPr>
          <w:p w14:paraId="7545D428" w14:textId="4A1F0928" w:rsidR="00F40E3A" w:rsidRPr="00F40E3A" w:rsidRDefault="00F40E3A" w:rsidP="00F40E3A">
            <w:r w:rsidRPr="00F40E3A">
              <w:t xml:space="preserve">Creating a Kubernetes deployment for the </w:t>
            </w:r>
            <w:r w:rsidR="00110879">
              <w:t>website</w:t>
            </w:r>
            <w:r w:rsidRPr="00F40E3A">
              <w:t xml:space="preserve"> application</w:t>
            </w:r>
            <w:r w:rsidR="00D670ED">
              <w:t xml:space="preserve"> in Azure</w:t>
            </w:r>
            <w:r w:rsidRPr="00F40E3A">
              <w:t>.</w:t>
            </w:r>
          </w:p>
          <w:p w14:paraId="05380995" w14:textId="77777777" w:rsidR="00001C1B" w:rsidRPr="00F40E3A" w:rsidRDefault="00001C1B" w:rsidP="00F40E3A"/>
        </w:tc>
        <w:tc>
          <w:tcPr>
            <w:tcW w:w="4820" w:type="dxa"/>
          </w:tcPr>
          <w:p w14:paraId="51D45106" w14:textId="757B8943" w:rsidR="00001C1B" w:rsidRPr="001F4121" w:rsidRDefault="00DE6A1C" w:rsidP="00001C1B">
            <w:pPr>
              <w:pStyle w:val="Tabelbody"/>
              <w:numPr>
                <w:ilvl w:val="0"/>
                <w:numId w:val="4"/>
              </w:numPr>
              <w:spacing w:after="0"/>
              <w:rPr>
                <w:rFonts w:asciiTheme="minorHAnsi" w:hAnsiTheme="minorHAnsi" w:cstheme="minorHAnsi"/>
                <w:sz w:val="20"/>
              </w:rPr>
            </w:pPr>
            <w:r>
              <w:rPr>
                <w:rStyle w:val="Strong"/>
                <w:rFonts w:cs="Arial"/>
                <w:b w:val="0"/>
                <w:bCs w:val="0"/>
                <w:color w:val="1F1F1F"/>
                <w:shd w:val="clear" w:color="auto" w:fill="FFFFFF"/>
              </w:rPr>
              <w:t>Creating a custom Kubernetes distribution</w:t>
            </w:r>
          </w:p>
        </w:tc>
      </w:tr>
      <w:tr w:rsidR="00F40E3A" w:rsidRPr="001F4121" w14:paraId="6A09B73C" w14:textId="77777777" w:rsidTr="0070058F">
        <w:trPr>
          <w:cantSplit/>
          <w:trHeight w:val="340"/>
        </w:trPr>
        <w:tc>
          <w:tcPr>
            <w:tcW w:w="4536" w:type="dxa"/>
          </w:tcPr>
          <w:p w14:paraId="11C761ED" w14:textId="5E291411" w:rsidR="00F40E3A" w:rsidRPr="00F40E3A" w:rsidRDefault="00F40E3A" w:rsidP="00F40E3A">
            <w:r w:rsidRPr="00F40E3A">
              <w:t xml:space="preserve">Configuring Kubernetes to automatically scale the </w:t>
            </w:r>
            <w:r w:rsidR="00110879">
              <w:t>website</w:t>
            </w:r>
            <w:r w:rsidRPr="00F40E3A">
              <w:t xml:space="preserve"> application based on demand.</w:t>
            </w:r>
          </w:p>
          <w:p w14:paraId="1521364B" w14:textId="77777777" w:rsidR="00F40E3A" w:rsidRPr="00F40E3A" w:rsidRDefault="00F40E3A" w:rsidP="00F40E3A"/>
        </w:tc>
        <w:tc>
          <w:tcPr>
            <w:tcW w:w="4820" w:type="dxa"/>
          </w:tcPr>
          <w:p w14:paraId="362CA6DA" w14:textId="0DABB046" w:rsidR="00F40E3A" w:rsidRPr="001F4121" w:rsidRDefault="00DE6A1C" w:rsidP="00001C1B">
            <w:pPr>
              <w:pStyle w:val="Tabelbody"/>
              <w:numPr>
                <w:ilvl w:val="0"/>
                <w:numId w:val="4"/>
              </w:numPr>
              <w:spacing w:after="0"/>
              <w:rPr>
                <w:rFonts w:asciiTheme="minorHAnsi" w:hAnsiTheme="minorHAnsi" w:cstheme="minorHAnsi"/>
                <w:sz w:val="20"/>
              </w:rPr>
            </w:pPr>
            <w:r>
              <w:rPr>
                <w:rStyle w:val="Strong"/>
                <w:rFonts w:cs="Arial"/>
                <w:b w:val="0"/>
                <w:bCs w:val="0"/>
                <w:color w:val="1F1F1F"/>
                <w:shd w:val="clear" w:color="auto" w:fill="FFFFFF"/>
              </w:rPr>
              <w:t xml:space="preserve">Integrating the </w:t>
            </w:r>
            <w:r w:rsidR="00110879">
              <w:rPr>
                <w:rStyle w:val="Strong"/>
                <w:rFonts w:cs="Arial"/>
                <w:b w:val="0"/>
                <w:bCs w:val="0"/>
                <w:color w:val="1F1F1F"/>
                <w:shd w:val="clear" w:color="auto" w:fill="FFFFFF"/>
              </w:rPr>
              <w:t>website</w:t>
            </w:r>
            <w:r>
              <w:rPr>
                <w:rStyle w:val="Strong"/>
                <w:rFonts w:cs="Arial"/>
                <w:b w:val="0"/>
                <w:bCs w:val="0"/>
                <w:color w:val="1F1F1F"/>
                <w:shd w:val="clear" w:color="auto" w:fill="FFFFFF"/>
              </w:rPr>
              <w:t xml:space="preserve"> with other services</w:t>
            </w:r>
          </w:p>
        </w:tc>
      </w:tr>
      <w:tr w:rsidR="00F40E3A" w:rsidRPr="001F4121" w14:paraId="48EC288E" w14:textId="77777777" w:rsidTr="0070058F">
        <w:trPr>
          <w:cantSplit/>
          <w:trHeight w:val="340"/>
        </w:trPr>
        <w:tc>
          <w:tcPr>
            <w:tcW w:w="4536" w:type="dxa"/>
          </w:tcPr>
          <w:p w14:paraId="1BD9BA6C" w14:textId="764F911F" w:rsidR="00F40E3A" w:rsidRPr="00F40E3A" w:rsidRDefault="00F40E3A" w:rsidP="00F40E3A">
            <w:r w:rsidRPr="00F40E3A">
              <w:t>Configuring Kubernetes to self-heal from server crashes.</w:t>
            </w:r>
          </w:p>
          <w:p w14:paraId="5057F932" w14:textId="77777777" w:rsidR="00F40E3A" w:rsidRPr="00F40E3A" w:rsidRDefault="00F40E3A" w:rsidP="00F40E3A"/>
        </w:tc>
        <w:tc>
          <w:tcPr>
            <w:tcW w:w="4820" w:type="dxa"/>
          </w:tcPr>
          <w:p w14:paraId="59FFE474" w14:textId="0BD67FBE" w:rsidR="00F40E3A" w:rsidRPr="001F4121" w:rsidRDefault="00DE6A1C" w:rsidP="00001C1B">
            <w:pPr>
              <w:pStyle w:val="Tabelbody"/>
              <w:numPr>
                <w:ilvl w:val="0"/>
                <w:numId w:val="4"/>
              </w:numPr>
              <w:spacing w:after="0"/>
              <w:rPr>
                <w:rFonts w:asciiTheme="minorHAnsi" w:hAnsiTheme="minorHAnsi" w:cstheme="minorHAnsi"/>
                <w:sz w:val="20"/>
              </w:rPr>
            </w:pPr>
            <w:r>
              <w:rPr>
                <w:rStyle w:val="Strong"/>
                <w:rFonts w:cs="Arial"/>
                <w:b w:val="0"/>
                <w:bCs w:val="0"/>
                <w:color w:val="1F1F1F"/>
                <w:shd w:val="clear" w:color="auto" w:fill="FFFFFF"/>
              </w:rPr>
              <w:t xml:space="preserve">Porting the </w:t>
            </w:r>
            <w:r w:rsidR="00110879">
              <w:rPr>
                <w:rStyle w:val="Strong"/>
                <w:rFonts w:cs="Arial"/>
                <w:b w:val="0"/>
                <w:bCs w:val="0"/>
                <w:color w:val="1F1F1F"/>
                <w:shd w:val="clear" w:color="auto" w:fill="FFFFFF"/>
              </w:rPr>
              <w:t>website</w:t>
            </w:r>
            <w:r>
              <w:rPr>
                <w:rStyle w:val="Strong"/>
                <w:rFonts w:cs="Arial"/>
                <w:b w:val="0"/>
                <w:bCs w:val="0"/>
                <w:color w:val="1F1F1F"/>
                <w:shd w:val="clear" w:color="auto" w:fill="FFFFFF"/>
              </w:rPr>
              <w:t xml:space="preserve"> to a new platform</w:t>
            </w:r>
          </w:p>
        </w:tc>
      </w:tr>
      <w:tr w:rsidR="00F40E3A" w:rsidRPr="001F4121" w14:paraId="1642CDB1" w14:textId="77777777" w:rsidTr="0070058F">
        <w:trPr>
          <w:cantSplit/>
          <w:trHeight w:val="340"/>
        </w:trPr>
        <w:tc>
          <w:tcPr>
            <w:tcW w:w="4536" w:type="dxa"/>
          </w:tcPr>
          <w:p w14:paraId="2A71824B" w14:textId="71ED74AA" w:rsidR="00F40E3A" w:rsidRPr="00F40E3A" w:rsidRDefault="00F40E3A" w:rsidP="00F40E3A">
            <w:r w:rsidRPr="00F40E3A">
              <w:t xml:space="preserve">Monitoring the Kubernetes cluster and </w:t>
            </w:r>
            <w:r w:rsidR="00110879">
              <w:t xml:space="preserve">website </w:t>
            </w:r>
            <w:r w:rsidRPr="00F40E3A">
              <w:t>application performance.</w:t>
            </w:r>
          </w:p>
          <w:p w14:paraId="58ED6602" w14:textId="77777777" w:rsidR="00F40E3A" w:rsidRPr="00F40E3A" w:rsidRDefault="00F40E3A" w:rsidP="00F40E3A"/>
        </w:tc>
        <w:tc>
          <w:tcPr>
            <w:tcW w:w="4820" w:type="dxa"/>
          </w:tcPr>
          <w:p w14:paraId="266F48A6" w14:textId="1E283099" w:rsidR="00F40E3A" w:rsidRPr="001F4121" w:rsidRDefault="00DE6A1C" w:rsidP="00001C1B">
            <w:pPr>
              <w:pStyle w:val="Tabelbody"/>
              <w:numPr>
                <w:ilvl w:val="0"/>
                <w:numId w:val="4"/>
              </w:numPr>
              <w:spacing w:after="0"/>
              <w:rPr>
                <w:rFonts w:asciiTheme="minorHAnsi" w:hAnsiTheme="minorHAnsi" w:cstheme="minorHAnsi"/>
                <w:sz w:val="20"/>
              </w:rPr>
            </w:pPr>
            <w:r>
              <w:rPr>
                <w:rStyle w:val="Strong"/>
                <w:rFonts w:cs="Arial"/>
                <w:b w:val="0"/>
                <w:bCs w:val="0"/>
                <w:color w:val="1F1F1F"/>
                <w:shd w:val="clear" w:color="auto" w:fill="FFFFFF"/>
              </w:rPr>
              <w:t>Translating the</w:t>
            </w:r>
            <w:r w:rsidR="00110879">
              <w:rPr>
                <w:rStyle w:val="Strong"/>
                <w:rFonts w:cs="Arial"/>
                <w:b w:val="0"/>
                <w:bCs w:val="0"/>
                <w:color w:val="1F1F1F"/>
                <w:shd w:val="clear" w:color="auto" w:fill="FFFFFF"/>
              </w:rPr>
              <w:t xml:space="preserve"> website</w:t>
            </w:r>
            <w:r>
              <w:rPr>
                <w:rStyle w:val="Strong"/>
                <w:rFonts w:cs="Arial"/>
                <w:b w:val="0"/>
                <w:bCs w:val="0"/>
                <w:color w:val="1F1F1F"/>
                <w:shd w:val="clear" w:color="auto" w:fill="FFFFFF"/>
              </w:rPr>
              <w:t xml:space="preserve"> into a new language</w:t>
            </w:r>
          </w:p>
        </w:tc>
      </w:tr>
    </w:tbl>
    <w:p w14:paraId="6AF2891F" w14:textId="77777777" w:rsidR="00001C1B" w:rsidRPr="001F4121" w:rsidRDefault="00001C1B" w:rsidP="00001C1B">
      <w:pPr>
        <w:rPr>
          <w:rFonts w:asciiTheme="minorHAnsi" w:hAnsiTheme="minorHAnsi" w:cstheme="minorHAnsi"/>
        </w:rPr>
      </w:pPr>
    </w:p>
    <w:p w14:paraId="5FA850B4" w14:textId="0AA6595C" w:rsidR="00FF7CF0" w:rsidRDefault="00FF7CF0" w:rsidP="00FF7CF0">
      <w:pPr>
        <w:pStyle w:val="Heading2"/>
        <w:rPr>
          <w:rFonts w:asciiTheme="minorHAnsi" w:hAnsiTheme="minorHAnsi" w:cstheme="minorHAnsi"/>
          <w:lang w:val="en-GB"/>
        </w:rPr>
      </w:pPr>
      <w:bookmarkStart w:id="24" w:name="_Toc151660052"/>
      <w:r w:rsidRPr="001F4121">
        <w:rPr>
          <w:rFonts w:asciiTheme="minorHAnsi" w:hAnsiTheme="minorHAnsi" w:cstheme="minorHAnsi"/>
          <w:lang w:val="en-GB"/>
        </w:rPr>
        <w:t>Research questions</w:t>
      </w:r>
      <w:bookmarkEnd w:id="24"/>
    </w:p>
    <w:p w14:paraId="7387EEE3" w14:textId="5D311C99" w:rsidR="005F746D" w:rsidRPr="005F746D" w:rsidRDefault="005F746D" w:rsidP="005F746D">
      <w:pPr>
        <w:rPr>
          <w:b/>
          <w:bCs/>
          <w:sz w:val="24"/>
          <w:lang w:val="en-GB"/>
        </w:rPr>
      </w:pPr>
      <w:r w:rsidRPr="005F746D">
        <w:rPr>
          <w:b/>
          <w:bCs/>
          <w:sz w:val="24"/>
          <w:lang w:val="en-GB"/>
        </w:rPr>
        <w:t>Main Research question:</w:t>
      </w:r>
    </w:p>
    <w:p w14:paraId="197C556A" w14:textId="323AE50D" w:rsidR="005F746D" w:rsidRDefault="005F746D" w:rsidP="005F746D">
      <w:pPr>
        <w:ind w:firstLine="720"/>
        <w:rPr>
          <w:rFonts w:ascii="Arial" w:hAnsi="Arial" w:cs="Arial"/>
          <w:color w:val="1F1F1F"/>
          <w:shd w:val="clear" w:color="auto" w:fill="FFFFFF"/>
        </w:rPr>
      </w:pPr>
      <w:r>
        <w:rPr>
          <w:rFonts w:ascii="Arial" w:hAnsi="Arial" w:cs="Arial"/>
          <w:color w:val="1F1F1F"/>
          <w:shd w:val="clear" w:color="auto" w:fill="FFFFFF"/>
        </w:rPr>
        <w:t>How can a website application be deployed on a Kubernetes cluster in a way that is scalable, reliable, and cost-effective?</w:t>
      </w:r>
    </w:p>
    <w:p w14:paraId="1A5654AA" w14:textId="77777777" w:rsidR="005F746D" w:rsidRDefault="005F746D" w:rsidP="005F746D">
      <w:pPr>
        <w:rPr>
          <w:rFonts w:ascii="Arial" w:hAnsi="Arial" w:cs="Arial"/>
          <w:color w:val="1F1F1F"/>
          <w:shd w:val="clear" w:color="auto" w:fill="FFFFFF"/>
        </w:rPr>
      </w:pPr>
    </w:p>
    <w:p w14:paraId="3A7944EF" w14:textId="0669E214" w:rsidR="005F746D" w:rsidRPr="005F746D" w:rsidRDefault="005F746D" w:rsidP="005F746D">
      <w:pPr>
        <w:rPr>
          <w:b/>
          <w:bCs/>
          <w:sz w:val="24"/>
          <w:lang w:val="en-GB"/>
        </w:rPr>
      </w:pPr>
      <w:r w:rsidRPr="005F746D">
        <w:rPr>
          <w:b/>
          <w:bCs/>
          <w:sz w:val="24"/>
          <w:lang w:val="en-GB"/>
        </w:rPr>
        <w:t>Sub-research questions:</w:t>
      </w:r>
    </w:p>
    <w:p w14:paraId="177EE41D" w14:textId="77777777" w:rsidR="005F746D" w:rsidRPr="005F746D" w:rsidRDefault="005F746D" w:rsidP="005F746D">
      <w:pPr>
        <w:rPr>
          <w:lang w:val="en-GB"/>
        </w:rPr>
      </w:pPr>
    </w:p>
    <w:p w14:paraId="18B0EA5E" w14:textId="20AA02C4" w:rsidR="00DE6A1C" w:rsidRDefault="00DE6A1C" w:rsidP="00DE6A1C">
      <w:r w:rsidRPr="00DE6A1C">
        <w:lastRenderedPageBreak/>
        <w:t xml:space="preserve">What is the best way to containerize the </w:t>
      </w:r>
      <w:r w:rsidR="003879FE">
        <w:t>website</w:t>
      </w:r>
      <w:r w:rsidRPr="00DE6A1C">
        <w:t xml:space="preserve"> application?</w:t>
      </w:r>
    </w:p>
    <w:p w14:paraId="143DFD00" w14:textId="154C7CD3" w:rsidR="005F746D" w:rsidRDefault="008960B3" w:rsidP="00DE6A1C">
      <w:r>
        <w:t>Action: Library/Competitive analysis</w:t>
      </w:r>
    </w:p>
    <w:p w14:paraId="09DEBAEE" w14:textId="1821BFB4" w:rsidR="005F746D" w:rsidRDefault="005F746D" w:rsidP="00DE6A1C">
      <w:r>
        <w:t>Output:</w:t>
      </w:r>
      <w:r w:rsidR="008960B3">
        <w:tab/>
      </w:r>
    </w:p>
    <w:p w14:paraId="3ECC8882" w14:textId="77777777" w:rsidR="008960B3" w:rsidRPr="008960B3" w:rsidRDefault="008960B3" w:rsidP="008960B3">
      <w:r w:rsidRPr="008960B3">
        <w:t xml:space="preserve">Research different containerization tools, such as Docker and </w:t>
      </w:r>
      <w:proofErr w:type="spellStart"/>
      <w:r w:rsidRPr="008960B3">
        <w:t>Podman</w:t>
      </w:r>
      <w:proofErr w:type="spellEnd"/>
      <w:r w:rsidRPr="008960B3">
        <w:t>.</w:t>
      </w:r>
    </w:p>
    <w:p w14:paraId="479DBDBD" w14:textId="77777777" w:rsidR="008960B3" w:rsidRPr="008960B3" w:rsidRDefault="008960B3" w:rsidP="008960B3">
      <w:r w:rsidRPr="008960B3">
        <w:t>Evaluate the pros and cons of each tool.</w:t>
      </w:r>
    </w:p>
    <w:p w14:paraId="0984E5B0" w14:textId="77777777" w:rsidR="008960B3" w:rsidRPr="008960B3" w:rsidRDefault="008960B3" w:rsidP="008960B3">
      <w:r w:rsidRPr="008960B3">
        <w:t>Select the tool that is best suited for the needs of the website application.</w:t>
      </w:r>
    </w:p>
    <w:p w14:paraId="7ECCC18D" w14:textId="77777777" w:rsidR="005F746D" w:rsidRPr="008960B3" w:rsidRDefault="005F746D" w:rsidP="008960B3"/>
    <w:p w14:paraId="561BC508" w14:textId="6657CF16" w:rsidR="00DE6A1C" w:rsidRPr="008960B3" w:rsidRDefault="00DE6A1C" w:rsidP="008960B3">
      <w:r w:rsidRPr="008960B3">
        <w:t xml:space="preserve">What Kubernetes deployment strategy should be used for the </w:t>
      </w:r>
      <w:r w:rsidR="003879FE" w:rsidRPr="008960B3">
        <w:t>website</w:t>
      </w:r>
      <w:r w:rsidRPr="008960B3">
        <w:t xml:space="preserve"> application?</w:t>
      </w:r>
    </w:p>
    <w:p w14:paraId="672ADB34" w14:textId="6D27B1B9" w:rsidR="005F746D" w:rsidRPr="008960B3" w:rsidRDefault="005F746D" w:rsidP="008960B3">
      <w:r w:rsidRPr="008960B3">
        <w:t>Action:</w:t>
      </w:r>
      <w:r w:rsidR="008960B3" w:rsidRPr="008960B3">
        <w:t xml:space="preserve"> Library/Literature study</w:t>
      </w:r>
    </w:p>
    <w:p w14:paraId="7228566B" w14:textId="77777777" w:rsidR="005F746D" w:rsidRPr="008960B3" w:rsidRDefault="005F746D" w:rsidP="008960B3">
      <w:r w:rsidRPr="008960B3">
        <w:t>Output:</w:t>
      </w:r>
    </w:p>
    <w:p w14:paraId="2A139D81" w14:textId="77777777" w:rsidR="008960B3" w:rsidRPr="008960B3" w:rsidRDefault="008960B3" w:rsidP="008960B3">
      <w:r w:rsidRPr="008960B3">
        <w:t>Review different Kubernetes deployment strategies, such as Rolling Update and Blue/Green Deployment.</w:t>
      </w:r>
    </w:p>
    <w:p w14:paraId="4D8E32FB" w14:textId="77777777" w:rsidR="008960B3" w:rsidRPr="008960B3" w:rsidRDefault="008960B3" w:rsidP="008960B3">
      <w:r w:rsidRPr="008960B3">
        <w:t>Understand the pros and cons of each strategy.</w:t>
      </w:r>
    </w:p>
    <w:p w14:paraId="6346AE35" w14:textId="77777777" w:rsidR="008960B3" w:rsidRPr="008960B3" w:rsidRDefault="008960B3" w:rsidP="008960B3">
      <w:r w:rsidRPr="008960B3">
        <w:t>Select the strategy that is best suited for the needs of the website application.</w:t>
      </w:r>
    </w:p>
    <w:p w14:paraId="2B57ECF9" w14:textId="77777777" w:rsidR="005F746D" w:rsidRPr="008960B3" w:rsidRDefault="005F746D" w:rsidP="008960B3"/>
    <w:p w14:paraId="0262962E" w14:textId="6A836446" w:rsidR="00DE6A1C" w:rsidRPr="008960B3" w:rsidRDefault="00DE6A1C" w:rsidP="008960B3">
      <w:r w:rsidRPr="008960B3">
        <w:t xml:space="preserve">How can Kubernetes be configured to automatically scale the </w:t>
      </w:r>
      <w:r w:rsidR="003879FE" w:rsidRPr="008960B3">
        <w:t>website</w:t>
      </w:r>
      <w:r w:rsidRPr="008960B3">
        <w:t xml:space="preserve"> application based on demand?</w:t>
      </w:r>
    </w:p>
    <w:p w14:paraId="26ED259F" w14:textId="22CE9570" w:rsidR="005F746D" w:rsidRPr="008960B3" w:rsidRDefault="005F746D" w:rsidP="008960B3">
      <w:r w:rsidRPr="008960B3">
        <w:t>Action</w:t>
      </w:r>
      <w:r w:rsidR="008960B3" w:rsidRPr="008960B3">
        <w:t>: Workshop/ Decomposition, IT architecture sketching</w:t>
      </w:r>
    </w:p>
    <w:p w14:paraId="72C91276" w14:textId="77777777" w:rsidR="005F746D" w:rsidRPr="008960B3" w:rsidRDefault="005F746D" w:rsidP="008960B3">
      <w:r w:rsidRPr="008960B3">
        <w:t>Output:</w:t>
      </w:r>
    </w:p>
    <w:p w14:paraId="37BAFA71" w14:textId="77777777" w:rsidR="008960B3" w:rsidRPr="008960B3" w:rsidRDefault="008960B3" w:rsidP="008960B3">
      <w:r w:rsidRPr="008960B3">
        <w:t>Design a high-level IT architecture that shows how the website application will be scaled.</w:t>
      </w:r>
    </w:p>
    <w:p w14:paraId="1B268E87" w14:textId="77777777" w:rsidR="008960B3" w:rsidRPr="008960B3" w:rsidRDefault="008960B3" w:rsidP="008960B3">
      <w:r w:rsidRPr="008960B3">
        <w:t>Identify the components and technologies that will be used to achieve auto-scaling.</w:t>
      </w:r>
    </w:p>
    <w:p w14:paraId="3136A3D7" w14:textId="77777777" w:rsidR="008960B3" w:rsidRPr="008960B3" w:rsidRDefault="008960B3" w:rsidP="008960B3">
      <w:r w:rsidRPr="008960B3">
        <w:t>Develop a plan for implementing the auto-scaling solution.</w:t>
      </w:r>
    </w:p>
    <w:p w14:paraId="2A2D4CEF" w14:textId="19BD2528" w:rsidR="005F746D" w:rsidRPr="008960B3" w:rsidRDefault="005F746D" w:rsidP="008960B3"/>
    <w:p w14:paraId="1B28271F" w14:textId="4DAAC831" w:rsidR="00DE6A1C" w:rsidRPr="008960B3" w:rsidRDefault="00DE6A1C" w:rsidP="008960B3">
      <w:r w:rsidRPr="008960B3">
        <w:t>How can Kubernetes be configured to self-heal from server crashes?</w:t>
      </w:r>
    </w:p>
    <w:p w14:paraId="7915019F" w14:textId="6A47B07E" w:rsidR="005F746D" w:rsidRPr="008960B3" w:rsidRDefault="005F746D" w:rsidP="008960B3">
      <w:r w:rsidRPr="008960B3">
        <w:t>Action:</w:t>
      </w:r>
      <w:r w:rsidR="008960B3" w:rsidRPr="008960B3">
        <w:t xml:space="preserve"> Workshop/Decomposition, IT architecture sketching</w:t>
      </w:r>
    </w:p>
    <w:p w14:paraId="35EC170A" w14:textId="77777777" w:rsidR="005F746D" w:rsidRPr="008960B3" w:rsidRDefault="005F746D" w:rsidP="008960B3">
      <w:r w:rsidRPr="008960B3">
        <w:t>Output:</w:t>
      </w:r>
    </w:p>
    <w:p w14:paraId="6E9DEF32" w14:textId="77777777" w:rsidR="008960B3" w:rsidRPr="008960B3" w:rsidRDefault="008960B3" w:rsidP="008960B3">
      <w:r w:rsidRPr="008960B3">
        <w:t>Break down the website application into its components and identify the potential failure points.</w:t>
      </w:r>
    </w:p>
    <w:p w14:paraId="3BEE569D" w14:textId="77777777" w:rsidR="008960B3" w:rsidRPr="008960B3" w:rsidRDefault="008960B3" w:rsidP="008960B3">
      <w:r w:rsidRPr="008960B3">
        <w:t>Design a self-healing mechanism that can detect and recover from failures.</w:t>
      </w:r>
    </w:p>
    <w:p w14:paraId="417D8BD8" w14:textId="77777777" w:rsidR="008960B3" w:rsidRPr="008960B3" w:rsidRDefault="008960B3" w:rsidP="008960B3">
      <w:r w:rsidRPr="008960B3">
        <w:t>Implement the self-healing mechanism in Kubernetes.</w:t>
      </w:r>
    </w:p>
    <w:p w14:paraId="79D19A2F" w14:textId="77777777" w:rsidR="005F746D" w:rsidRPr="008960B3" w:rsidRDefault="005F746D" w:rsidP="008960B3"/>
    <w:p w14:paraId="6E71A3E2" w14:textId="2E4BFC9E" w:rsidR="00DE6A1C" w:rsidRPr="008960B3" w:rsidRDefault="00DE6A1C" w:rsidP="008960B3">
      <w:r w:rsidRPr="008960B3">
        <w:t xml:space="preserve">What are the best tools and metrics for monitoring the Kubernetes cluster and </w:t>
      </w:r>
      <w:r w:rsidR="003879FE" w:rsidRPr="008960B3">
        <w:t xml:space="preserve">website </w:t>
      </w:r>
      <w:r w:rsidRPr="008960B3">
        <w:t>application performance?</w:t>
      </w:r>
    </w:p>
    <w:p w14:paraId="23A13CBE" w14:textId="7F2099E5" w:rsidR="005F746D" w:rsidRPr="008960B3" w:rsidRDefault="005F746D" w:rsidP="008960B3">
      <w:r w:rsidRPr="008960B3">
        <w:t>Action:</w:t>
      </w:r>
      <w:r w:rsidR="008960B3" w:rsidRPr="008960B3">
        <w:t xml:space="preserve"> Library/Literature study</w:t>
      </w:r>
    </w:p>
    <w:p w14:paraId="7BA41891" w14:textId="77777777" w:rsidR="005F746D" w:rsidRPr="008960B3" w:rsidRDefault="005F746D" w:rsidP="008960B3">
      <w:r w:rsidRPr="008960B3">
        <w:t>Output:</w:t>
      </w:r>
    </w:p>
    <w:p w14:paraId="73B51C3A" w14:textId="77777777" w:rsidR="008960B3" w:rsidRPr="008960B3" w:rsidRDefault="008960B3" w:rsidP="008960B3">
      <w:r w:rsidRPr="008960B3">
        <w:t>Research different monitoring tools, such as Prometheus and Grafana.</w:t>
      </w:r>
    </w:p>
    <w:p w14:paraId="0608DB7A" w14:textId="77777777" w:rsidR="008960B3" w:rsidRPr="008960B3" w:rsidRDefault="008960B3" w:rsidP="008960B3">
      <w:r w:rsidRPr="008960B3">
        <w:t>Identify the metrics that are relevant to monitoring the performance of the Kubernetes cluster and website application.</w:t>
      </w:r>
    </w:p>
    <w:p w14:paraId="1CD89B48" w14:textId="77777777" w:rsidR="008960B3" w:rsidRPr="008960B3" w:rsidRDefault="008960B3" w:rsidP="008960B3">
      <w:r w:rsidRPr="008960B3">
        <w:t>Develop a monitoring plan that includes the selection of tools, metrics, and dashboards.</w:t>
      </w:r>
    </w:p>
    <w:p w14:paraId="1083996A" w14:textId="77777777" w:rsidR="005F746D" w:rsidRDefault="005F746D" w:rsidP="00DE6A1C">
      <w:pPr>
        <w:rPr>
          <w:rFonts w:ascii="Arial" w:hAnsi="Arial" w:cs="Arial"/>
          <w:sz w:val="27"/>
          <w:szCs w:val="27"/>
        </w:rPr>
      </w:pPr>
    </w:p>
    <w:p w14:paraId="67D95D54" w14:textId="70E8ACCF" w:rsidR="00E80157" w:rsidRPr="001F4121" w:rsidRDefault="00DE6A1C" w:rsidP="008741D6">
      <w:pPr>
        <w:pStyle w:val="Heading2"/>
        <w:rPr>
          <w:rFonts w:asciiTheme="minorHAnsi" w:hAnsiTheme="minorHAnsi" w:cstheme="minorHAnsi"/>
          <w:lang w:val="en-GB"/>
        </w:rPr>
      </w:pPr>
      <w:bookmarkStart w:id="25" w:name="_Toc151660053"/>
      <w:r>
        <w:rPr>
          <w:rFonts w:asciiTheme="minorHAnsi" w:hAnsiTheme="minorHAnsi" w:cstheme="minorHAnsi"/>
          <w:lang w:val="en-GB"/>
        </w:rPr>
        <w:t>P</w:t>
      </w:r>
      <w:r w:rsidR="00FF7CF0" w:rsidRPr="001F4121">
        <w:rPr>
          <w:rFonts w:asciiTheme="minorHAnsi" w:hAnsiTheme="minorHAnsi" w:cstheme="minorHAnsi"/>
          <w:lang w:val="en-GB"/>
        </w:rPr>
        <w:t>roducts</w:t>
      </w:r>
      <w:r w:rsidR="008741D6" w:rsidRPr="001F4121">
        <w:rPr>
          <w:rFonts w:asciiTheme="minorHAnsi" w:hAnsiTheme="minorHAnsi" w:cstheme="minorHAnsi"/>
          <w:lang w:val="en-GB"/>
        </w:rPr>
        <w:t xml:space="preserve"> &amp; </w:t>
      </w:r>
      <w:r w:rsidR="00E80711">
        <w:rPr>
          <w:rFonts w:asciiTheme="minorHAnsi" w:hAnsiTheme="minorHAnsi" w:cstheme="minorHAnsi"/>
          <w:lang w:val="en-GB"/>
        </w:rPr>
        <w:t>d</w:t>
      </w:r>
      <w:r w:rsidR="008741D6" w:rsidRPr="001F4121">
        <w:rPr>
          <w:rFonts w:asciiTheme="minorHAnsi" w:hAnsiTheme="minorHAnsi" w:cstheme="minorHAnsi"/>
          <w:lang w:val="en-GB"/>
        </w:rPr>
        <w:t>eliverables</w:t>
      </w:r>
      <w:bookmarkEnd w:id="25"/>
      <w:r w:rsidR="008741D6" w:rsidRPr="001F4121">
        <w:rPr>
          <w:rFonts w:asciiTheme="minorHAnsi" w:hAnsiTheme="minorHAnsi" w:cstheme="minorHAnsi"/>
          <w:lang w:val="en-GB"/>
        </w:rPr>
        <w:t xml:space="preserve"> </w:t>
      </w:r>
    </w:p>
    <w:p w14:paraId="5B548E2C" w14:textId="7A9B648D" w:rsidR="00F40E3A" w:rsidRPr="00F40E3A" w:rsidRDefault="00F40E3A" w:rsidP="00F40E3A">
      <w:r w:rsidRPr="00F40E3A">
        <w:t xml:space="preserve">A containerized </w:t>
      </w:r>
      <w:r w:rsidR="003879FE">
        <w:t>website</w:t>
      </w:r>
      <w:r w:rsidRPr="00F40E3A">
        <w:t xml:space="preserve"> application.</w:t>
      </w:r>
    </w:p>
    <w:p w14:paraId="55DF0640" w14:textId="67FE076E" w:rsidR="00F40E3A" w:rsidRPr="00F40E3A" w:rsidRDefault="00F40E3A" w:rsidP="00F40E3A">
      <w:r w:rsidRPr="00F40E3A">
        <w:t xml:space="preserve">A Kubernetes deployment for the </w:t>
      </w:r>
      <w:r w:rsidR="003879FE">
        <w:t>website</w:t>
      </w:r>
      <w:r w:rsidRPr="00F40E3A">
        <w:t xml:space="preserve"> application.</w:t>
      </w:r>
    </w:p>
    <w:p w14:paraId="67FF9E0A" w14:textId="08B7B5BF" w:rsidR="00F40E3A" w:rsidRPr="00F40E3A" w:rsidRDefault="00F40E3A" w:rsidP="00F40E3A">
      <w:r w:rsidRPr="00F40E3A">
        <w:t xml:space="preserve">A configuration file for Kubernetes that defines how the </w:t>
      </w:r>
      <w:r w:rsidR="003879FE">
        <w:t>website</w:t>
      </w:r>
      <w:r w:rsidRPr="00F40E3A">
        <w:t xml:space="preserve"> application should be scaled and healed.</w:t>
      </w:r>
    </w:p>
    <w:p w14:paraId="545EC8D6" w14:textId="72009ED1" w:rsidR="00F40E3A" w:rsidRPr="00F40E3A" w:rsidRDefault="00F40E3A" w:rsidP="00F40E3A">
      <w:r w:rsidRPr="00F40E3A">
        <w:t xml:space="preserve">A monitoring dashboard for the Kubernetes cluster and </w:t>
      </w:r>
      <w:r w:rsidR="003879FE">
        <w:t>website</w:t>
      </w:r>
      <w:r w:rsidRPr="00F40E3A">
        <w:t xml:space="preserve"> application performance.</w:t>
      </w:r>
    </w:p>
    <w:p w14:paraId="44AE9016" w14:textId="0F6CC880" w:rsidR="00B169F7" w:rsidRPr="00F40E3A" w:rsidRDefault="00B169F7" w:rsidP="00F40E3A"/>
    <w:p w14:paraId="685F7417" w14:textId="7A545AEE" w:rsidR="00B169F7" w:rsidRDefault="00B169F7" w:rsidP="00B169F7">
      <w:pPr>
        <w:rPr>
          <w:rFonts w:asciiTheme="minorHAnsi" w:hAnsiTheme="minorHAnsi" w:cstheme="minorHAnsi"/>
          <w:lang w:val="en-GB"/>
        </w:rPr>
      </w:pPr>
    </w:p>
    <w:p w14:paraId="23700973" w14:textId="77777777" w:rsidR="00B152F8" w:rsidRDefault="00B152F8" w:rsidP="00B169F7">
      <w:pPr>
        <w:rPr>
          <w:rFonts w:asciiTheme="minorHAnsi" w:hAnsiTheme="minorHAnsi" w:cstheme="minorHAnsi"/>
          <w:lang w:val="en-GB"/>
        </w:rPr>
      </w:pPr>
    </w:p>
    <w:p w14:paraId="4F836BB5" w14:textId="77777777" w:rsidR="00B152F8" w:rsidRDefault="00B152F8" w:rsidP="00B169F7">
      <w:pPr>
        <w:rPr>
          <w:rFonts w:asciiTheme="minorHAnsi" w:hAnsiTheme="minorHAnsi" w:cstheme="minorHAnsi"/>
          <w:lang w:val="en-GB"/>
        </w:rPr>
      </w:pPr>
    </w:p>
    <w:p w14:paraId="66A2FAA9" w14:textId="77777777" w:rsidR="00B152F8" w:rsidRDefault="00B152F8" w:rsidP="00B169F7">
      <w:pPr>
        <w:rPr>
          <w:rFonts w:asciiTheme="minorHAnsi" w:hAnsiTheme="minorHAnsi" w:cstheme="minorHAnsi"/>
          <w:lang w:val="en-GB"/>
        </w:rPr>
      </w:pPr>
    </w:p>
    <w:p w14:paraId="5CAAB697" w14:textId="77777777" w:rsidR="00B152F8" w:rsidRDefault="00B152F8" w:rsidP="00B169F7">
      <w:pPr>
        <w:rPr>
          <w:rFonts w:asciiTheme="minorHAnsi" w:hAnsiTheme="minorHAnsi" w:cstheme="minorHAnsi"/>
          <w:lang w:val="en-GB"/>
        </w:rPr>
      </w:pPr>
    </w:p>
    <w:p w14:paraId="20C54DA4" w14:textId="77777777" w:rsidR="00B152F8" w:rsidRDefault="00B152F8" w:rsidP="00B169F7">
      <w:pPr>
        <w:rPr>
          <w:rFonts w:asciiTheme="minorHAnsi" w:hAnsiTheme="minorHAnsi" w:cstheme="minorHAnsi"/>
          <w:lang w:val="en-GB"/>
        </w:rPr>
      </w:pPr>
    </w:p>
    <w:p w14:paraId="01F1B340" w14:textId="77777777" w:rsidR="00B152F8" w:rsidRDefault="00B152F8" w:rsidP="00B169F7">
      <w:pPr>
        <w:rPr>
          <w:rFonts w:asciiTheme="minorHAnsi" w:hAnsiTheme="minorHAnsi" w:cstheme="minorHAnsi"/>
          <w:lang w:val="en-GB"/>
        </w:rPr>
      </w:pPr>
    </w:p>
    <w:p w14:paraId="6CF9FDC8" w14:textId="77777777" w:rsidR="00B152F8" w:rsidRDefault="00B152F8" w:rsidP="00B169F7">
      <w:pPr>
        <w:rPr>
          <w:rFonts w:asciiTheme="minorHAnsi" w:hAnsiTheme="minorHAnsi" w:cstheme="minorHAnsi"/>
          <w:lang w:val="en-GB"/>
        </w:rPr>
      </w:pPr>
    </w:p>
    <w:p w14:paraId="581D056C" w14:textId="77777777" w:rsidR="00B152F8" w:rsidRDefault="00B152F8" w:rsidP="00B169F7">
      <w:pPr>
        <w:rPr>
          <w:rFonts w:asciiTheme="minorHAnsi" w:hAnsiTheme="minorHAnsi" w:cstheme="minorHAnsi"/>
          <w:lang w:val="en-GB"/>
        </w:rPr>
      </w:pPr>
    </w:p>
    <w:p w14:paraId="1AD5DC80" w14:textId="77777777" w:rsidR="00B152F8" w:rsidRDefault="00B152F8" w:rsidP="00B169F7">
      <w:pPr>
        <w:rPr>
          <w:rFonts w:asciiTheme="minorHAnsi" w:hAnsiTheme="minorHAnsi" w:cstheme="minorHAnsi"/>
          <w:lang w:val="en-GB"/>
        </w:rPr>
      </w:pPr>
    </w:p>
    <w:p w14:paraId="76B9455A" w14:textId="77777777" w:rsidR="00B152F8" w:rsidRDefault="00B152F8" w:rsidP="00B169F7">
      <w:pPr>
        <w:rPr>
          <w:rFonts w:asciiTheme="minorHAnsi" w:hAnsiTheme="minorHAnsi" w:cstheme="minorHAnsi"/>
          <w:lang w:val="en-GB"/>
        </w:rPr>
      </w:pPr>
    </w:p>
    <w:p w14:paraId="40E93785" w14:textId="77777777" w:rsidR="00B152F8" w:rsidRDefault="00B152F8" w:rsidP="00B169F7">
      <w:pPr>
        <w:rPr>
          <w:rFonts w:asciiTheme="minorHAnsi" w:hAnsiTheme="minorHAnsi" w:cstheme="minorHAnsi"/>
          <w:lang w:val="en-GB"/>
        </w:rPr>
      </w:pPr>
    </w:p>
    <w:p w14:paraId="47DFF9E2" w14:textId="726E2257" w:rsidR="00B169F7" w:rsidRPr="001F4121" w:rsidRDefault="008960B3" w:rsidP="00B169F7">
      <w:pPr>
        <w:pStyle w:val="Heading1"/>
        <w:rPr>
          <w:rFonts w:asciiTheme="minorHAnsi" w:hAnsiTheme="minorHAnsi" w:cstheme="minorHAnsi"/>
          <w:lang w:val="en-GB"/>
        </w:rPr>
      </w:pPr>
      <w:bookmarkStart w:id="26" w:name="_Toc151660054"/>
      <w:r w:rsidRPr="001F4121">
        <w:rPr>
          <w:rFonts w:asciiTheme="minorHAnsi" w:hAnsiTheme="minorHAnsi" w:cstheme="minorHAnsi"/>
          <w:lang w:val="en-GB"/>
        </w:rPr>
        <w:lastRenderedPageBreak/>
        <w:t xml:space="preserve"> </w:t>
      </w:r>
      <w:r w:rsidR="00B169F7" w:rsidRPr="001F4121">
        <w:rPr>
          <w:rFonts w:asciiTheme="minorHAnsi" w:hAnsiTheme="minorHAnsi" w:cstheme="minorHAnsi"/>
          <w:lang w:val="en-GB"/>
        </w:rPr>
        <w:t xml:space="preserve">Project </w:t>
      </w:r>
      <w:r w:rsidR="00F8208E" w:rsidRPr="001F4121">
        <w:rPr>
          <w:rFonts w:asciiTheme="minorHAnsi" w:hAnsiTheme="minorHAnsi" w:cstheme="minorHAnsi"/>
          <w:lang w:val="en-GB"/>
        </w:rPr>
        <w:t>Organisation</w:t>
      </w:r>
      <w:bookmarkEnd w:id="26"/>
    </w:p>
    <w:tbl>
      <w:tblPr>
        <w:tblpPr w:leftFromText="141" w:rightFromText="141" w:vertAnchor="page" w:horzAnchor="margin" w:tblpY="1777"/>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CD7C75" w:rsidRPr="001F4121" w14:paraId="42ABF05A" w14:textId="77777777" w:rsidTr="00CD7C75">
        <w:trPr>
          <w:cantSplit/>
          <w:trHeight w:val="454"/>
        </w:trPr>
        <w:tc>
          <w:tcPr>
            <w:tcW w:w="1980" w:type="dxa"/>
            <w:shd w:val="clear" w:color="auto" w:fill="FFFFFF" w:themeFill="background1"/>
          </w:tcPr>
          <w:p w14:paraId="236F7811" w14:textId="77777777" w:rsidR="00CD7C75" w:rsidRPr="001F4121" w:rsidRDefault="00CD7C75" w:rsidP="00CD7C75">
            <w:pPr>
              <w:pStyle w:val="tabelheader"/>
              <w:rPr>
                <w:rFonts w:asciiTheme="minorHAnsi" w:hAnsiTheme="minorHAnsi" w:cstheme="minorHAnsi"/>
                <w:b/>
                <w:color w:val="1F497D" w:themeColor="text2"/>
                <w:sz w:val="20"/>
              </w:rPr>
            </w:pPr>
            <w:bookmarkStart w:id="27" w:name="_Toc151660055"/>
            <w:r w:rsidRPr="001F4121">
              <w:rPr>
                <w:rFonts w:asciiTheme="minorHAnsi" w:hAnsiTheme="minorHAnsi" w:cstheme="minorHAnsi"/>
                <w:b/>
                <w:color w:val="1F497D" w:themeColor="text2"/>
                <w:sz w:val="20"/>
              </w:rPr>
              <w:t>Name</w:t>
            </w:r>
          </w:p>
        </w:tc>
        <w:tc>
          <w:tcPr>
            <w:tcW w:w="1701" w:type="dxa"/>
            <w:shd w:val="clear" w:color="auto" w:fill="FFFFFF" w:themeFill="background1"/>
          </w:tcPr>
          <w:p w14:paraId="065DDA0E" w14:textId="77777777" w:rsidR="00CD7C75" w:rsidRPr="001F4121" w:rsidRDefault="00CD7C75" w:rsidP="00CD7C75">
            <w:pPr>
              <w:pStyle w:val="tabelheader"/>
              <w:rPr>
                <w:rFonts w:asciiTheme="minorHAnsi" w:hAnsiTheme="minorHAnsi" w:cstheme="minorHAnsi"/>
                <w:b/>
                <w:color w:val="1F497D" w:themeColor="text2"/>
                <w:sz w:val="20"/>
              </w:rPr>
            </w:pPr>
            <w:r w:rsidRPr="001F4121">
              <w:rPr>
                <w:rFonts w:asciiTheme="minorHAnsi" w:hAnsiTheme="minorHAnsi" w:cstheme="minorHAnsi"/>
                <w:b/>
                <w:color w:val="1F497D" w:themeColor="text2"/>
                <w:sz w:val="20"/>
              </w:rPr>
              <w:t>Abbreviation</w:t>
            </w:r>
          </w:p>
        </w:tc>
        <w:tc>
          <w:tcPr>
            <w:tcW w:w="2123" w:type="dxa"/>
            <w:shd w:val="clear" w:color="auto" w:fill="FFFFFF" w:themeFill="background1"/>
          </w:tcPr>
          <w:p w14:paraId="5982EF33" w14:textId="77777777" w:rsidR="00CD7C75" w:rsidRPr="001F4121" w:rsidRDefault="00CD7C75" w:rsidP="00CD7C75">
            <w:pPr>
              <w:pStyle w:val="tabelheader"/>
              <w:rPr>
                <w:rFonts w:asciiTheme="minorHAnsi" w:hAnsiTheme="minorHAnsi" w:cstheme="minorHAnsi"/>
                <w:b/>
                <w:color w:val="1F497D" w:themeColor="text2"/>
                <w:sz w:val="20"/>
              </w:rPr>
            </w:pPr>
            <w:r w:rsidRPr="001F4121">
              <w:rPr>
                <w:rFonts w:asciiTheme="minorHAnsi" w:hAnsiTheme="minorHAnsi" w:cstheme="minorHAnsi"/>
                <w:b/>
                <w:color w:val="1F497D" w:themeColor="text2"/>
                <w:sz w:val="20"/>
              </w:rPr>
              <w:t>Role and functions</w:t>
            </w:r>
          </w:p>
        </w:tc>
        <w:tc>
          <w:tcPr>
            <w:tcW w:w="3660" w:type="dxa"/>
            <w:shd w:val="clear" w:color="auto" w:fill="FFFFFF" w:themeFill="background1"/>
          </w:tcPr>
          <w:p w14:paraId="0F1F6680" w14:textId="77777777" w:rsidR="00CD7C75" w:rsidRPr="001F4121" w:rsidRDefault="00CD7C75" w:rsidP="00CD7C75">
            <w:pPr>
              <w:pStyle w:val="tabelheader"/>
              <w:rPr>
                <w:rFonts w:asciiTheme="minorHAnsi" w:hAnsiTheme="minorHAnsi" w:cstheme="minorHAnsi"/>
                <w:b/>
                <w:color w:val="1F497D" w:themeColor="text2"/>
                <w:sz w:val="20"/>
              </w:rPr>
            </w:pPr>
            <w:r w:rsidRPr="001F4121">
              <w:rPr>
                <w:rFonts w:asciiTheme="minorHAnsi" w:hAnsiTheme="minorHAnsi" w:cstheme="minorHAnsi"/>
                <w:b/>
                <w:color w:val="1F497D" w:themeColor="text2"/>
                <w:sz w:val="20"/>
              </w:rPr>
              <w:t>Availability</w:t>
            </w:r>
          </w:p>
        </w:tc>
      </w:tr>
      <w:tr w:rsidR="00CD7C75" w:rsidRPr="001F4121" w14:paraId="6E4C4738" w14:textId="77777777" w:rsidTr="00CD7C75">
        <w:trPr>
          <w:cantSplit/>
          <w:trHeight w:val="340"/>
        </w:trPr>
        <w:tc>
          <w:tcPr>
            <w:tcW w:w="1980" w:type="dxa"/>
          </w:tcPr>
          <w:p w14:paraId="59307AD8" w14:textId="77777777" w:rsidR="00CD7C75" w:rsidRPr="001F4121" w:rsidRDefault="00CD7C75" w:rsidP="00CD7C75">
            <w:pPr>
              <w:pStyle w:val="Tabelbody"/>
              <w:rPr>
                <w:rFonts w:asciiTheme="minorHAnsi" w:hAnsiTheme="minorHAnsi" w:cstheme="minorHAnsi"/>
                <w:i/>
                <w:lang w:val="en-US"/>
              </w:rPr>
            </w:pPr>
            <w:r>
              <w:rPr>
                <w:rFonts w:asciiTheme="minorHAnsi" w:hAnsiTheme="minorHAnsi" w:cstheme="minorHAnsi"/>
                <w:i/>
                <w:lang w:val="en-US"/>
              </w:rPr>
              <w:t xml:space="preserve">Stefan </w:t>
            </w:r>
            <w:proofErr w:type="spellStart"/>
            <w:r>
              <w:rPr>
                <w:rFonts w:asciiTheme="minorHAnsi" w:hAnsiTheme="minorHAnsi" w:cstheme="minorHAnsi"/>
                <w:i/>
                <w:lang w:val="en-US"/>
              </w:rPr>
              <w:t>Dulgerov</w:t>
            </w:r>
            <w:proofErr w:type="spellEnd"/>
          </w:p>
        </w:tc>
        <w:tc>
          <w:tcPr>
            <w:tcW w:w="1701" w:type="dxa"/>
          </w:tcPr>
          <w:p w14:paraId="33E59B9E" w14:textId="77777777" w:rsidR="00CD7C75" w:rsidRPr="001F4121" w:rsidRDefault="00CD7C75" w:rsidP="00CD7C75">
            <w:pPr>
              <w:pStyle w:val="Tabelbody"/>
              <w:rPr>
                <w:rFonts w:asciiTheme="minorHAnsi" w:hAnsiTheme="minorHAnsi" w:cstheme="minorHAnsi"/>
                <w:i/>
                <w:lang w:val="en-US"/>
              </w:rPr>
            </w:pPr>
            <w:r>
              <w:rPr>
                <w:rFonts w:asciiTheme="minorHAnsi" w:hAnsiTheme="minorHAnsi" w:cstheme="minorHAnsi"/>
                <w:i/>
                <w:lang w:val="en-US"/>
              </w:rPr>
              <w:t>S B D</w:t>
            </w:r>
          </w:p>
        </w:tc>
        <w:tc>
          <w:tcPr>
            <w:tcW w:w="2123" w:type="dxa"/>
          </w:tcPr>
          <w:p w14:paraId="0A8FCC80" w14:textId="77777777" w:rsidR="00CD7C75" w:rsidRPr="00DE6A1C" w:rsidRDefault="00CD7C75" w:rsidP="00CD7C75">
            <w:r w:rsidRPr="00DE6A1C">
              <w:t>Project manager,</w:t>
            </w:r>
          </w:p>
          <w:p w14:paraId="49A504A5" w14:textId="77777777" w:rsidR="00CD7C75" w:rsidRDefault="00CD7C75" w:rsidP="00CD7C75">
            <w:r>
              <w:t>D</w:t>
            </w:r>
            <w:r w:rsidRPr="00DE6A1C">
              <w:t>eveloper</w:t>
            </w:r>
            <w:r>
              <w:t>,</w:t>
            </w:r>
          </w:p>
          <w:p w14:paraId="5AB005FB" w14:textId="77777777" w:rsidR="00CD7C75" w:rsidRPr="00DE6A1C" w:rsidRDefault="00CD7C75" w:rsidP="00CD7C75">
            <w:r w:rsidRPr="00DE6A1C">
              <w:t>Kubernetes engineer,</w:t>
            </w:r>
          </w:p>
          <w:p w14:paraId="2DE2586F" w14:textId="77777777" w:rsidR="00CD7C75" w:rsidRDefault="00CD7C75" w:rsidP="00CD7C75">
            <w:r w:rsidRPr="00DE6A1C">
              <w:t>DevOps engineer,</w:t>
            </w:r>
          </w:p>
          <w:p w14:paraId="5F676387" w14:textId="77777777" w:rsidR="00CD7C75" w:rsidRPr="00DE6A1C" w:rsidRDefault="00CD7C75" w:rsidP="00CD7C75">
            <w:r w:rsidRPr="00DE6A1C">
              <w:t>System administrator</w:t>
            </w:r>
          </w:p>
          <w:p w14:paraId="1C621DA4" w14:textId="77777777" w:rsidR="00CD7C75" w:rsidRPr="00DE6A1C" w:rsidRDefault="00CD7C75" w:rsidP="00CD7C75">
            <w:pPr>
              <w:rPr>
                <w:rFonts w:ascii="Arial" w:hAnsi="Arial" w:cs="Arial"/>
                <w:color w:val="1F1F1F"/>
                <w:sz w:val="21"/>
                <w:szCs w:val="21"/>
                <w:shd w:val="clear" w:color="auto" w:fill="FFFFFF"/>
              </w:rPr>
            </w:pPr>
          </w:p>
        </w:tc>
        <w:tc>
          <w:tcPr>
            <w:tcW w:w="3660" w:type="dxa"/>
          </w:tcPr>
          <w:p w14:paraId="7B17F01F" w14:textId="77777777" w:rsidR="00CD7C75" w:rsidRPr="001F4121" w:rsidRDefault="00CD7C75" w:rsidP="00CD7C75">
            <w:pPr>
              <w:pStyle w:val="Tabelbody"/>
              <w:rPr>
                <w:rFonts w:asciiTheme="minorHAnsi" w:hAnsiTheme="minorHAnsi" w:cstheme="minorHAnsi"/>
                <w:i/>
                <w:lang w:val="en-US"/>
              </w:rPr>
            </w:pPr>
            <w:r w:rsidRPr="001F4121">
              <w:rPr>
                <w:rFonts w:asciiTheme="minorHAnsi" w:hAnsiTheme="minorHAnsi" w:cstheme="minorHAnsi"/>
                <w:i/>
                <w:lang w:val="en-US"/>
              </w:rPr>
              <w:t>When is the person available for your project (define this in the way most relevant for your project, e.g., which days are available, the amount of time, or in which phase of the project).</w:t>
            </w:r>
          </w:p>
          <w:p w14:paraId="6063C368" w14:textId="77777777" w:rsidR="00CD7C75" w:rsidRPr="001F4121" w:rsidRDefault="00CD7C75" w:rsidP="00CD7C75">
            <w:pPr>
              <w:pStyle w:val="Tabelbody"/>
              <w:rPr>
                <w:rFonts w:asciiTheme="minorHAnsi" w:hAnsiTheme="minorHAnsi" w:cstheme="minorHAnsi"/>
                <w:i/>
                <w:lang w:val="en-US"/>
              </w:rPr>
            </w:pPr>
          </w:p>
        </w:tc>
      </w:tr>
      <w:tr w:rsidR="00CD7C75" w:rsidRPr="001F4121" w14:paraId="14FC1BA0" w14:textId="77777777" w:rsidTr="00CD7C75">
        <w:trPr>
          <w:cantSplit/>
          <w:trHeight w:val="340"/>
        </w:trPr>
        <w:tc>
          <w:tcPr>
            <w:tcW w:w="1980" w:type="dxa"/>
          </w:tcPr>
          <w:p w14:paraId="7F551265" w14:textId="77777777" w:rsidR="00CD7C75" w:rsidRDefault="00CD7C75" w:rsidP="00CD7C75">
            <w:pPr>
              <w:pStyle w:val="Tabelbody"/>
              <w:rPr>
                <w:rFonts w:asciiTheme="minorHAnsi" w:hAnsiTheme="minorHAnsi" w:cstheme="minorHAnsi"/>
                <w:i/>
                <w:lang w:val="en-US"/>
              </w:rPr>
            </w:pPr>
          </w:p>
        </w:tc>
        <w:tc>
          <w:tcPr>
            <w:tcW w:w="1701" w:type="dxa"/>
          </w:tcPr>
          <w:p w14:paraId="7DAFB1FC" w14:textId="77777777" w:rsidR="00CD7C75" w:rsidRDefault="00CD7C75" w:rsidP="00CD7C75">
            <w:pPr>
              <w:pStyle w:val="Tabelbody"/>
              <w:rPr>
                <w:rFonts w:asciiTheme="minorHAnsi" w:hAnsiTheme="minorHAnsi" w:cstheme="minorHAnsi"/>
                <w:i/>
                <w:lang w:val="en-US"/>
              </w:rPr>
            </w:pPr>
          </w:p>
        </w:tc>
        <w:tc>
          <w:tcPr>
            <w:tcW w:w="2123" w:type="dxa"/>
          </w:tcPr>
          <w:p w14:paraId="584C1625" w14:textId="77777777" w:rsidR="00CD7C75" w:rsidRPr="00DE6A1C" w:rsidRDefault="00CD7C75" w:rsidP="00CD7C75"/>
        </w:tc>
        <w:tc>
          <w:tcPr>
            <w:tcW w:w="3660" w:type="dxa"/>
          </w:tcPr>
          <w:p w14:paraId="79FA5E2F" w14:textId="77777777" w:rsidR="00CD7C75" w:rsidRPr="001F4121" w:rsidRDefault="00CD7C75" w:rsidP="00CD7C75">
            <w:pPr>
              <w:pStyle w:val="Tabelbody"/>
              <w:rPr>
                <w:rFonts w:asciiTheme="minorHAnsi" w:hAnsiTheme="minorHAnsi" w:cstheme="minorHAnsi"/>
                <w:i/>
                <w:lang w:val="en-US"/>
              </w:rPr>
            </w:pPr>
          </w:p>
        </w:tc>
      </w:tr>
      <w:tr w:rsidR="00CD7C75" w:rsidRPr="001F4121" w14:paraId="5617DE83" w14:textId="77777777" w:rsidTr="00CD7C75">
        <w:trPr>
          <w:cantSplit/>
          <w:trHeight w:val="340"/>
        </w:trPr>
        <w:tc>
          <w:tcPr>
            <w:tcW w:w="1980" w:type="dxa"/>
          </w:tcPr>
          <w:p w14:paraId="26BC87FE" w14:textId="77777777" w:rsidR="00CD7C75" w:rsidRDefault="00CD7C75" w:rsidP="00CD7C75">
            <w:pPr>
              <w:pStyle w:val="Tabelbody"/>
              <w:rPr>
                <w:rFonts w:asciiTheme="minorHAnsi" w:hAnsiTheme="minorHAnsi" w:cstheme="minorHAnsi"/>
                <w:i/>
                <w:lang w:val="en-US"/>
              </w:rPr>
            </w:pPr>
          </w:p>
        </w:tc>
        <w:tc>
          <w:tcPr>
            <w:tcW w:w="1701" w:type="dxa"/>
          </w:tcPr>
          <w:p w14:paraId="29B9DDF6" w14:textId="77777777" w:rsidR="00CD7C75" w:rsidRDefault="00CD7C75" w:rsidP="00CD7C75">
            <w:pPr>
              <w:pStyle w:val="Tabelbody"/>
              <w:rPr>
                <w:rFonts w:asciiTheme="minorHAnsi" w:hAnsiTheme="minorHAnsi" w:cstheme="minorHAnsi"/>
                <w:i/>
                <w:lang w:val="en-US"/>
              </w:rPr>
            </w:pPr>
          </w:p>
        </w:tc>
        <w:tc>
          <w:tcPr>
            <w:tcW w:w="2123" w:type="dxa"/>
          </w:tcPr>
          <w:p w14:paraId="5A84F32B" w14:textId="77777777" w:rsidR="00CD7C75" w:rsidRPr="00DE6A1C" w:rsidRDefault="00CD7C75" w:rsidP="00CD7C75"/>
        </w:tc>
        <w:tc>
          <w:tcPr>
            <w:tcW w:w="3660" w:type="dxa"/>
          </w:tcPr>
          <w:p w14:paraId="3971996E" w14:textId="77777777" w:rsidR="00CD7C75" w:rsidRPr="001F4121" w:rsidRDefault="00CD7C75" w:rsidP="00CD7C75">
            <w:pPr>
              <w:pStyle w:val="Tabelbody"/>
              <w:rPr>
                <w:rFonts w:asciiTheme="minorHAnsi" w:hAnsiTheme="minorHAnsi" w:cstheme="minorHAnsi"/>
                <w:i/>
                <w:lang w:val="en-US"/>
              </w:rPr>
            </w:pPr>
          </w:p>
        </w:tc>
      </w:tr>
    </w:tbl>
    <w:p w14:paraId="132A7798" w14:textId="7251D6AB" w:rsidR="00242B6B" w:rsidRDefault="008960B3" w:rsidP="00242B6B">
      <w:pPr>
        <w:pStyle w:val="Heading2"/>
        <w:rPr>
          <w:rFonts w:asciiTheme="minorHAnsi" w:hAnsiTheme="minorHAnsi" w:cstheme="minorHAnsi"/>
          <w:lang w:val="en-GB"/>
        </w:rPr>
      </w:pPr>
      <w:r w:rsidRPr="001F4121">
        <w:rPr>
          <w:rFonts w:asciiTheme="minorHAnsi" w:hAnsiTheme="minorHAnsi" w:cstheme="minorHAnsi"/>
          <w:lang w:val="en-GB"/>
        </w:rPr>
        <w:t xml:space="preserve"> </w:t>
      </w:r>
      <w:r w:rsidR="00F8208E" w:rsidRPr="001F4121">
        <w:rPr>
          <w:rFonts w:asciiTheme="minorHAnsi" w:hAnsiTheme="minorHAnsi" w:cstheme="minorHAnsi"/>
          <w:lang w:val="en-GB"/>
        </w:rPr>
        <w:t xml:space="preserve">Stakeholders and </w:t>
      </w:r>
      <w:r w:rsidR="00342DAA">
        <w:rPr>
          <w:rFonts w:asciiTheme="minorHAnsi" w:hAnsiTheme="minorHAnsi" w:cstheme="minorHAnsi"/>
          <w:lang w:val="en-GB"/>
        </w:rPr>
        <w:t>t</w:t>
      </w:r>
      <w:r w:rsidR="00242B6B" w:rsidRPr="001F4121">
        <w:rPr>
          <w:rFonts w:asciiTheme="minorHAnsi" w:hAnsiTheme="minorHAnsi" w:cstheme="minorHAnsi"/>
          <w:lang w:val="en-GB"/>
        </w:rPr>
        <w:t xml:space="preserve">eam </w:t>
      </w:r>
      <w:r w:rsidR="00342DAA">
        <w:rPr>
          <w:rFonts w:asciiTheme="minorHAnsi" w:hAnsiTheme="minorHAnsi" w:cstheme="minorHAnsi"/>
          <w:lang w:val="en-GB"/>
        </w:rPr>
        <w:t>r</w:t>
      </w:r>
      <w:r w:rsidR="00242B6B" w:rsidRPr="001F4121">
        <w:rPr>
          <w:rFonts w:asciiTheme="minorHAnsi" w:hAnsiTheme="minorHAnsi" w:cstheme="minorHAnsi"/>
          <w:lang w:val="en-GB"/>
        </w:rPr>
        <w:t>oles &amp; responsibilities</w:t>
      </w:r>
      <w:bookmarkEnd w:id="27"/>
      <w:r w:rsidR="00242B6B" w:rsidRPr="001F4121">
        <w:rPr>
          <w:rFonts w:asciiTheme="minorHAnsi" w:hAnsiTheme="minorHAnsi" w:cstheme="minorHAnsi"/>
          <w:lang w:val="en-GB"/>
        </w:rPr>
        <w:t xml:space="preserve"> </w:t>
      </w:r>
    </w:p>
    <w:p w14:paraId="09F112AE" w14:textId="77777777" w:rsidR="00B152F8" w:rsidRPr="00B152F8" w:rsidRDefault="00B152F8" w:rsidP="00B152F8">
      <w:pPr>
        <w:rPr>
          <w:lang w:val="en-GB"/>
        </w:rPr>
      </w:pPr>
    </w:p>
    <w:p w14:paraId="4D655D74" w14:textId="64611DF6" w:rsidR="00E56026" w:rsidRDefault="00CD7C75" w:rsidP="00E56026">
      <w:r w:rsidRPr="00DE6A1C">
        <w:t xml:space="preserve"> </w:t>
      </w:r>
      <w:r w:rsidR="00E56026" w:rsidRPr="00DE6A1C">
        <w:t xml:space="preserve">Defines the project scope and objectives, identifies the stakeholders and their roles and responsibilities, develops a communication plan, creates a project timeline, and hosts weekly project meetings to discuss the progress of the project. </w:t>
      </w:r>
    </w:p>
    <w:p w14:paraId="44BF097A" w14:textId="77777777" w:rsidR="00E56026" w:rsidRDefault="00E56026" w:rsidP="00E56026">
      <w:pPr>
        <w:rPr>
          <w:rFonts w:asciiTheme="minorHAnsi" w:hAnsiTheme="minorHAnsi" w:cstheme="minorHAnsi"/>
          <w:lang w:val="en-GB"/>
        </w:rPr>
      </w:pPr>
    </w:p>
    <w:p w14:paraId="6FDB5B18" w14:textId="1ECD8018" w:rsidR="00E56026" w:rsidRDefault="00E56026" w:rsidP="00E56026">
      <w:r w:rsidRPr="00DE6A1C">
        <w:t xml:space="preserve">Containerizes the </w:t>
      </w:r>
      <w:r w:rsidR="003879FE">
        <w:t>website</w:t>
      </w:r>
      <w:r w:rsidRPr="00DE6A1C">
        <w:t xml:space="preserve"> application and provides input on the best way to containerize the game application. </w:t>
      </w:r>
    </w:p>
    <w:p w14:paraId="4D429663" w14:textId="77777777" w:rsidR="00E56026" w:rsidRDefault="00E56026" w:rsidP="00E56026"/>
    <w:p w14:paraId="0E9038BF" w14:textId="4F3A018E" w:rsidR="00E56026" w:rsidRDefault="00E56026" w:rsidP="00E56026">
      <w:r w:rsidRPr="00DE6A1C">
        <w:t xml:space="preserve">Creates the Kubernetes deployment for the </w:t>
      </w:r>
      <w:r w:rsidR="003879FE">
        <w:t>website</w:t>
      </w:r>
      <w:r w:rsidRPr="00DE6A1C">
        <w:t xml:space="preserve"> application and provides input on the best deployment strategy for the </w:t>
      </w:r>
      <w:r w:rsidR="003879FE">
        <w:t>website</w:t>
      </w:r>
      <w:r w:rsidRPr="00DE6A1C">
        <w:t xml:space="preserve"> application. </w:t>
      </w:r>
      <w:r>
        <w:tab/>
      </w:r>
    </w:p>
    <w:p w14:paraId="4DDDB6A0" w14:textId="77777777" w:rsidR="00E56026" w:rsidRDefault="00E56026" w:rsidP="00E56026"/>
    <w:p w14:paraId="4DB3FDA7" w14:textId="7B4A453E" w:rsidR="00E56026" w:rsidRDefault="00E56026" w:rsidP="00E56026">
      <w:r w:rsidRPr="00DE6A1C">
        <w:t xml:space="preserve">Configures Kubernetes to automatically scale the </w:t>
      </w:r>
      <w:r w:rsidR="00FF34D0">
        <w:t>website</w:t>
      </w:r>
      <w:r w:rsidRPr="00DE6A1C">
        <w:t xml:space="preserve"> application based on demand, configures Kubernetes to self-heal from server crashes, and implements a load testing plan to ensure that the </w:t>
      </w:r>
      <w:r w:rsidR="00FF34D0">
        <w:t>website</w:t>
      </w:r>
      <w:r w:rsidRPr="00DE6A1C">
        <w:t xml:space="preserve"> application can handle the expected demand. </w:t>
      </w:r>
    </w:p>
    <w:p w14:paraId="0D16CE3B" w14:textId="77777777" w:rsidR="00E56026" w:rsidRDefault="00E56026" w:rsidP="00E56026"/>
    <w:p w14:paraId="3EF269C0" w14:textId="4A90E891" w:rsidR="00E56026" w:rsidRPr="00DE6A1C" w:rsidRDefault="00E56026" w:rsidP="00E56026">
      <w:r w:rsidRPr="00DE6A1C">
        <w:t xml:space="preserve">Monitors the Kubernetes cluster and </w:t>
      </w:r>
      <w:r w:rsidR="00FF34D0">
        <w:t>website</w:t>
      </w:r>
      <w:r w:rsidRPr="00DE6A1C">
        <w:t xml:space="preserve"> application performance and implements a monitoring plan for the Kubernetes cluster and </w:t>
      </w:r>
      <w:r w:rsidR="00FF34D0">
        <w:t>website</w:t>
      </w:r>
      <w:r w:rsidRPr="00DE6A1C">
        <w:t xml:space="preserve"> application performance.</w:t>
      </w:r>
    </w:p>
    <w:p w14:paraId="63018C04" w14:textId="77777777" w:rsidR="00E56026" w:rsidRDefault="00E56026" w:rsidP="00E56026">
      <w:pPr>
        <w:rPr>
          <w:lang w:val="en-GB"/>
        </w:rPr>
      </w:pPr>
    </w:p>
    <w:p w14:paraId="711CF357" w14:textId="7E0EE3A7" w:rsidR="00E56026" w:rsidRDefault="00E56026" w:rsidP="00E56026">
      <w:pPr>
        <w:rPr>
          <w:lang w:val="en-GB"/>
        </w:rPr>
      </w:pPr>
      <w:r>
        <w:rPr>
          <w:lang w:val="en-GB"/>
        </w:rPr>
        <w:t>Stakeholders other than the developer:</w:t>
      </w:r>
    </w:p>
    <w:p w14:paraId="717D01EE" w14:textId="26AD2628" w:rsidR="00E56026" w:rsidRPr="00E56026" w:rsidRDefault="00E56026" w:rsidP="00E56026">
      <w:pPr>
        <w:rPr>
          <w:lang w:val="en-GB"/>
        </w:rPr>
      </w:pPr>
      <w:r>
        <w:rPr>
          <w:lang w:val="en-GB"/>
        </w:rPr>
        <w:t>Teachers, coach, clients.</w:t>
      </w:r>
    </w:p>
    <w:p w14:paraId="7B0BDDED" w14:textId="267A9503" w:rsidR="00F8208E" w:rsidRDefault="00F8208E" w:rsidP="00F8208E">
      <w:pPr>
        <w:pStyle w:val="Heading2"/>
        <w:rPr>
          <w:rFonts w:asciiTheme="minorHAnsi" w:hAnsiTheme="minorHAnsi" w:cstheme="minorHAnsi"/>
          <w:lang w:val="en-GB"/>
        </w:rPr>
      </w:pPr>
      <w:bookmarkStart w:id="28" w:name="_Toc151660056"/>
      <w:r w:rsidRPr="001F4121">
        <w:rPr>
          <w:rFonts w:asciiTheme="minorHAnsi" w:hAnsiTheme="minorHAnsi" w:cstheme="minorHAnsi"/>
          <w:lang w:val="en-GB"/>
        </w:rPr>
        <w:t>Communication</w:t>
      </w:r>
      <w:bookmarkEnd w:id="28"/>
      <w:r w:rsidRPr="001F4121">
        <w:rPr>
          <w:rFonts w:asciiTheme="minorHAnsi" w:hAnsiTheme="minorHAnsi" w:cstheme="minorHAnsi"/>
          <w:lang w:val="en-GB"/>
        </w:rPr>
        <w:t xml:space="preserve"> </w:t>
      </w:r>
    </w:p>
    <w:p w14:paraId="5224C238" w14:textId="77777777" w:rsidR="000577D1" w:rsidRDefault="000577D1" w:rsidP="000577D1">
      <w:pPr>
        <w:rPr>
          <w:lang w:val="en-GB"/>
        </w:rPr>
      </w:pPr>
    </w:p>
    <w:p w14:paraId="627D72E2" w14:textId="77777777" w:rsidR="000577D1" w:rsidRPr="000577D1" w:rsidRDefault="000577D1" w:rsidP="000577D1">
      <w:r w:rsidRPr="000577D1">
        <w:t>Email: Email will be used to communicate with stakeholders on an ad hoc basis.</w:t>
      </w:r>
    </w:p>
    <w:p w14:paraId="7912D4DF" w14:textId="4F2492D7" w:rsidR="000577D1" w:rsidRDefault="000577D1" w:rsidP="000577D1">
      <w:r>
        <w:rPr>
          <w:lang w:val="en-GB"/>
        </w:rPr>
        <w:t xml:space="preserve">Teams: Teams </w:t>
      </w:r>
      <w:r w:rsidRPr="000577D1">
        <w:t>will be used to communicate with stakeholders</w:t>
      </w:r>
      <w:r>
        <w:t>.</w:t>
      </w:r>
    </w:p>
    <w:p w14:paraId="3C466835" w14:textId="2A864A06" w:rsidR="000577D1" w:rsidRDefault="000577D1" w:rsidP="000577D1">
      <w:r>
        <w:t>In-person meetings with coaches and teachers:</w:t>
      </w:r>
    </w:p>
    <w:p w14:paraId="371191D3" w14:textId="036DD178" w:rsidR="000577D1" w:rsidRPr="000577D1" w:rsidRDefault="000577D1" w:rsidP="000577D1">
      <w:pPr>
        <w:ind w:left="703" w:firstLine="17"/>
        <w:rPr>
          <w:lang w:val="en-GB"/>
        </w:rPr>
      </w:pPr>
      <w:r>
        <w:t>Every Monday there will be a coach meeting and Wednesday, Thursday and Friday I will ask for feedback from my other teachers.</w:t>
      </w:r>
    </w:p>
    <w:p w14:paraId="540A5975" w14:textId="77777777" w:rsidR="00DE6A1C" w:rsidRDefault="00DE6A1C" w:rsidP="00F8208E">
      <w:pPr>
        <w:rPr>
          <w:rFonts w:asciiTheme="minorHAnsi" w:hAnsiTheme="minorHAnsi" w:cstheme="minorHAnsi"/>
          <w:i/>
          <w:sz w:val="18"/>
        </w:rPr>
      </w:pPr>
    </w:p>
    <w:p w14:paraId="1B651C98" w14:textId="77777777" w:rsidR="00E56026" w:rsidRDefault="00E56026" w:rsidP="00F8208E">
      <w:pPr>
        <w:rPr>
          <w:rFonts w:asciiTheme="minorHAnsi" w:hAnsiTheme="minorHAnsi" w:cstheme="minorHAnsi"/>
          <w:i/>
          <w:sz w:val="18"/>
        </w:rPr>
      </w:pPr>
    </w:p>
    <w:p w14:paraId="4991712D" w14:textId="77777777" w:rsidR="00E56026" w:rsidRDefault="00E56026" w:rsidP="00F8208E">
      <w:pPr>
        <w:rPr>
          <w:rFonts w:asciiTheme="minorHAnsi" w:hAnsiTheme="minorHAnsi" w:cstheme="minorHAnsi"/>
          <w:i/>
          <w:sz w:val="18"/>
        </w:rPr>
      </w:pPr>
    </w:p>
    <w:p w14:paraId="4ED957A8" w14:textId="77777777" w:rsidR="00E56026" w:rsidRDefault="00E56026" w:rsidP="00F8208E">
      <w:pPr>
        <w:rPr>
          <w:rFonts w:asciiTheme="minorHAnsi" w:hAnsiTheme="minorHAnsi" w:cstheme="minorHAnsi"/>
          <w:lang w:val="en-GB"/>
        </w:rPr>
      </w:pPr>
    </w:p>
    <w:p w14:paraId="3238C8EC" w14:textId="77777777" w:rsidR="00F8208E" w:rsidRPr="001F4121" w:rsidRDefault="00F8208E" w:rsidP="00F8208E">
      <w:pPr>
        <w:pStyle w:val="Heading1"/>
        <w:rPr>
          <w:rFonts w:asciiTheme="minorHAnsi" w:hAnsiTheme="minorHAnsi" w:cstheme="minorHAnsi"/>
          <w:lang w:val="en-GB"/>
        </w:rPr>
      </w:pPr>
      <w:bookmarkStart w:id="29" w:name="_Toc151660057"/>
      <w:r w:rsidRPr="001F4121">
        <w:rPr>
          <w:rFonts w:asciiTheme="minorHAnsi" w:hAnsiTheme="minorHAnsi" w:cstheme="minorHAnsi"/>
          <w:lang w:val="en-GB"/>
        </w:rPr>
        <w:lastRenderedPageBreak/>
        <w:t>Activities and time plan</w:t>
      </w:r>
      <w:bookmarkEnd w:id="29"/>
      <w:r w:rsidRPr="001F4121">
        <w:rPr>
          <w:rFonts w:asciiTheme="minorHAnsi" w:hAnsiTheme="minorHAnsi" w:cstheme="minorHAnsi"/>
          <w:lang w:val="en-GB"/>
        </w:rPr>
        <w:t xml:space="preserve"> </w:t>
      </w:r>
    </w:p>
    <w:p w14:paraId="1A4D98BC" w14:textId="7AD0B77D" w:rsidR="00441802" w:rsidRPr="001F4121" w:rsidRDefault="00441802" w:rsidP="00F8208E">
      <w:pPr>
        <w:pStyle w:val="Heading2"/>
        <w:rPr>
          <w:rFonts w:asciiTheme="minorHAnsi" w:hAnsiTheme="minorHAnsi" w:cstheme="minorHAnsi"/>
          <w:lang w:val="en-GB"/>
        </w:rPr>
      </w:pPr>
      <w:bookmarkStart w:id="30" w:name="_Toc151660058"/>
      <w:r w:rsidRPr="001F4121">
        <w:rPr>
          <w:rFonts w:asciiTheme="minorHAnsi" w:hAnsiTheme="minorHAnsi" w:cstheme="minorHAnsi"/>
          <w:lang w:val="en-GB"/>
        </w:rPr>
        <w:t>Phase of the project</w:t>
      </w:r>
      <w:bookmarkEnd w:id="30"/>
    </w:p>
    <w:p w14:paraId="7869E2AD" w14:textId="77777777" w:rsidR="00FF34D0" w:rsidRPr="00FF34D0" w:rsidRDefault="00FF34D0" w:rsidP="00FF34D0">
      <w:r w:rsidRPr="00FF34D0">
        <w:t>Phase 1: Planning (1 week (week 11))</w:t>
      </w:r>
    </w:p>
    <w:p w14:paraId="1129FE10" w14:textId="77777777" w:rsidR="00FF34D0" w:rsidRPr="00FF34D0" w:rsidRDefault="00FF34D0" w:rsidP="00FF34D0">
      <w:pPr>
        <w:ind w:left="720"/>
      </w:pPr>
      <w:r w:rsidRPr="00FF34D0">
        <w:t>Goal: Define the project scope, objectives, deliverables, and timeline.</w:t>
      </w:r>
    </w:p>
    <w:p w14:paraId="13045EFE" w14:textId="77777777" w:rsidR="00FF34D0" w:rsidRPr="00FF34D0" w:rsidRDefault="00FF34D0" w:rsidP="00FF34D0">
      <w:pPr>
        <w:ind w:left="720"/>
      </w:pPr>
      <w:r w:rsidRPr="00FF34D0">
        <w:t>Activities:</w:t>
      </w:r>
    </w:p>
    <w:p w14:paraId="29BCEC13" w14:textId="77777777" w:rsidR="00FF34D0" w:rsidRPr="00FF34D0" w:rsidRDefault="00FF34D0" w:rsidP="00FF34D0">
      <w:pPr>
        <w:ind w:left="1440"/>
      </w:pPr>
      <w:r w:rsidRPr="00FF34D0">
        <w:t>Conduct a kickoff meeting with all stakeholders to align on website goals and expectations.</w:t>
      </w:r>
    </w:p>
    <w:p w14:paraId="4FB95869" w14:textId="77777777" w:rsidR="00FF34D0" w:rsidRPr="00FF34D0" w:rsidRDefault="00FF34D0" w:rsidP="00FF34D0">
      <w:pPr>
        <w:ind w:left="1440"/>
      </w:pPr>
      <w:r w:rsidRPr="00FF34D0">
        <w:t>Clearly define the project scope, including what is included and excluded from the project.</w:t>
      </w:r>
    </w:p>
    <w:p w14:paraId="1481A73D" w14:textId="77777777" w:rsidR="00FF34D0" w:rsidRPr="00FF34D0" w:rsidRDefault="00FF34D0" w:rsidP="00FF34D0">
      <w:pPr>
        <w:ind w:left="1440"/>
      </w:pPr>
      <w:r w:rsidRPr="00FF34D0">
        <w:t>Identify the specific deliverables that the project will produce, such as a containerized website application, a Kubernetes deployment configuration, and a monitoring dashboard.</w:t>
      </w:r>
    </w:p>
    <w:p w14:paraId="4CF982A3" w14:textId="77777777" w:rsidR="00FF34D0" w:rsidRPr="00FF34D0" w:rsidRDefault="00FF34D0" w:rsidP="00FF34D0">
      <w:pPr>
        <w:ind w:left="1440"/>
      </w:pPr>
      <w:r w:rsidRPr="00FF34D0">
        <w:t>Create a detailed project timeline with milestones and deadlines for each task.</w:t>
      </w:r>
    </w:p>
    <w:p w14:paraId="1B1578E4" w14:textId="77777777" w:rsidR="00FF34D0" w:rsidRPr="00FF34D0" w:rsidRDefault="00FF34D0" w:rsidP="00FF34D0">
      <w:r w:rsidRPr="00FF34D0">
        <w:t>Phase 2: Design (1 week (week 12))</w:t>
      </w:r>
    </w:p>
    <w:p w14:paraId="21CB75DB" w14:textId="77777777" w:rsidR="00FF34D0" w:rsidRPr="00FF34D0" w:rsidRDefault="00FF34D0" w:rsidP="00FF34D0">
      <w:pPr>
        <w:ind w:left="720"/>
      </w:pPr>
      <w:r w:rsidRPr="00FF34D0">
        <w:t>Goal: Design the containerization strategy, Kubernetes deployment, and monitoring solution for the website application.</w:t>
      </w:r>
    </w:p>
    <w:p w14:paraId="157520C9" w14:textId="77777777" w:rsidR="00FF34D0" w:rsidRPr="00FF34D0" w:rsidRDefault="00FF34D0" w:rsidP="00FF34D0">
      <w:pPr>
        <w:ind w:left="720"/>
      </w:pPr>
      <w:r w:rsidRPr="00FF34D0">
        <w:t>Activities:</w:t>
      </w:r>
    </w:p>
    <w:p w14:paraId="49778AC6" w14:textId="77777777" w:rsidR="00FF34D0" w:rsidRPr="00FF34D0" w:rsidRDefault="00FF34D0" w:rsidP="00FF34D0">
      <w:pPr>
        <w:ind w:left="1440"/>
      </w:pPr>
      <w:r w:rsidRPr="00FF34D0">
        <w:t>Determine the best approach for containerizing the website application.</w:t>
      </w:r>
    </w:p>
    <w:p w14:paraId="0A1399E9" w14:textId="77777777" w:rsidR="00FF34D0" w:rsidRPr="00FF34D0" w:rsidRDefault="00FF34D0" w:rsidP="00FF34D0">
      <w:pPr>
        <w:ind w:left="1440"/>
      </w:pPr>
      <w:r w:rsidRPr="00FF34D0">
        <w:t>Design a Kubernetes deployment strategy that can handle the expected demand and scalability requirements of the website.</w:t>
      </w:r>
    </w:p>
    <w:p w14:paraId="2D043A2A" w14:textId="77777777" w:rsidR="00FF34D0" w:rsidRPr="00FF34D0" w:rsidRDefault="00FF34D0" w:rsidP="00FF34D0">
      <w:pPr>
        <w:ind w:left="1440"/>
      </w:pPr>
      <w:r w:rsidRPr="00FF34D0">
        <w:t>Select appropriate monitoring tools and metrics to track the performance and health of the Kubernetes cluster and website application.</w:t>
      </w:r>
    </w:p>
    <w:p w14:paraId="163831C8" w14:textId="77777777" w:rsidR="00FF34D0" w:rsidRPr="00FF34D0" w:rsidRDefault="00FF34D0" w:rsidP="00FF34D0">
      <w:pPr>
        <w:ind w:left="1440"/>
      </w:pPr>
      <w:r w:rsidRPr="00FF34D0">
        <w:t>Document the design decisions and specifications for future reference.</w:t>
      </w:r>
    </w:p>
    <w:p w14:paraId="04DA74F1" w14:textId="77777777" w:rsidR="00FF34D0" w:rsidRPr="00FF34D0" w:rsidRDefault="00FF34D0" w:rsidP="00FF34D0">
      <w:r w:rsidRPr="00FF34D0">
        <w:t>Phase 3: Implementation (2 weeks (week 13&amp;14))</w:t>
      </w:r>
    </w:p>
    <w:p w14:paraId="4BC4E644" w14:textId="77777777" w:rsidR="00FF34D0" w:rsidRPr="00FF34D0" w:rsidRDefault="00FF34D0" w:rsidP="00FF34D0">
      <w:pPr>
        <w:ind w:left="720"/>
      </w:pPr>
      <w:r w:rsidRPr="00FF34D0">
        <w:t>Goal: Containerize the website application, create the Kubernetes deployment, and implement the monitoring solution.</w:t>
      </w:r>
    </w:p>
    <w:p w14:paraId="5BC298B1" w14:textId="77777777" w:rsidR="00FF34D0" w:rsidRPr="00FF34D0" w:rsidRDefault="00FF34D0" w:rsidP="00FF34D0">
      <w:pPr>
        <w:ind w:left="720"/>
      </w:pPr>
      <w:r w:rsidRPr="00FF34D0">
        <w:t>Activities:</w:t>
      </w:r>
    </w:p>
    <w:p w14:paraId="53689DE9" w14:textId="77777777" w:rsidR="00FF34D0" w:rsidRPr="00FF34D0" w:rsidRDefault="00FF34D0" w:rsidP="00FF34D0">
      <w:pPr>
        <w:ind w:left="1440"/>
      </w:pPr>
      <w:r w:rsidRPr="00FF34D0">
        <w:t>Containerize the website application using the chosen containerization tool and methodology.</w:t>
      </w:r>
    </w:p>
    <w:p w14:paraId="6F7EC4CA" w14:textId="77777777" w:rsidR="00FF34D0" w:rsidRPr="00FF34D0" w:rsidRDefault="00FF34D0" w:rsidP="00FF34D0">
      <w:pPr>
        <w:ind w:left="1440"/>
      </w:pPr>
      <w:r w:rsidRPr="00FF34D0">
        <w:t>Create the Kubernetes deployment configuration based on the design specifications.</w:t>
      </w:r>
    </w:p>
    <w:p w14:paraId="6D506EB8" w14:textId="77777777" w:rsidR="00FF34D0" w:rsidRPr="00FF34D0" w:rsidRDefault="00FF34D0" w:rsidP="00FF34D0">
      <w:pPr>
        <w:ind w:left="1440"/>
      </w:pPr>
      <w:r w:rsidRPr="00FF34D0">
        <w:t>Implement the selected monitoring tools and dashboards to collect and visualize performance data.</w:t>
      </w:r>
    </w:p>
    <w:p w14:paraId="42D58751" w14:textId="77777777" w:rsidR="00FF34D0" w:rsidRPr="00FF34D0" w:rsidRDefault="00FF34D0" w:rsidP="00FF34D0">
      <w:r w:rsidRPr="00FF34D0">
        <w:t>Phase 4: Testing and Deployment (1 week (week 15))</w:t>
      </w:r>
    </w:p>
    <w:p w14:paraId="14B511C9" w14:textId="1AF46BAA" w:rsidR="00FF34D0" w:rsidRPr="00FF34D0" w:rsidRDefault="00FF34D0" w:rsidP="00FF34D0">
      <w:pPr>
        <w:ind w:left="720"/>
      </w:pPr>
      <w:r w:rsidRPr="00FF34D0">
        <w:t>Goal: Perform comprehensive testing and</w:t>
      </w:r>
      <w:r w:rsidR="003D1216">
        <w:t xml:space="preserve"> be ready to</w:t>
      </w:r>
      <w:r w:rsidRPr="00FF34D0">
        <w:t xml:space="preserve"> deploy the website application to the Kubernetes cluster in production.</w:t>
      </w:r>
    </w:p>
    <w:p w14:paraId="0177F9F4" w14:textId="77777777" w:rsidR="00FF34D0" w:rsidRPr="00FF34D0" w:rsidRDefault="00FF34D0" w:rsidP="00FF34D0">
      <w:pPr>
        <w:ind w:left="720"/>
      </w:pPr>
      <w:r w:rsidRPr="00FF34D0">
        <w:t>Activities:</w:t>
      </w:r>
    </w:p>
    <w:p w14:paraId="72BCC660" w14:textId="77777777" w:rsidR="00FF34D0" w:rsidRPr="00FF34D0" w:rsidRDefault="00FF34D0" w:rsidP="00FF34D0">
      <w:pPr>
        <w:ind w:left="1440"/>
      </w:pPr>
      <w:r w:rsidRPr="00FF34D0">
        <w:t>Perform load testing to simulate high user demand and ensure the website application can scale effectively.</w:t>
      </w:r>
    </w:p>
    <w:p w14:paraId="4F134EAE" w14:textId="77777777" w:rsidR="00FF34D0" w:rsidRPr="00FF34D0" w:rsidRDefault="00FF34D0" w:rsidP="00FF34D0">
      <w:pPr>
        <w:ind w:left="1440"/>
      </w:pPr>
      <w:r w:rsidRPr="00FF34D0">
        <w:t>Conduct stress testing to identify potential bottlenecks and performance issues under extreme conditions.</w:t>
      </w:r>
    </w:p>
    <w:p w14:paraId="32BE4DB1" w14:textId="77777777" w:rsidR="00FF34D0" w:rsidRPr="00FF34D0" w:rsidRDefault="00FF34D0" w:rsidP="00FF34D0">
      <w:pPr>
        <w:ind w:left="1440"/>
      </w:pPr>
      <w:r w:rsidRPr="00FF34D0">
        <w:t>Address any bugs or issues discovered during testing and refine the deployment configuration as needed.</w:t>
      </w:r>
    </w:p>
    <w:p w14:paraId="49B74908" w14:textId="2F3226BF" w:rsidR="00FF34D0" w:rsidRPr="00FF34D0" w:rsidRDefault="003D1216" w:rsidP="00FF34D0">
      <w:pPr>
        <w:ind w:left="1440"/>
      </w:pPr>
      <w:r>
        <w:t>Be ready to d</w:t>
      </w:r>
      <w:r w:rsidR="00FF34D0" w:rsidRPr="00FF34D0">
        <w:t>eploy the website application to the production Kubernetes cluster following a carefully planned rollout strategy.</w:t>
      </w:r>
    </w:p>
    <w:p w14:paraId="2C522FA6" w14:textId="77777777" w:rsidR="00FF34D0" w:rsidRPr="00FF34D0" w:rsidRDefault="00FF34D0" w:rsidP="00FF34D0">
      <w:r w:rsidRPr="00FF34D0">
        <w:t>Phase 5: Handover and Reflection (1 week (week 16))</w:t>
      </w:r>
    </w:p>
    <w:p w14:paraId="67FABDB5" w14:textId="77777777" w:rsidR="00FF34D0" w:rsidRPr="00FF34D0" w:rsidRDefault="00FF34D0" w:rsidP="00FF34D0">
      <w:pPr>
        <w:ind w:left="720"/>
      </w:pPr>
      <w:r w:rsidRPr="00FF34D0">
        <w:t>Goal: Document the project and reflect on lessons learned.</w:t>
      </w:r>
    </w:p>
    <w:p w14:paraId="194CB0C2" w14:textId="77777777" w:rsidR="00FF34D0" w:rsidRPr="00FF34D0" w:rsidRDefault="00FF34D0" w:rsidP="00FF34D0">
      <w:pPr>
        <w:ind w:left="720"/>
      </w:pPr>
      <w:r w:rsidRPr="00FF34D0">
        <w:t>Activities:</w:t>
      </w:r>
    </w:p>
    <w:p w14:paraId="2E25BA73" w14:textId="77777777" w:rsidR="00FF34D0" w:rsidRPr="00FF34D0" w:rsidRDefault="00FF34D0" w:rsidP="00FF34D0">
      <w:pPr>
        <w:ind w:left="1440"/>
      </w:pPr>
      <w:r w:rsidRPr="00FF34D0">
        <w:t>Create comprehensive project documentation that includes design decisions, implementation details, and operational procedures.</w:t>
      </w:r>
    </w:p>
    <w:p w14:paraId="786E9B8D" w14:textId="77777777" w:rsidR="00FF34D0" w:rsidRPr="00FF34D0" w:rsidRDefault="00FF34D0" w:rsidP="00FF34D0">
      <w:pPr>
        <w:ind w:left="1440"/>
      </w:pPr>
      <w:r w:rsidRPr="00FF34D0">
        <w:t>Create a handover document in case there is a need for handover.</w:t>
      </w:r>
    </w:p>
    <w:p w14:paraId="46525EE4" w14:textId="77777777" w:rsidR="00FF34D0" w:rsidRPr="00FF34D0" w:rsidRDefault="00FF34D0" w:rsidP="00FF34D0">
      <w:pPr>
        <w:ind w:left="1440"/>
        <w:rPr>
          <w:rFonts w:ascii="Arial" w:hAnsi="Arial" w:cs="Arial"/>
          <w:color w:val="1F1F1F"/>
          <w:sz w:val="24"/>
        </w:rPr>
      </w:pPr>
      <w:r w:rsidRPr="00FF34D0">
        <w:t>Facilitate a project retrospective session to gather feedback, identify lessons learned, and suggest improvements for future projects.</w:t>
      </w:r>
    </w:p>
    <w:p w14:paraId="341C3DA8" w14:textId="77777777" w:rsidR="00441802" w:rsidRPr="001F4121" w:rsidRDefault="00441802" w:rsidP="00441802">
      <w:pPr>
        <w:rPr>
          <w:rFonts w:asciiTheme="minorHAnsi" w:hAnsiTheme="minorHAnsi" w:cstheme="minorHAnsi"/>
          <w:sz w:val="24"/>
          <w:lang w:val="en-GB"/>
        </w:rPr>
      </w:pPr>
    </w:p>
    <w:p w14:paraId="2E26FCC8" w14:textId="54D03418" w:rsidR="00E80157" w:rsidRPr="001F4121" w:rsidRDefault="00E80157" w:rsidP="00F8208E">
      <w:pPr>
        <w:pStyle w:val="Heading2"/>
        <w:rPr>
          <w:rFonts w:asciiTheme="minorHAnsi" w:hAnsiTheme="minorHAnsi" w:cstheme="minorHAnsi"/>
          <w:lang w:val="en-GB"/>
        </w:rPr>
      </w:pPr>
      <w:bookmarkStart w:id="31" w:name="_Toc151660059"/>
      <w:r w:rsidRPr="001F4121">
        <w:rPr>
          <w:rFonts w:asciiTheme="minorHAnsi" w:hAnsiTheme="minorHAnsi" w:cstheme="minorHAnsi"/>
          <w:lang w:val="en-GB"/>
        </w:rPr>
        <w:lastRenderedPageBreak/>
        <w:t>Milestones</w:t>
      </w:r>
      <w:bookmarkEnd w:id="31"/>
      <w:r w:rsidRPr="001F4121">
        <w:rPr>
          <w:rFonts w:asciiTheme="minorHAnsi" w:hAnsiTheme="minorHAnsi" w:cstheme="minorHAnsi"/>
          <w:lang w:val="en-GB"/>
        </w:rPr>
        <w:t xml:space="preserve"> </w:t>
      </w:r>
    </w:p>
    <w:p w14:paraId="022F4581" w14:textId="77777777" w:rsidR="00FF34D0" w:rsidRPr="00FF34D0" w:rsidRDefault="00FF34D0" w:rsidP="00FF34D0">
      <w:r w:rsidRPr="00FF34D0">
        <w:t>Milestone 1: Project kickoff and scope definition.</w:t>
      </w:r>
    </w:p>
    <w:p w14:paraId="6A8A172A" w14:textId="77777777" w:rsidR="00FF34D0" w:rsidRPr="00FF34D0" w:rsidRDefault="00FF34D0" w:rsidP="00FF34D0">
      <w:r w:rsidRPr="00FF34D0">
        <w:t>Milestone 2: Deliverable - Project plan with scope, objectives, deliverables, and timeline.</w:t>
      </w:r>
    </w:p>
    <w:p w14:paraId="4EA79408" w14:textId="77777777" w:rsidR="00FF34D0" w:rsidRPr="00FF34D0" w:rsidRDefault="00FF34D0" w:rsidP="00FF34D0">
      <w:r w:rsidRPr="00FF34D0">
        <w:t>Milestone 3: Deliverable - Containerization strategy design document.</w:t>
      </w:r>
    </w:p>
    <w:p w14:paraId="0DE6C55C" w14:textId="77777777" w:rsidR="00FF34D0" w:rsidRPr="00FF34D0" w:rsidRDefault="00FF34D0" w:rsidP="00FF34D0">
      <w:r w:rsidRPr="00FF34D0">
        <w:t>Milestone 4: Deliverable - Kubernetes deployment design document.</w:t>
      </w:r>
    </w:p>
    <w:p w14:paraId="692E14B7" w14:textId="77777777" w:rsidR="00FF34D0" w:rsidRPr="00FF34D0" w:rsidRDefault="00FF34D0" w:rsidP="00FF34D0">
      <w:r w:rsidRPr="00FF34D0">
        <w:t>Milestone 5: Deliverable - Monitoring solution design document.</w:t>
      </w:r>
    </w:p>
    <w:p w14:paraId="27DD9676" w14:textId="77777777" w:rsidR="00FF34D0" w:rsidRPr="00FF34D0" w:rsidRDefault="00FF34D0" w:rsidP="00FF34D0">
      <w:r w:rsidRPr="00FF34D0">
        <w:t>Milestone 6: Containerization of the website application completed.</w:t>
      </w:r>
    </w:p>
    <w:p w14:paraId="7AE1E882" w14:textId="77777777" w:rsidR="00FF34D0" w:rsidRPr="00FF34D0" w:rsidRDefault="00FF34D0" w:rsidP="00FF34D0">
      <w:r w:rsidRPr="00FF34D0">
        <w:t>Milestone 7: Kubernetes deployment configuration finalized.</w:t>
      </w:r>
    </w:p>
    <w:p w14:paraId="47A1B38B" w14:textId="77777777" w:rsidR="00FF34D0" w:rsidRPr="00FF34D0" w:rsidRDefault="00FF34D0" w:rsidP="00FF34D0">
      <w:r w:rsidRPr="00FF34D0">
        <w:t>Milestone 8: Monitoring solution implemented and integrated.</w:t>
      </w:r>
    </w:p>
    <w:p w14:paraId="2171C021" w14:textId="77777777" w:rsidR="00FF34D0" w:rsidRPr="00FF34D0" w:rsidRDefault="00FF34D0" w:rsidP="00FF34D0">
      <w:r w:rsidRPr="00FF34D0">
        <w:t>Milestone 9: Load testing completed, and performance issues addressed.</w:t>
      </w:r>
    </w:p>
    <w:p w14:paraId="23E4634B" w14:textId="77777777" w:rsidR="00FF34D0" w:rsidRPr="00FF34D0" w:rsidRDefault="00FF34D0" w:rsidP="00FF34D0">
      <w:r w:rsidRPr="00FF34D0">
        <w:t>Milestone 10: Stress testing completed, and scalability issues identified.</w:t>
      </w:r>
    </w:p>
    <w:p w14:paraId="0BC1FBA8" w14:textId="77777777" w:rsidR="00FF34D0" w:rsidRPr="00FF34D0" w:rsidRDefault="00FF34D0" w:rsidP="00FF34D0">
      <w:r w:rsidRPr="00FF34D0">
        <w:t>Milestone 11: Deployment plan finalized, and rollout strategy defined.</w:t>
      </w:r>
    </w:p>
    <w:p w14:paraId="24C5A027" w14:textId="0920D578" w:rsidR="00FF34D0" w:rsidRPr="00FF34D0" w:rsidRDefault="00FF34D0" w:rsidP="00FF34D0">
      <w:r w:rsidRPr="00FF34D0">
        <w:t>Milestone 1</w:t>
      </w:r>
      <w:r w:rsidR="00534B8D">
        <w:t>2</w:t>
      </w:r>
      <w:r w:rsidRPr="00FF34D0">
        <w:t>: Deliverable - Project documentation finalized.</w:t>
      </w:r>
    </w:p>
    <w:p w14:paraId="4C9DB3E3" w14:textId="58B2F575" w:rsidR="00FF34D0" w:rsidRDefault="00FF34D0" w:rsidP="00FF34D0">
      <w:pPr>
        <w:rPr>
          <w:rFonts w:ascii="Arial" w:hAnsi="Arial" w:cs="Arial"/>
          <w:color w:val="1F1F1F"/>
        </w:rPr>
      </w:pPr>
      <w:r w:rsidRPr="00FF34D0">
        <w:t>Milestone 1</w:t>
      </w:r>
      <w:r w:rsidR="00534B8D">
        <w:t>3</w:t>
      </w:r>
      <w:r w:rsidRPr="00FF34D0">
        <w:t>: Project retrospective session conducted, and lessons learned documented</w:t>
      </w:r>
      <w:r>
        <w:rPr>
          <w:rFonts w:ascii="Arial" w:hAnsi="Arial" w:cs="Arial"/>
          <w:color w:val="1F1F1F"/>
        </w:rPr>
        <w:t>.</w:t>
      </w:r>
    </w:p>
    <w:p w14:paraId="526B5176" w14:textId="77777777" w:rsidR="00242B6B" w:rsidRDefault="00242B6B" w:rsidP="00242B6B">
      <w:pPr>
        <w:rPr>
          <w:rFonts w:asciiTheme="minorHAnsi" w:hAnsiTheme="minorHAnsi" w:cstheme="minorHAnsi"/>
          <w:lang w:val="en-GB"/>
        </w:rPr>
      </w:pPr>
    </w:p>
    <w:p w14:paraId="1D4A8176" w14:textId="77777777" w:rsidR="0050595D" w:rsidRDefault="0050595D" w:rsidP="00242B6B">
      <w:pPr>
        <w:rPr>
          <w:rFonts w:asciiTheme="minorHAnsi" w:hAnsiTheme="minorHAnsi" w:cstheme="minorHAnsi"/>
          <w:lang w:val="en-GB"/>
        </w:rPr>
      </w:pPr>
    </w:p>
    <w:p w14:paraId="45BB3B95" w14:textId="77777777" w:rsidR="00B152F8" w:rsidRDefault="00B152F8" w:rsidP="00242B6B">
      <w:pPr>
        <w:rPr>
          <w:rFonts w:asciiTheme="minorHAnsi" w:hAnsiTheme="minorHAnsi" w:cstheme="minorHAnsi"/>
          <w:lang w:val="en-GB"/>
        </w:rPr>
      </w:pPr>
    </w:p>
    <w:p w14:paraId="2F65A5B3" w14:textId="77777777" w:rsidR="00B152F8" w:rsidRDefault="00B152F8" w:rsidP="00242B6B">
      <w:pPr>
        <w:rPr>
          <w:rFonts w:asciiTheme="minorHAnsi" w:hAnsiTheme="minorHAnsi" w:cstheme="minorHAnsi"/>
          <w:lang w:val="en-GB"/>
        </w:rPr>
      </w:pPr>
    </w:p>
    <w:p w14:paraId="7FC54C47" w14:textId="77777777" w:rsidR="00FF34D0" w:rsidRDefault="00FF34D0" w:rsidP="00242B6B">
      <w:pPr>
        <w:rPr>
          <w:rFonts w:asciiTheme="minorHAnsi" w:hAnsiTheme="minorHAnsi" w:cstheme="minorHAnsi"/>
          <w:lang w:val="en-GB"/>
        </w:rPr>
      </w:pPr>
    </w:p>
    <w:p w14:paraId="2444E848" w14:textId="77777777" w:rsidR="00FF34D0" w:rsidRDefault="00FF34D0" w:rsidP="00242B6B">
      <w:pPr>
        <w:rPr>
          <w:rFonts w:asciiTheme="minorHAnsi" w:hAnsiTheme="minorHAnsi" w:cstheme="minorHAnsi"/>
          <w:lang w:val="en-GB"/>
        </w:rPr>
      </w:pPr>
    </w:p>
    <w:p w14:paraId="6404A256" w14:textId="77777777" w:rsidR="00FF34D0" w:rsidRDefault="00FF34D0" w:rsidP="00242B6B">
      <w:pPr>
        <w:rPr>
          <w:rFonts w:asciiTheme="minorHAnsi" w:hAnsiTheme="minorHAnsi" w:cstheme="minorHAnsi"/>
          <w:lang w:val="en-GB"/>
        </w:rPr>
      </w:pPr>
    </w:p>
    <w:p w14:paraId="193BAC35" w14:textId="77777777" w:rsidR="00FF34D0" w:rsidRDefault="00FF34D0" w:rsidP="00242B6B">
      <w:pPr>
        <w:rPr>
          <w:rFonts w:asciiTheme="minorHAnsi" w:hAnsiTheme="minorHAnsi" w:cstheme="minorHAnsi"/>
          <w:lang w:val="en-GB"/>
        </w:rPr>
      </w:pPr>
    </w:p>
    <w:p w14:paraId="372F1111" w14:textId="77777777" w:rsidR="00FF34D0" w:rsidRDefault="00FF34D0" w:rsidP="00242B6B">
      <w:pPr>
        <w:rPr>
          <w:rFonts w:asciiTheme="minorHAnsi" w:hAnsiTheme="minorHAnsi" w:cstheme="minorHAnsi"/>
          <w:lang w:val="en-GB"/>
        </w:rPr>
      </w:pPr>
    </w:p>
    <w:p w14:paraId="7B2853AC" w14:textId="77777777" w:rsidR="00FF34D0" w:rsidRDefault="00FF34D0" w:rsidP="00242B6B">
      <w:pPr>
        <w:rPr>
          <w:rFonts w:asciiTheme="minorHAnsi" w:hAnsiTheme="minorHAnsi" w:cstheme="minorHAnsi"/>
          <w:lang w:val="en-GB"/>
        </w:rPr>
      </w:pPr>
    </w:p>
    <w:p w14:paraId="20297852" w14:textId="77777777" w:rsidR="00FF34D0" w:rsidRDefault="00FF34D0" w:rsidP="00242B6B">
      <w:pPr>
        <w:rPr>
          <w:rFonts w:asciiTheme="minorHAnsi" w:hAnsiTheme="minorHAnsi" w:cstheme="minorHAnsi"/>
          <w:lang w:val="en-GB"/>
        </w:rPr>
      </w:pPr>
    </w:p>
    <w:p w14:paraId="142446B9" w14:textId="77777777" w:rsidR="00FF34D0" w:rsidRDefault="00FF34D0" w:rsidP="00242B6B">
      <w:pPr>
        <w:rPr>
          <w:rFonts w:asciiTheme="minorHAnsi" w:hAnsiTheme="minorHAnsi" w:cstheme="minorHAnsi"/>
          <w:lang w:val="en-GB"/>
        </w:rPr>
      </w:pPr>
    </w:p>
    <w:p w14:paraId="4E8814E5" w14:textId="77777777" w:rsidR="00FF34D0" w:rsidRDefault="00FF34D0" w:rsidP="00242B6B">
      <w:pPr>
        <w:rPr>
          <w:rFonts w:asciiTheme="minorHAnsi" w:hAnsiTheme="minorHAnsi" w:cstheme="minorHAnsi"/>
          <w:lang w:val="en-GB"/>
        </w:rPr>
      </w:pPr>
    </w:p>
    <w:p w14:paraId="09E5F849" w14:textId="77777777" w:rsidR="00FF34D0" w:rsidRDefault="00FF34D0" w:rsidP="00242B6B">
      <w:pPr>
        <w:rPr>
          <w:rFonts w:asciiTheme="minorHAnsi" w:hAnsiTheme="minorHAnsi" w:cstheme="minorHAnsi"/>
          <w:lang w:val="en-GB"/>
        </w:rPr>
      </w:pPr>
    </w:p>
    <w:p w14:paraId="0A9777D4" w14:textId="77777777" w:rsidR="00FF34D0" w:rsidRDefault="00FF34D0" w:rsidP="00242B6B">
      <w:pPr>
        <w:rPr>
          <w:rFonts w:asciiTheme="minorHAnsi" w:hAnsiTheme="minorHAnsi" w:cstheme="minorHAnsi"/>
          <w:lang w:val="en-GB"/>
        </w:rPr>
      </w:pPr>
    </w:p>
    <w:p w14:paraId="0345DEC6" w14:textId="77777777" w:rsidR="00FF34D0" w:rsidRDefault="00FF34D0" w:rsidP="00242B6B">
      <w:pPr>
        <w:rPr>
          <w:rFonts w:asciiTheme="minorHAnsi" w:hAnsiTheme="minorHAnsi" w:cstheme="minorHAnsi"/>
          <w:lang w:val="en-GB"/>
        </w:rPr>
      </w:pPr>
    </w:p>
    <w:p w14:paraId="0C5C3875" w14:textId="77777777" w:rsidR="00FF34D0" w:rsidRDefault="00FF34D0" w:rsidP="00242B6B">
      <w:pPr>
        <w:rPr>
          <w:rFonts w:asciiTheme="minorHAnsi" w:hAnsiTheme="minorHAnsi" w:cstheme="minorHAnsi"/>
          <w:lang w:val="en-GB"/>
        </w:rPr>
      </w:pPr>
    </w:p>
    <w:p w14:paraId="07110EEF" w14:textId="77777777" w:rsidR="00FF34D0" w:rsidRDefault="00FF34D0" w:rsidP="00242B6B">
      <w:pPr>
        <w:rPr>
          <w:rFonts w:asciiTheme="minorHAnsi" w:hAnsiTheme="minorHAnsi" w:cstheme="minorHAnsi"/>
          <w:lang w:val="en-GB"/>
        </w:rPr>
      </w:pPr>
    </w:p>
    <w:p w14:paraId="430D8489" w14:textId="77777777" w:rsidR="00FF34D0" w:rsidRDefault="00FF34D0" w:rsidP="00242B6B">
      <w:pPr>
        <w:rPr>
          <w:rFonts w:asciiTheme="minorHAnsi" w:hAnsiTheme="minorHAnsi" w:cstheme="minorHAnsi"/>
          <w:lang w:val="en-GB"/>
        </w:rPr>
      </w:pPr>
    </w:p>
    <w:p w14:paraId="06BDF338" w14:textId="77777777" w:rsidR="00FF34D0" w:rsidRDefault="00FF34D0" w:rsidP="00242B6B">
      <w:pPr>
        <w:rPr>
          <w:rFonts w:asciiTheme="minorHAnsi" w:hAnsiTheme="minorHAnsi" w:cstheme="minorHAnsi"/>
          <w:lang w:val="en-GB"/>
        </w:rPr>
      </w:pPr>
    </w:p>
    <w:p w14:paraId="671DF7B8" w14:textId="77777777" w:rsidR="00FF34D0" w:rsidRDefault="00FF34D0" w:rsidP="00242B6B">
      <w:pPr>
        <w:rPr>
          <w:rFonts w:asciiTheme="minorHAnsi" w:hAnsiTheme="minorHAnsi" w:cstheme="minorHAnsi"/>
          <w:lang w:val="en-GB"/>
        </w:rPr>
      </w:pPr>
    </w:p>
    <w:p w14:paraId="5A3E5989" w14:textId="77777777" w:rsidR="00FF34D0" w:rsidRDefault="00FF34D0" w:rsidP="00242B6B">
      <w:pPr>
        <w:rPr>
          <w:rFonts w:asciiTheme="minorHAnsi" w:hAnsiTheme="minorHAnsi" w:cstheme="minorHAnsi"/>
          <w:lang w:val="en-GB"/>
        </w:rPr>
      </w:pPr>
    </w:p>
    <w:p w14:paraId="35224709" w14:textId="77777777" w:rsidR="00FF34D0" w:rsidRDefault="00FF34D0" w:rsidP="00242B6B">
      <w:pPr>
        <w:rPr>
          <w:rFonts w:asciiTheme="minorHAnsi" w:hAnsiTheme="minorHAnsi" w:cstheme="minorHAnsi"/>
          <w:lang w:val="en-GB"/>
        </w:rPr>
      </w:pPr>
    </w:p>
    <w:p w14:paraId="05D63B40" w14:textId="77777777" w:rsidR="00FF34D0" w:rsidRDefault="00FF34D0" w:rsidP="00242B6B">
      <w:pPr>
        <w:rPr>
          <w:rFonts w:asciiTheme="minorHAnsi" w:hAnsiTheme="minorHAnsi" w:cstheme="minorHAnsi"/>
          <w:lang w:val="en-GB"/>
        </w:rPr>
      </w:pPr>
    </w:p>
    <w:p w14:paraId="052364B2" w14:textId="77777777" w:rsidR="00FF34D0" w:rsidRDefault="00FF34D0" w:rsidP="00242B6B">
      <w:pPr>
        <w:rPr>
          <w:rFonts w:asciiTheme="minorHAnsi" w:hAnsiTheme="minorHAnsi" w:cstheme="minorHAnsi"/>
          <w:lang w:val="en-GB"/>
        </w:rPr>
      </w:pPr>
    </w:p>
    <w:p w14:paraId="1482EEAB" w14:textId="77777777" w:rsidR="00FF34D0" w:rsidRDefault="00FF34D0" w:rsidP="00242B6B">
      <w:pPr>
        <w:rPr>
          <w:rFonts w:asciiTheme="minorHAnsi" w:hAnsiTheme="minorHAnsi" w:cstheme="minorHAnsi"/>
          <w:lang w:val="en-GB"/>
        </w:rPr>
      </w:pPr>
    </w:p>
    <w:p w14:paraId="01F2A115" w14:textId="77777777" w:rsidR="00FF34D0" w:rsidRDefault="00FF34D0" w:rsidP="00242B6B">
      <w:pPr>
        <w:rPr>
          <w:rFonts w:asciiTheme="minorHAnsi" w:hAnsiTheme="minorHAnsi" w:cstheme="minorHAnsi"/>
          <w:lang w:val="en-GB"/>
        </w:rPr>
      </w:pPr>
    </w:p>
    <w:p w14:paraId="1018AA7D" w14:textId="77777777" w:rsidR="00FF34D0" w:rsidRDefault="00FF34D0" w:rsidP="00242B6B">
      <w:pPr>
        <w:rPr>
          <w:rFonts w:asciiTheme="minorHAnsi" w:hAnsiTheme="minorHAnsi" w:cstheme="minorHAnsi"/>
          <w:lang w:val="en-GB"/>
        </w:rPr>
      </w:pPr>
    </w:p>
    <w:p w14:paraId="4F1522E7" w14:textId="77777777" w:rsidR="00FF34D0" w:rsidRDefault="00FF34D0" w:rsidP="00242B6B">
      <w:pPr>
        <w:rPr>
          <w:rFonts w:asciiTheme="minorHAnsi" w:hAnsiTheme="minorHAnsi" w:cstheme="minorHAnsi"/>
          <w:lang w:val="en-GB"/>
        </w:rPr>
      </w:pPr>
    </w:p>
    <w:p w14:paraId="18815D1B" w14:textId="77777777" w:rsidR="00FF34D0" w:rsidRDefault="00FF34D0" w:rsidP="00242B6B">
      <w:pPr>
        <w:rPr>
          <w:rFonts w:asciiTheme="minorHAnsi" w:hAnsiTheme="minorHAnsi" w:cstheme="minorHAnsi"/>
          <w:lang w:val="en-GB"/>
        </w:rPr>
      </w:pPr>
    </w:p>
    <w:p w14:paraId="3A0F6640" w14:textId="77777777" w:rsidR="0050595D" w:rsidRDefault="0050595D" w:rsidP="00242B6B">
      <w:pPr>
        <w:rPr>
          <w:rFonts w:asciiTheme="minorHAnsi" w:hAnsiTheme="minorHAnsi" w:cstheme="minorHAnsi"/>
          <w:lang w:val="en-GB"/>
        </w:rPr>
      </w:pPr>
    </w:p>
    <w:p w14:paraId="71321619" w14:textId="77777777" w:rsidR="00B152F8" w:rsidRDefault="00B152F8" w:rsidP="00242B6B">
      <w:pPr>
        <w:rPr>
          <w:rFonts w:asciiTheme="minorHAnsi" w:hAnsiTheme="minorHAnsi" w:cstheme="minorHAnsi"/>
          <w:lang w:val="en-GB"/>
        </w:rPr>
      </w:pPr>
    </w:p>
    <w:p w14:paraId="2DCE3F79" w14:textId="77777777" w:rsidR="00B152F8" w:rsidRDefault="00B152F8" w:rsidP="00242B6B">
      <w:pPr>
        <w:rPr>
          <w:rFonts w:asciiTheme="minorHAnsi" w:hAnsiTheme="minorHAnsi" w:cstheme="minorHAnsi"/>
          <w:lang w:val="en-GB"/>
        </w:rPr>
      </w:pPr>
    </w:p>
    <w:p w14:paraId="4752959F" w14:textId="77777777" w:rsidR="00B152F8" w:rsidRDefault="00B152F8" w:rsidP="00242B6B">
      <w:pPr>
        <w:rPr>
          <w:rFonts w:asciiTheme="minorHAnsi" w:hAnsiTheme="minorHAnsi" w:cstheme="minorHAnsi"/>
          <w:lang w:val="en-GB"/>
        </w:rPr>
      </w:pPr>
    </w:p>
    <w:p w14:paraId="53E9D7F8" w14:textId="77777777" w:rsidR="0050595D" w:rsidRPr="001F4121" w:rsidRDefault="0050595D" w:rsidP="00242B6B">
      <w:pPr>
        <w:rPr>
          <w:rFonts w:asciiTheme="minorHAnsi" w:hAnsiTheme="minorHAnsi" w:cstheme="minorHAnsi"/>
          <w:lang w:val="en-GB"/>
        </w:rPr>
      </w:pPr>
    </w:p>
    <w:p w14:paraId="3398942A" w14:textId="4E116502" w:rsidR="007E027A" w:rsidRPr="001F4121" w:rsidRDefault="0030538F" w:rsidP="007E027A">
      <w:pPr>
        <w:pStyle w:val="Heading1"/>
        <w:rPr>
          <w:rFonts w:asciiTheme="minorHAnsi" w:hAnsiTheme="minorHAnsi" w:cstheme="minorHAnsi"/>
          <w:lang w:val="en-GB"/>
        </w:rPr>
      </w:pPr>
      <w:bookmarkStart w:id="32" w:name="_Toc151660060"/>
      <w:r w:rsidRPr="001F4121">
        <w:rPr>
          <w:rFonts w:asciiTheme="minorHAnsi" w:hAnsiTheme="minorHAnsi" w:cstheme="minorHAnsi"/>
          <w:lang w:val="en-GB"/>
        </w:rPr>
        <w:t>Risk</w:t>
      </w:r>
      <w:r w:rsidR="007E027A" w:rsidRPr="001F4121">
        <w:rPr>
          <w:rFonts w:asciiTheme="minorHAnsi" w:hAnsiTheme="minorHAnsi" w:cstheme="minorHAnsi"/>
          <w:lang w:val="en-GB"/>
        </w:rPr>
        <w:t xml:space="preserve"> management</w:t>
      </w:r>
      <w:bookmarkEnd w:id="32"/>
      <w:r w:rsidR="007E027A" w:rsidRPr="001F4121">
        <w:rPr>
          <w:rFonts w:asciiTheme="minorHAnsi" w:hAnsiTheme="minorHAnsi" w:cstheme="minorHAnsi"/>
          <w:lang w:val="en-GB"/>
        </w:rPr>
        <w:t xml:space="preserve"> </w:t>
      </w:r>
    </w:p>
    <w:p w14:paraId="0C5CE847" w14:textId="77777777" w:rsidR="00210FBC" w:rsidRPr="001F4121" w:rsidRDefault="00210FBC" w:rsidP="00210FBC">
      <w:pPr>
        <w:rPr>
          <w:rFonts w:asciiTheme="minorHAnsi" w:hAnsiTheme="minorHAnsi" w:cstheme="minorHAnsi"/>
          <w:lang w:val="en-GB"/>
        </w:rPr>
      </w:pPr>
    </w:p>
    <w:tbl>
      <w:tblPr>
        <w:tblStyle w:val="TableGrid"/>
        <w:tblW w:w="0" w:type="auto"/>
        <w:tblLook w:val="04A0" w:firstRow="1" w:lastRow="0" w:firstColumn="1" w:lastColumn="0" w:noHBand="0" w:noVBand="1"/>
      </w:tblPr>
      <w:tblGrid>
        <w:gridCol w:w="2464"/>
        <w:gridCol w:w="2464"/>
        <w:gridCol w:w="2465"/>
        <w:gridCol w:w="2465"/>
      </w:tblGrid>
      <w:tr w:rsidR="00A022CB" w:rsidRPr="001F4121" w14:paraId="07E176C7" w14:textId="77777777" w:rsidTr="00A022CB">
        <w:tc>
          <w:tcPr>
            <w:tcW w:w="2464" w:type="dxa"/>
            <w:shd w:val="clear" w:color="auto" w:fill="95B3D7" w:themeFill="accent1" w:themeFillTint="99"/>
          </w:tcPr>
          <w:p w14:paraId="0967DAA6" w14:textId="113D27E3" w:rsidR="00A022CB" w:rsidRPr="001F4121" w:rsidRDefault="00A022CB" w:rsidP="00E80157">
            <w:pPr>
              <w:rPr>
                <w:rFonts w:asciiTheme="minorHAnsi" w:hAnsiTheme="minorHAnsi" w:cstheme="minorHAnsi"/>
                <w:sz w:val="22"/>
                <w:lang w:val="en-GB"/>
              </w:rPr>
            </w:pPr>
            <w:r w:rsidRPr="001F4121">
              <w:rPr>
                <w:rFonts w:asciiTheme="minorHAnsi" w:hAnsiTheme="minorHAnsi" w:cstheme="minorHAnsi"/>
                <w:sz w:val="22"/>
                <w:lang w:val="en-GB"/>
              </w:rPr>
              <w:t>Risk</w:t>
            </w:r>
          </w:p>
        </w:tc>
        <w:tc>
          <w:tcPr>
            <w:tcW w:w="2464" w:type="dxa"/>
            <w:shd w:val="clear" w:color="auto" w:fill="95B3D7" w:themeFill="accent1" w:themeFillTint="99"/>
          </w:tcPr>
          <w:p w14:paraId="703BCB19" w14:textId="13FDD318" w:rsidR="00A022CB" w:rsidRPr="001F4121" w:rsidRDefault="00A022CB" w:rsidP="00E80157">
            <w:pPr>
              <w:rPr>
                <w:rFonts w:asciiTheme="minorHAnsi" w:hAnsiTheme="minorHAnsi" w:cstheme="minorHAnsi"/>
                <w:sz w:val="22"/>
                <w:lang w:val="en-GB"/>
              </w:rPr>
            </w:pPr>
            <w:r w:rsidRPr="001F4121">
              <w:rPr>
                <w:rFonts w:asciiTheme="minorHAnsi" w:hAnsiTheme="minorHAnsi" w:cstheme="minorHAnsi"/>
                <w:sz w:val="22"/>
                <w:lang w:val="en-GB"/>
              </w:rPr>
              <w:t>Probability</w:t>
            </w:r>
          </w:p>
        </w:tc>
        <w:tc>
          <w:tcPr>
            <w:tcW w:w="2465" w:type="dxa"/>
            <w:shd w:val="clear" w:color="auto" w:fill="95B3D7" w:themeFill="accent1" w:themeFillTint="99"/>
          </w:tcPr>
          <w:p w14:paraId="40EB7225" w14:textId="69F69AC7" w:rsidR="00A022CB" w:rsidRPr="001F4121" w:rsidRDefault="00A022CB" w:rsidP="00E80157">
            <w:pPr>
              <w:rPr>
                <w:rFonts w:asciiTheme="minorHAnsi" w:hAnsiTheme="minorHAnsi" w:cstheme="minorHAnsi"/>
                <w:sz w:val="22"/>
                <w:lang w:val="en-GB"/>
              </w:rPr>
            </w:pPr>
            <w:r w:rsidRPr="001F4121">
              <w:rPr>
                <w:rFonts w:asciiTheme="minorHAnsi" w:hAnsiTheme="minorHAnsi" w:cstheme="minorHAnsi"/>
                <w:sz w:val="22"/>
                <w:lang w:val="en-GB"/>
              </w:rPr>
              <w:t>Impact</w:t>
            </w:r>
          </w:p>
        </w:tc>
        <w:tc>
          <w:tcPr>
            <w:tcW w:w="2465" w:type="dxa"/>
            <w:shd w:val="clear" w:color="auto" w:fill="95B3D7" w:themeFill="accent1" w:themeFillTint="99"/>
          </w:tcPr>
          <w:p w14:paraId="2386DD38" w14:textId="2E8C08FC" w:rsidR="00A022CB" w:rsidRPr="001F4121" w:rsidRDefault="00A022CB" w:rsidP="00E80157">
            <w:pPr>
              <w:rPr>
                <w:rFonts w:asciiTheme="minorHAnsi" w:hAnsiTheme="minorHAnsi" w:cstheme="minorHAnsi"/>
                <w:sz w:val="22"/>
                <w:lang w:val="en-GB"/>
              </w:rPr>
            </w:pPr>
            <w:r w:rsidRPr="001F4121">
              <w:rPr>
                <w:rFonts w:asciiTheme="minorHAnsi" w:hAnsiTheme="minorHAnsi" w:cstheme="minorHAnsi"/>
                <w:sz w:val="22"/>
                <w:lang w:val="en-GB"/>
              </w:rPr>
              <w:t>Countermeasures</w:t>
            </w:r>
          </w:p>
        </w:tc>
      </w:tr>
      <w:tr w:rsidR="00A022CB" w:rsidRPr="001F4121" w14:paraId="067316BD" w14:textId="77777777" w:rsidTr="00A022CB">
        <w:tc>
          <w:tcPr>
            <w:tcW w:w="2464" w:type="dxa"/>
          </w:tcPr>
          <w:p w14:paraId="6F966411" w14:textId="6A98D4E7" w:rsidR="00A022CB" w:rsidRPr="00352F51" w:rsidRDefault="00FF34D0" w:rsidP="00352F51">
            <w:r>
              <w:lastRenderedPageBreak/>
              <w:t>Website</w:t>
            </w:r>
            <w:r w:rsidR="00352F51" w:rsidRPr="00352F51">
              <w:t xml:space="preserve"> application may not be easy to containerize</w:t>
            </w:r>
          </w:p>
        </w:tc>
        <w:tc>
          <w:tcPr>
            <w:tcW w:w="2464" w:type="dxa"/>
          </w:tcPr>
          <w:p w14:paraId="7789CDB8" w14:textId="103A4EA3" w:rsidR="00A022CB" w:rsidRPr="00352F51" w:rsidRDefault="00352F51" w:rsidP="00352F51">
            <w:r w:rsidRPr="00352F51">
              <w:t>Medium</w:t>
            </w:r>
          </w:p>
        </w:tc>
        <w:tc>
          <w:tcPr>
            <w:tcW w:w="2465" w:type="dxa"/>
          </w:tcPr>
          <w:p w14:paraId="7CA5FB42" w14:textId="5B36E0C1" w:rsidR="00A022CB" w:rsidRPr="00352F51" w:rsidRDefault="00352F51" w:rsidP="00352F51">
            <w:r w:rsidRPr="00352F51">
              <w:t>High</w:t>
            </w:r>
          </w:p>
        </w:tc>
        <w:tc>
          <w:tcPr>
            <w:tcW w:w="2465" w:type="dxa"/>
          </w:tcPr>
          <w:p w14:paraId="06A51714" w14:textId="24F0F33A" w:rsidR="00A022CB" w:rsidRPr="00352F51" w:rsidRDefault="00352F51" w:rsidP="00352F51">
            <w:r w:rsidRPr="00352F51">
              <w:t xml:space="preserve">Determine best approach for containerizing the </w:t>
            </w:r>
            <w:r w:rsidR="00FF34D0">
              <w:t>website</w:t>
            </w:r>
            <w:r w:rsidRPr="00352F51">
              <w:t xml:space="preserve"> application</w:t>
            </w:r>
          </w:p>
        </w:tc>
      </w:tr>
      <w:tr w:rsidR="00352F51" w:rsidRPr="001F4121" w14:paraId="590A92AD" w14:textId="77777777" w:rsidTr="00A022CB">
        <w:tc>
          <w:tcPr>
            <w:tcW w:w="2464" w:type="dxa"/>
          </w:tcPr>
          <w:p w14:paraId="083BF42E" w14:textId="3B10F919" w:rsidR="00352F51" w:rsidRPr="00352F51" w:rsidRDefault="00352F51" w:rsidP="00352F51">
            <w:r w:rsidRPr="00352F51">
              <w:t xml:space="preserve">Kubernetes deployment may not be able to handle the high-volume, </w:t>
            </w:r>
            <w:proofErr w:type="gramStart"/>
            <w:r w:rsidRPr="00352F51">
              <w:t>low-latency</w:t>
            </w:r>
            <w:proofErr w:type="gramEnd"/>
            <w:r w:rsidRPr="00352F51">
              <w:t xml:space="preserve"> demands of the </w:t>
            </w:r>
            <w:r w:rsidR="00FF34D0">
              <w:t>website</w:t>
            </w:r>
            <w:r w:rsidRPr="00352F51">
              <w:t xml:space="preserve"> application</w:t>
            </w:r>
          </w:p>
        </w:tc>
        <w:tc>
          <w:tcPr>
            <w:tcW w:w="2464" w:type="dxa"/>
          </w:tcPr>
          <w:p w14:paraId="7F133FEE" w14:textId="0AC9D645" w:rsidR="00352F51" w:rsidRPr="00352F51" w:rsidRDefault="00352F51" w:rsidP="00352F51">
            <w:r w:rsidRPr="00352F51">
              <w:t>Medium</w:t>
            </w:r>
          </w:p>
        </w:tc>
        <w:tc>
          <w:tcPr>
            <w:tcW w:w="2465" w:type="dxa"/>
          </w:tcPr>
          <w:p w14:paraId="208888A5" w14:textId="64BB6632" w:rsidR="00352F51" w:rsidRPr="00352F51" w:rsidRDefault="00352F51" w:rsidP="00352F51">
            <w:r w:rsidRPr="00352F51">
              <w:t>High</w:t>
            </w:r>
          </w:p>
        </w:tc>
        <w:tc>
          <w:tcPr>
            <w:tcW w:w="2465" w:type="dxa"/>
          </w:tcPr>
          <w:p w14:paraId="30EEED19" w14:textId="56E74E9B" w:rsidR="00352F51" w:rsidRPr="00352F51" w:rsidRDefault="00352F51" w:rsidP="00352F51">
            <w:r w:rsidRPr="00352F51">
              <w:t xml:space="preserve">Determine best deployment strategy for the </w:t>
            </w:r>
            <w:r w:rsidR="00FF34D0">
              <w:t>website</w:t>
            </w:r>
            <w:r w:rsidRPr="00352F51">
              <w:t xml:space="preserve"> application</w:t>
            </w:r>
          </w:p>
        </w:tc>
      </w:tr>
      <w:tr w:rsidR="00352F51" w:rsidRPr="001F4121" w14:paraId="529CDB77" w14:textId="77777777" w:rsidTr="00A022CB">
        <w:tc>
          <w:tcPr>
            <w:tcW w:w="2464" w:type="dxa"/>
          </w:tcPr>
          <w:p w14:paraId="2B873D9F" w14:textId="7B7B8EFE" w:rsidR="00352F51" w:rsidRPr="00352F51" w:rsidRDefault="00FF34D0" w:rsidP="00352F51">
            <w:r>
              <w:t>Website</w:t>
            </w:r>
            <w:r w:rsidR="00352F51" w:rsidRPr="00352F51">
              <w:t xml:space="preserve"> application may not be able to scale to meet demand</w:t>
            </w:r>
          </w:p>
        </w:tc>
        <w:tc>
          <w:tcPr>
            <w:tcW w:w="2464" w:type="dxa"/>
          </w:tcPr>
          <w:p w14:paraId="7E53D626" w14:textId="4D586400" w:rsidR="00352F51" w:rsidRPr="00352F51" w:rsidRDefault="00352F51" w:rsidP="00352F51">
            <w:r w:rsidRPr="00352F51">
              <w:t>Medium</w:t>
            </w:r>
          </w:p>
        </w:tc>
        <w:tc>
          <w:tcPr>
            <w:tcW w:w="2465" w:type="dxa"/>
          </w:tcPr>
          <w:p w14:paraId="714B6464" w14:textId="22378717" w:rsidR="00352F51" w:rsidRPr="00352F51" w:rsidRDefault="00352F51" w:rsidP="00352F51">
            <w:r w:rsidRPr="00352F51">
              <w:t>High</w:t>
            </w:r>
          </w:p>
        </w:tc>
        <w:tc>
          <w:tcPr>
            <w:tcW w:w="2465" w:type="dxa"/>
          </w:tcPr>
          <w:p w14:paraId="74574271" w14:textId="76D2A095" w:rsidR="00352F51" w:rsidRPr="00352F51" w:rsidRDefault="00352F51" w:rsidP="00352F51">
            <w:r w:rsidRPr="00352F51">
              <w:t xml:space="preserve">Implement load testing plan to ensure </w:t>
            </w:r>
            <w:r w:rsidR="00FF34D0">
              <w:t>website</w:t>
            </w:r>
            <w:r w:rsidRPr="00352F51">
              <w:t xml:space="preserve"> application can handle expected demand</w:t>
            </w:r>
          </w:p>
        </w:tc>
      </w:tr>
      <w:tr w:rsidR="00352F51" w:rsidRPr="001F4121" w14:paraId="7127BFBC" w14:textId="77777777" w:rsidTr="00A022CB">
        <w:tc>
          <w:tcPr>
            <w:tcW w:w="2464" w:type="dxa"/>
          </w:tcPr>
          <w:p w14:paraId="1C3A62C4" w14:textId="5CB4E07D" w:rsidR="00352F51" w:rsidRPr="00352F51" w:rsidRDefault="00FF34D0" w:rsidP="00352F51">
            <w:r>
              <w:t>Website</w:t>
            </w:r>
            <w:r w:rsidR="00352F51" w:rsidRPr="00352F51">
              <w:t xml:space="preserve"> application may not be able to self-heal from failures</w:t>
            </w:r>
          </w:p>
        </w:tc>
        <w:tc>
          <w:tcPr>
            <w:tcW w:w="2464" w:type="dxa"/>
          </w:tcPr>
          <w:p w14:paraId="06EBC615" w14:textId="7849AE32" w:rsidR="00352F51" w:rsidRPr="00352F51" w:rsidRDefault="00352F51" w:rsidP="00352F51">
            <w:r w:rsidRPr="00352F51">
              <w:t>Medium</w:t>
            </w:r>
          </w:p>
        </w:tc>
        <w:tc>
          <w:tcPr>
            <w:tcW w:w="2465" w:type="dxa"/>
          </w:tcPr>
          <w:p w14:paraId="1E1AD50B" w14:textId="5BB5A785" w:rsidR="00352F51" w:rsidRPr="00352F51" w:rsidRDefault="00352F51" w:rsidP="00352F51">
            <w:r w:rsidRPr="00352F51">
              <w:t>High</w:t>
            </w:r>
          </w:p>
        </w:tc>
        <w:tc>
          <w:tcPr>
            <w:tcW w:w="2465" w:type="dxa"/>
          </w:tcPr>
          <w:p w14:paraId="066BD06E" w14:textId="70F12E0C" w:rsidR="00352F51" w:rsidRPr="00352F51" w:rsidRDefault="00352F51" w:rsidP="00352F51">
            <w:r w:rsidRPr="00352F51">
              <w:t xml:space="preserve">Implement self-healing mechanism for </w:t>
            </w:r>
            <w:r w:rsidR="00FF34D0">
              <w:t>website</w:t>
            </w:r>
            <w:r w:rsidRPr="00352F51">
              <w:t xml:space="preserve"> application</w:t>
            </w:r>
          </w:p>
        </w:tc>
      </w:tr>
      <w:tr w:rsidR="00352F51" w:rsidRPr="001F4121" w14:paraId="6B8FDA1C" w14:textId="77777777" w:rsidTr="00A022CB">
        <w:tc>
          <w:tcPr>
            <w:tcW w:w="2464" w:type="dxa"/>
          </w:tcPr>
          <w:p w14:paraId="06101BBA" w14:textId="17AFB708" w:rsidR="00352F51" w:rsidRPr="00352F51" w:rsidRDefault="00352F51" w:rsidP="00352F51">
            <w:r w:rsidRPr="00352F51">
              <w:t>Kubernetes cluster may not be able to be monitored effectively</w:t>
            </w:r>
          </w:p>
        </w:tc>
        <w:tc>
          <w:tcPr>
            <w:tcW w:w="2464" w:type="dxa"/>
          </w:tcPr>
          <w:p w14:paraId="3304698A" w14:textId="1314F730" w:rsidR="00352F51" w:rsidRPr="00352F51" w:rsidRDefault="00352F51" w:rsidP="00352F51">
            <w:r w:rsidRPr="00352F51">
              <w:t>Medium</w:t>
            </w:r>
          </w:p>
        </w:tc>
        <w:tc>
          <w:tcPr>
            <w:tcW w:w="2465" w:type="dxa"/>
          </w:tcPr>
          <w:p w14:paraId="4B51AB19" w14:textId="6362E351" w:rsidR="00352F51" w:rsidRPr="00352F51" w:rsidRDefault="00352F51" w:rsidP="00352F51">
            <w:r w:rsidRPr="00352F51">
              <w:t>Medium</w:t>
            </w:r>
          </w:p>
        </w:tc>
        <w:tc>
          <w:tcPr>
            <w:tcW w:w="2465" w:type="dxa"/>
          </w:tcPr>
          <w:p w14:paraId="171DC15D" w14:textId="3EEE826D" w:rsidR="00352F51" w:rsidRPr="00352F51" w:rsidRDefault="00352F51" w:rsidP="00352F51">
            <w:r w:rsidRPr="00352F51">
              <w:t xml:space="preserve">Implement monitoring plan for Kubernetes cluster and </w:t>
            </w:r>
            <w:r w:rsidR="00FF34D0">
              <w:t>website</w:t>
            </w:r>
            <w:r w:rsidRPr="00352F51">
              <w:t xml:space="preserve"> application performance</w:t>
            </w:r>
          </w:p>
        </w:tc>
      </w:tr>
    </w:tbl>
    <w:p w14:paraId="621F8639" w14:textId="77777777" w:rsidR="00E80157" w:rsidRDefault="00E80157" w:rsidP="00E80157">
      <w:pPr>
        <w:rPr>
          <w:rFonts w:asciiTheme="minorHAnsi" w:hAnsiTheme="minorHAnsi" w:cstheme="minorHAnsi"/>
          <w:lang w:val="en-GB"/>
        </w:rPr>
      </w:pPr>
    </w:p>
    <w:p w14:paraId="1F9885B9" w14:textId="48F8ED87" w:rsidR="00B152F8" w:rsidRDefault="00B152F8" w:rsidP="00E80157">
      <w:pPr>
        <w:rPr>
          <w:rFonts w:asciiTheme="minorHAnsi" w:hAnsiTheme="minorHAnsi" w:cstheme="minorHAnsi"/>
          <w:lang w:val="en-GB"/>
        </w:rPr>
      </w:pPr>
      <w:r>
        <w:rPr>
          <w:rFonts w:asciiTheme="minorHAnsi" w:hAnsiTheme="minorHAnsi" w:cstheme="minorHAnsi"/>
          <w:lang w:val="en-GB"/>
        </w:rPr>
        <w:t>Risk scores:</w:t>
      </w:r>
    </w:p>
    <w:p w14:paraId="1D4E2E8F" w14:textId="77777777" w:rsidR="00B152F8" w:rsidRDefault="00B152F8" w:rsidP="00E80157">
      <w:pPr>
        <w:rPr>
          <w:rFonts w:asciiTheme="minorHAnsi" w:hAnsiTheme="minorHAnsi" w:cstheme="minorHAnsi"/>
          <w:lang w:val="en-GB"/>
        </w:rPr>
      </w:pPr>
    </w:p>
    <w:tbl>
      <w:tblPr>
        <w:tblW w:w="940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147"/>
        <w:gridCol w:w="621"/>
        <w:gridCol w:w="636"/>
      </w:tblGrid>
      <w:tr w:rsidR="00B152F8" w:rsidRPr="00B152F8" w14:paraId="3890F142" w14:textId="77777777" w:rsidTr="00B152F8">
        <w:trPr>
          <w:trHeight w:val="270"/>
          <w:tblCellSpacing w:w="15" w:type="dxa"/>
        </w:trPr>
        <w:tc>
          <w:tcPr>
            <w:tcW w:w="0" w:type="auto"/>
            <w:shd w:val="clear" w:color="auto" w:fill="FFFFFF"/>
            <w:tcMar>
              <w:top w:w="240" w:type="dxa"/>
              <w:left w:w="240" w:type="dxa"/>
              <w:bottom w:w="240" w:type="dxa"/>
              <w:right w:w="240" w:type="dxa"/>
            </w:tcMar>
            <w:vAlign w:val="center"/>
            <w:hideMark/>
          </w:tcPr>
          <w:p w14:paraId="509DD476" w14:textId="1313466C" w:rsidR="00B152F8" w:rsidRPr="00B152F8" w:rsidRDefault="00752177" w:rsidP="00B152F8">
            <w:pPr>
              <w:spacing w:line="240" w:lineRule="auto"/>
              <w:rPr>
                <w:rFonts w:cs="Arial"/>
                <w:color w:val="1F1F1F"/>
                <w:szCs w:val="20"/>
              </w:rPr>
            </w:pPr>
            <w:r>
              <w:rPr>
                <w:rFonts w:cs="Arial"/>
                <w:color w:val="1F1F1F"/>
                <w:szCs w:val="20"/>
              </w:rPr>
              <w:t>Website</w:t>
            </w:r>
            <w:r w:rsidR="00B152F8" w:rsidRPr="00B152F8">
              <w:rPr>
                <w:rFonts w:cs="Arial"/>
                <w:color w:val="1F1F1F"/>
                <w:szCs w:val="20"/>
              </w:rPr>
              <w:t xml:space="preserve"> application may not be easy to containerize</w:t>
            </w:r>
          </w:p>
        </w:tc>
        <w:tc>
          <w:tcPr>
            <w:tcW w:w="0" w:type="auto"/>
            <w:shd w:val="clear" w:color="auto" w:fill="FFFFFF"/>
            <w:tcMar>
              <w:top w:w="240" w:type="dxa"/>
              <w:left w:w="240" w:type="dxa"/>
              <w:bottom w:w="240" w:type="dxa"/>
              <w:right w:w="240" w:type="dxa"/>
            </w:tcMar>
            <w:vAlign w:val="center"/>
            <w:hideMark/>
          </w:tcPr>
          <w:p w14:paraId="51EC982B" w14:textId="77777777" w:rsidR="00B152F8" w:rsidRPr="00B152F8" w:rsidRDefault="00B152F8" w:rsidP="00B152F8">
            <w:pPr>
              <w:spacing w:line="240" w:lineRule="auto"/>
              <w:rPr>
                <w:rFonts w:cs="Arial"/>
                <w:color w:val="1F1F1F"/>
                <w:szCs w:val="20"/>
              </w:rPr>
            </w:pPr>
            <w:r w:rsidRPr="00B152F8">
              <w:rPr>
                <w:rFonts w:cs="Arial"/>
                <w:color w:val="1F1F1F"/>
                <w:szCs w:val="20"/>
              </w:rPr>
              <w:t>3</w:t>
            </w:r>
          </w:p>
        </w:tc>
        <w:tc>
          <w:tcPr>
            <w:tcW w:w="0" w:type="auto"/>
            <w:shd w:val="clear" w:color="auto" w:fill="FFFFFF"/>
            <w:tcMar>
              <w:top w:w="240" w:type="dxa"/>
              <w:left w:w="240" w:type="dxa"/>
              <w:bottom w:w="240" w:type="dxa"/>
              <w:right w:w="240" w:type="dxa"/>
            </w:tcMar>
            <w:vAlign w:val="center"/>
            <w:hideMark/>
          </w:tcPr>
          <w:p w14:paraId="7C9699A3" w14:textId="77777777" w:rsidR="00B152F8" w:rsidRPr="00B152F8" w:rsidRDefault="00B152F8" w:rsidP="00B152F8">
            <w:pPr>
              <w:spacing w:line="240" w:lineRule="auto"/>
              <w:rPr>
                <w:rFonts w:cs="Arial"/>
                <w:color w:val="1F1F1F"/>
                <w:szCs w:val="20"/>
              </w:rPr>
            </w:pPr>
            <w:r w:rsidRPr="00B152F8">
              <w:rPr>
                <w:rFonts w:cs="Arial"/>
                <w:color w:val="1F1F1F"/>
                <w:szCs w:val="20"/>
              </w:rPr>
              <w:t>6</w:t>
            </w:r>
          </w:p>
        </w:tc>
      </w:tr>
      <w:tr w:rsidR="00B152F8" w:rsidRPr="00B152F8" w14:paraId="4A484DF5" w14:textId="77777777" w:rsidTr="00B152F8">
        <w:trPr>
          <w:trHeight w:val="541"/>
          <w:tblCellSpacing w:w="15" w:type="dxa"/>
        </w:trPr>
        <w:tc>
          <w:tcPr>
            <w:tcW w:w="0" w:type="auto"/>
            <w:shd w:val="clear" w:color="auto" w:fill="FFFFFF"/>
            <w:tcMar>
              <w:top w:w="240" w:type="dxa"/>
              <w:left w:w="240" w:type="dxa"/>
              <w:bottom w:w="240" w:type="dxa"/>
              <w:right w:w="240" w:type="dxa"/>
            </w:tcMar>
            <w:vAlign w:val="center"/>
            <w:hideMark/>
          </w:tcPr>
          <w:p w14:paraId="2B84524F" w14:textId="062C0D45" w:rsidR="00B152F8" w:rsidRPr="00B152F8" w:rsidRDefault="00B152F8" w:rsidP="00B152F8">
            <w:pPr>
              <w:spacing w:line="240" w:lineRule="auto"/>
              <w:rPr>
                <w:rFonts w:cs="Arial"/>
                <w:color w:val="1F1F1F"/>
                <w:szCs w:val="20"/>
              </w:rPr>
            </w:pPr>
            <w:r w:rsidRPr="00B152F8">
              <w:rPr>
                <w:rFonts w:cs="Arial"/>
                <w:color w:val="1F1F1F"/>
                <w:szCs w:val="20"/>
              </w:rPr>
              <w:t xml:space="preserve">Kubernetes deployment may not be able to handle the high-volume, </w:t>
            </w:r>
            <w:r w:rsidR="000E5142" w:rsidRPr="00B152F8">
              <w:rPr>
                <w:rFonts w:cs="Arial"/>
                <w:color w:val="1F1F1F"/>
                <w:szCs w:val="20"/>
              </w:rPr>
              <w:t>low latency</w:t>
            </w:r>
            <w:r w:rsidRPr="00B152F8">
              <w:rPr>
                <w:rFonts w:cs="Arial"/>
                <w:color w:val="1F1F1F"/>
                <w:szCs w:val="20"/>
              </w:rPr>
              <w:t xml:space="preserve"> demands of the game application</w:t>
            </w:r>
          </w:p>
        </w:tc>
        <w:tc>
          <w:tcPr>
            <w:tcW w:w="0" w:type="auto"/>
            <w:shd w:val="clear" w:color="auto" w:fill="FFFFFF"/>
            <w:tcMar>
              <w:top w:w="240" w:type="dxa"/>
              <w:left w:w="240" w:type="dxa"/>
              <w:bottom w:w="240" w:type="dxa"/>
              <w:right w:w="240" w:type="dxa"/>
            </w:tcMar>
            <w:vAlign w:val="center"/>
            <w:hideMark/>
          </w:tcPr>
          <w:p w14:paraId="0E5678AB" w14:textId="77777777" w:rsidR="00B152F8" w:rsidRPr="00B152F8" w:rsidRDefault="00B152F8" w:rsidP="00B152F8">
            <w:pPr>
              <w:spacing w:line="240" w:lineRule="auto"/>
              <w:rPr>
                <w:rFonts w:cs="Arial"/>
                <w:color w:val="1F1F1F"/>
                <w:szCs w:val="20"/>
              </w:rPr>
            </w:pPr>
            <w:r w:rsidRPr="00B152F8">
              <w:rPr>
                <w:rFonts w:cs="Arial"/>
                <w:color w:val="1F1F1F"/>
                <w:szCs w:val="20"/>
              </w:rPr>
              <w:t>3</w:t>
            </w:r>
          </w:p>
        </w:tc>
        <w:tc>
          <w:tcPr>
            <w:tcW w:w="0" w:type="auto"/>
            <w:shd w:val="clear" w:color="auto" w:fill="FFFFFF"/>
            <w:tcMar>
              <w:top w:w="240" w:type="dxa"/>
              <w:left w:w="240" w:type="dxa"/>
              <w:bottom w:w="240" w:type="dxa"/>
              <w:right w:w="240" w:type="dxa"/>
            </w:tcMar>
            <w:vAlign w:val="center"/>
            <w:hideMark/>
          </w:tcPr>
          <w:p w14:paraId="265FF50A" w14:textId="77777777" w:rsidR="00B152F8" w:rsidRPr="00B152F8" w:rsidRDefault="00B152F8" w:rsidP="00B152F8">
            <w:pPr>
              <w:spacing w:line="240" w:lineRule="auto"/>
              <w:rPr>
                <w:rFonts w:cs="Arial"/>
                <w:color w:val="1F1F1F"/>
                <w:szCs w:val="20"/>
              </w:rPr>
            </w:pPr>
            <w:r w:rsidRPr="00B152F8">
              <w:rPr>
                <w:rFonts w:cs="Arial"/>
                <w:color w:val="1F1F1F"/>
                <w:szCs w:val="20"/>
              </w:rPr>
              <w:t>6</w:t>
            </w:r>
          </w:p>
        </w:tc>
      </w:tr>
      <w:tr w:rsidR="00B152F8" w:rsidRPr="00B152F8" w14:paraId="72805BDC" w14:textId="77777777" w:rsidTr="00B152F8">
        <w:trPr>
          <w:trHeight w:val="282"/>
          <w:tblCellSpacing w:w="15" w:type="dxa"/>
        </w:trPr>
        <w:tc>
          <w:tcPr>
            <w:tcW w:w="0" w:type="auto"/>
            <w:shd w:val="clear" w:color="auto" w:fill="FFFFFF"/>
            <w:tcMar>
              <w:top w:w="240" w:type="dxa"/>
              <w:left w:w="240" w:type="dxa"/>
              <w:bottom w:w="240" w:type="dxa"/>
              <w:right w:w="240" w:type="dxa"/>
            </w:tcMar>
            <w:vAlign w:val="center"/>
            <w:hideMark/>
          </w:tcPr>
          <w:p w14:paraId="52E39B3A" w14:textId="1FEC2C7E" w:rsidR="00B152F8" w:rsidRPr="00B152F8" w:rsidRDefault="00752177" w:rsidP="00B152F8">
            <w:pPr>
              <w:spacing w:line="240" w:lineRule="auto"/>
              <w:rPr>
                <w:rFonts w:cs="Arial"/>
                <w:color w:val="1F1F1F"/>
                <w:szCs w:val="20"/>
              </w:rPr>
            </w:pPr>
            <w:r>
              <w:rPr>
                <w:rFonts w:cs="Arial"/>
                <w:color w:val="1F1F1F"/>
                <w:szCs w:val="20"/>
              </w:rPr>
              <w:t>Website</w:t>
            </w:r>
            <w:r w:rsidR="00B152F8" w:rsidRPr="00B152F8">
              <w:rPr>
                <w:rFonts w:cs="Arial"/>
                <w:color w:val="1F1F1F"/>
                <w:szCs w:val="20"/>
              </w:rPr>
              <w:t xml:space="preserve"> application may not be able to scale to meet demand</w:t>
            </w:r>
          </w:p>
        </w:tc>
        <w:tc>
          <w:tcPr>
            <w:tcW w:w="0" w:type="auto"/>
            <w:shd w:val="clear" w:color="auto" w:fill="FFFFFF"/>
            <w:tcMar>
              <w:top w:w="240" w:type="dxa"/>
              <w:left w:w="240" w:type="dxa"/>
              <w:bottom w:w="240" w:type="dxa"/>
              <w:right w:w="240" w:type="dxa"/>
            </w:tcMar>
            <w:vAlign w:val="center"/>
            <w:hideMark/>
          </w:tcPr>
          <w:p w14:paraId="00C6D724" w14:textId="77777777" w:rsidR="00B152F8" w:rsidRPr="00B152F8" w:rsidRDefault="00B152F8" w:rsidP="00B152F8">
            <w:pPr>
              <w:spacing w:line="240" w:lineRule="auto"/>
              <w:rPr>
                <w:rFonts w:cs="Arial"/>
                <w:color w:val="1F1F1F"/>
                <w:szCs w:val="20"/>
              </w:rPr>
            </w:pPr>
            <w:r w:rsidRPr="00B152F8">
              <w:rPr>
                <w:rFonts w:cs="Arial"/>
                <w:color w:val="1F1F1F"/>
                <w:szCs w:val="20"/>
              </w:rPr>
              <w:t>3</w:t>
            </w:r>
          </w:p>
        </w:tc>
        <w:tc>
          <w:tcPr>
            <w:tcW w:w="0" w:type="auto"/>
            <w:shd w:val="clear" w:color="auto" w:fill="FFFFFF"/>
            <w:tcMar>
              <w:top w:w="240" w:type="dxa"/>
              <w:left w:w="240" w:type="dxa"/>
              <w:bottom w:w="240" w:type="dxa"/>
              <w:right w:w="240" w:type="dxa"/>
            </w:tcMar>
            <w:vAlign w:val="center"/>
            <w:hideMark/>
          </w:tcPr>
          <w:p w14:paraId="67383619" w14:textId="77777777" w:rsidR="00B152F8" w:rsidRPr="00B152F8" w:rsidRDefault="00B152F8" w:rsidP="00B152F8">
            <w:pPr>
              <w:spacing w:line="240" w:lineRule="auto"/>
              <w:rPr>
                <w:rFonts w:cs="Arial"/>
                <w:color w:val="1F1F1F"/>
                <w:szCs w:val="20"/>
              </w:rPr>
            </w:pPr>
            <w:r w:rsidRPr="00B152F8">
              <w:rPr>
                <w:rFonts w:cs="Arial"/>
                <w:color w:val="1F1F1F"/>
                <w:szCs w:val="20"/>
              </w:rPr>
              <w:t>6</w:t>
            </w:r>
          </w:p>
        </w:tc>
      </w:tr>
      <w:tr w:rsidR="00B152F8" w:rsidRPr="00B152F8" w14:paraId="60F4C94E" w14:textId="77777777" w:rsidTr="00B152F8">
        <w:trPr>
          <w:trHeight w:val="270"/>
          <w:tblCellSpacing w:w="15" w:type="dxa"/>
        </w:trPr>
        <w:tc>
          <w:tcPr>
            <w:tcW w:w="0" w:type="auto"/>
            <w:shd w:val="clear" w:color="auto" w:fill="FFFFFF"/>
            <w:tcMar>
              <w:top w:w="240" w:type="dxa"/>
              <w:left w:w="240" w:type="dxa"/>
              <w:bottom w:w="240" w:type="dxa"/>
              <w:right w:w="240" w:type="dxa"/>
            </w:tcMar>
            <w:vAlign w:val="center"/>
            <w:hideMark/>
          </w:tcPr>
          <w:p w14:paraId="4150F91D" w14:textId="04FAE62D" w:rsidR="00B152F8" w:rsidRPr="00B152F8" w:rsidRDefault="00752177" w:rsidP="00B152F8">
            <w:pPr>
              <w:spacing w:line="240" w:lineRule="auto"/>
              <w:rPr>
                <w:rFonts w:cs="Arial"/>
                <w:color w:val="1F1F1F"/>
                <w:szCs w:val="20"/>
              </w:rPr>
            </w:pPr>
            <w:r>
              <w:rPr>
                <w:rFonts w:cs="Arial"/>
                <w:color w:val="1F1F1F"/>
                <w:szCs w:val="20"/>
              </w:rPr>
              <w:t>Website</w:t>
            </w:r>
            <w:r w:rsidR="00B152F8" w:rsidRPr="00B152F8">
              <w:rPr>
                <w:rFonts w:cs="Arial"/>
                <w:color w:val="1F1F1F"/>
                <w:szCs w:val="20"/>
              </w:rPr>
              <w:t xml:space="preserve"> application may not be able to self-heal from failures</w:t>
            </w:r>
          </w:p>
        </w:tc>
        <w:tc>
          <w:tcPr>
            <w:tcW w:w="0" w:type="auto"/>
            <w:shd w:val="clear" w:color="auto" w:fill="FFFFFF"/>
            <w:tcMar>
              <w:top w:w="240" w:type="dxa"/>
              <w:left w:w="240" w:type="dxa"/>
              <w:bottom w:w="240" w:type="dxa"/>
              <w:right w:w="240" w:type="dxa"/>
            </w:tcMar>
            <w:vAlign w:val="center"/>
            <w:hideMark/>
          </w:tcPr>
          <w:p w14:paraId="5A71A07B" w14:textId="77777777" w:rsidR="00B152F8" w:rsidRPr="00B152F8" w:rsidRDefault="00B152F8" w:rsidP="00B152F8">
            <w:pPr>
              <w:spacing w:line="240" w:lineRule="auto"/>
              <w:rPr>
                <w:rFonts w:cs="Arial"/>
                <w:color w:val="1F1F1F"/>
                <w:szCs w:val="20"/>
              </w:rPr>
            </w:pPr>
            <w:r w:rsidRPr="00B152F8">
              <w:rPr>
                <w:rFonts w:cs="Arial"/>
                <w:color w:val="1F1F1F"/>
                <w:szCs w:val="20"/>
              </w:rPr>
              <w:t>3</w:t>
            </w:r>
          </w:p>
        </w:tc>
        <w:tc>
          <w:tcPr>
            <w:tcW w:w="0" w:type="auto"/>
            <w:shd w:val="clear" w:color="auto" w:fill="FFFFFF"/>
            <w:tcMar>
              <w:top w:w="240" w:type="dxa"/>
              <w:left w:w="240" w:type="dxa"/>
              <w:bottom w:w="240" w:type="dxa"/>
              <w:right w:w="240" w:type="dxa"/>
            </w:tcMar>
            <w:vAlign w:val="center"/>
            <w:hideMark/>
          </w:tcPr>
          <w:p w14:paraId="54266B72" w14:textId="77777777" w:rsidR="00B152F8" w:rsidRPr="00B152F8" w:rsidRDefault="00B152F8" w:rsidP="00B152F8">
            <w:pPr>
              <w:spacing w:line="240" w:lineRule="auto"/>
              <w:rPr>
                <w:rFonts w:cs="Arial"/>
                <w:color w:val="1F1F1F"/>
                <w:szCs w:val="20"/>
              </w:rPr>
            </w:pPr>
            <w:r w:rsidRPr="00B152F8">
              <w:rPr>
                <w:rFonts w:cs="Arial"/>
                <w:color w:val="1F1F1F"/>
                <w:szCs w:val="20"/>
              </w:rPr>
              <w:t>6</w:t>
            </w:r>
          </w:p>
        </w:tc>
      </w:tr>
      <w:tr w:rsidR="00B152F8" w:rsidRPr="00B152F8" w14:paraId="12555290" w14:textId="77777777" w:rsidTr="00B152F8">
        <w:trPr>
          <w:trHeight w:val="270"/>
          <w:tblCellSpacing w:w="15" w:type="dxa"/>
        </w:trPr>
        <w:tc>
          <w:tcPr>
            <w:tcW w:w="0" w:type="auto"/>
            <w:shd w:val="clear" w:color="auto" w:fill="FFFFFF"/>
            <w:tcMar>
              <w:top w:w="240" w:type="dxa"/>
              <w:left w:w="240" w:type="dxa"/>
              <w:bottom w:w="240" w:type="dxa"/>
              <w:right w:w="240" w:type="dxa"/>
            </w:tcMar>
            <w:vAlign w:val="center"/>
            <w:hideMark/>
          </w:tcPr>
          <w:p w14:paraId="29DBADD3" w14:textId="77777777" w:rsidR="00B152F8" w:rsidRPr="00B152F8" w:rsidRDefault="00B152F8" w:rsidP="00B152F8">
            <w:pPr>
              <w:spacing w:line="240" w:lineRule="auto"/>
              <w:rPr>
                <w:rFonts w:cs="Arial"/>
                <w:color w:val="1F1F1F"/>
                <w:szCs w:val="20"/>
              </w:rPr>
            </w:pPr>
            <w:r w:rsidRPr="00B152F8">
              <w:rPr>
                <w:rFonts w:cs="Arial"/>
                <w:color w:val="1F1F1F"/>
                <w:szCs w:val="20"/>
              </w:rPr>
              <w:t>Kubernetes cluster may not be able to be monitored effectively</w:t>
            </w:r>
          </w:p>
        </w:tc>
        <w:tc>
          <w:tcPr>
            <w:tcW w:w="0" w:type="auto"/>
            <w:shd w:val="clear" w:color="auto" w:fill="FFFFFF"/>
            <w:tcMar>
              <w:top w:w="240" w:type="dxa"/>
              <w:left w:w="240" w:type="dxa"/>
              <w:bottom w:w="240" w:type="dxa"/>
              <w:right w:w="240" w:type="dxa"/>
            </w:tcMar>
            <w:vAlign w:val="center"/>
            <w:hideMark/>
          </w:tcPr>
          <w:p w14:paraId="6BA82E1F" w14:textId="77777777" w:rsidR="00B152F8" w:rsidRPr="00B152F8" w:rsidRDefault="00B152F8" w:rsidP="00B152F8">
            <w:pPr>
              <w:spacing w:line="240" w:lineRule="auto"/>
              <w:rPr>
                <w:rFonts w:cs="Arial"/>
                <w:color w:val="1F1F1F"/>
                <w:szCs w:val="20"/>
              </w:rPr>
            </w:pPr>
            <w:r w:rsidRPr="00B152F8">
              <w:rPr>
                <w:rFonts w:cs="Arial"/>
                <w:color w:val="1F1F1F"/>
                <w:szCs w:val="20"/>
              </w:rPr>
              <w:t>2</w:t>
            </w:r>
          </w:p>
        </w:tc>
        <w:tc>
          <w:tcPr>
            <w:tcW w:w="0" w:type="auto"/>
            <w:shd w:val="clear" w:color="auto" w:fill="FFFFFF"/>
            <w:tcMar>
              <w:top w:w="240" w:type="dxa"/>
              <w:left w:w="240" w:type="dxa"/>
              <w:bottom w:w="240" w:type="dxa"/>
              <w:right w:w="240" w:type="dxa"/>
            </w:tcMar>
            <w:vAlign w:val="center"/>
            <w:hideMark/>
          </w:tcPr>
          <w:p w14:paraId="2DFE5D7D" w14:textId="77777777" w:rsidR="00B152F8" w:rsidRPr="00B152F8" w:rsidRDefault="00B152F8" w:rsidP="00B152F8">
            <w:pPr>
              <w:spacing w:line="240" w:lineRule="auto"/>
              <w:rPr>
                <w:rFonts w:cs="Arial"/>
                <w:color w:val="1F1F1F"/>
                <w:szCs w:val="20"/>
              </w:rPr>
            </w:pPr>
            <w:r w:rsidRPr="00B152F8">
              <w:rPr>
                <w:rFonts w:cs="Arial"/>
                <w:color w:val="1F1F1F"/>
                <w:szCs w:val="20"/>
              </w:rPr>
              <w:t>4</w:t>
            </w:r>
          </w:p>
        </w:tc>
      </w:tr>
    </w:tbl>
    <w:p w14:paraId="3B6A3697" w14:textId="77777777" w:rsidR="00B152F8" w:rsidRPr="00B152F8" w:rsidRDefault="00B152F8" w:rsidP="00B152F8">
      <w:pPr>
        <w:pStyle w:val="NormalWeb"/>
        <w:shd w:val="clear" w:color="auto" w:fill="FFFFFF"/>
        <w:spacing w:before="360" w:beforeAutospacing="0" w:after="360" w:afterAutospacing="0"/>
        <w:rPr>
          <w:rFonts w:ascii="Fontys Joanna" w:hAnsi="Fontys Joanna" w:cs="Arial"/>
          <w:color w:val="1F1F1F"/>
          <w:sz w:val="20"/>
          <w:szCs w:val="20"/>
        </w:rPr>
      </w:pPr>
      <w:r w:rsidRPr="00B152F8">
        <w:rPr>
          <w:rStyle w:val="Strong"/>
          <w:rFonts w:ascii="Fontys Joanna" w:hAnsi="Fontys Joanna" w:cs="Arial"/>
          <w:b w:val="0"/>
          <w:bCs w:val="0"/>
          <w:color w:val="1F1F1F"/>
          <w:sz w:val="20"/>
          <w:szCs w:val="20"/>
        </w:rPr>
        <w:t>Total Risk Score:</w:t>
      </w:r>
      <w:r w:rsidRPr="00B152F8">
        <w:rPr>
          <w:rFonts w:ascii="Fontys Joanna" w:hAnsi="Fontys Joanna" w:cs="Arial"/>
          <w:color w:val="1F1F1F"/>
          <w:sz w:val="20"/>
          <w:szCs w:val="20"/>
        </w:rPr>
        <w:t xml:space="preserve"> 30</w:t>
      </w:r>
    </w:p>
    <w:p w14:paraId="74BD000A" w14:textId="77777777" w:rsidR="00B152F8" w:rsidRPr="00B152F8" w:rsidRDefault="00B152F8" w:rsidP="00B152F8">
      <w:pPr>
        <w:pStyle w:val="NormalWeb"/>
        <w:shd w:val="clear" w:color="auto" w:fill="FFFFFF"/>
        <w:spacing w:before="360" w:beforeAutospacing="0" w:after="360" w:afterAutospacing="0"/>
        <w:rPr>
          <w:rFonts w:ascii="Fontys Joanna" w:hAnsi="Fontys Joanna" w:cs="Arial"/>
          <w:color w:val="1F1F1F"/>
          <w:sz w:val="20"/>
          <w:szCs w:val="20"/>
        </w:rPr>
      </w:pPr>
      <w:r w:rsidRPr="00B152F8">
        <w:rPr>
          <w:rFonts w:ascii="Fontys Joanna" w:hAnsi="Fontys Joanna" w:cs="Arial"/>
          <w:color w:val="1F1F1F"/>
          <w:sz w:val="20"/>
          <w:szCs w:val="20"/>
        </w:rPr>
        <w:t>The total risk score is 30, which is considered a high risk. This means that the project is at a high risk of failure if the risks are not properly mitigated. The highest risk areas are containerization, deployment, scalability, self-healing, and monitoring.</w:t>
      </w:r>
    </w:p>
    <w:p w14:paraId="4992205F" w14:textId="77777777" w:rsidR="00B152F8" w:rsidRDefault="00B152F8" w:rsidP="00E80157">
      <w:pPr>
        <w:rPr>
          <w:rFonts w:asciiTheme="minorHAnsi" w:hAnsiTheme="minorHAnsi" w:cstheme="minorHAnsi"/>
          <w:lang w:val="en-GB"/>
        </w:rPr>
      </w:pPr>
    </w:p>
    <w:p w14:paraId="2A99EAC8" w14:textId="77777777" w:rsidR="00B152F8" w:rsidRPr="001F4121" w:rsidRDefault="00B152F8" w:rsidP="00E80157">
      <w:pPr>
        <w:rPr>
          <w:rFonts w:asciiTheme="minorHAnsi" w:hAnsiTheme="minorHAnsi" w:cstheme="minorHAnsi"/>
          <w:lang w:val="en-GB"/>
        </w:rPr>
      </w:pPr>
    </w:p>
    <w:p w14:paraId="1E5F6E49" w14:textId="4A9096B5" w:rsidR="00E00640" w:rsidRDefault="007E027A" w:rsidP="007E027A">
      <w:pPr>
        <w:pStyle w:val="Heading1"/>
        <w:rPr>
          <w:rFonts w:asciiTheme="minorHAnsi" w:hAnsiTheme="minorHAnsi" w:cstheme="minorHAnsi"/>
          <w:lang w:val="en-GB"/>
        </w:rPr>
      </w:pPr>
      <w:bookmarkStart w:id="33" w:name="_Toc151660061"/>
      <w:r w:rsidRPr="001F4121">
        <w:rPr>
          <w:rFonts w:asciiTheme="minorHAnsi" w:hAnsiTheme="minorHAnsi" w:cstheme="minorHAnsi"/>
          <w:lang w:val="en-GB"/>
        </w:rPr>
        <w:t>Configuration management</w:t>
      </w:r>
      <w:bookmarkEnd w:id="33"/>
    </w:p>
    <w:p w14:paraId="59048104" w14:textId="51CC70F3" w:rsidR="00352F51" w:rsidRPr="00352F51" w:rsidRDefault="00352F51" w:rsidP="00352F51">
      <w:pPr>
        <w:rPr>
          <w:lang w:val="en-GB"/>
        </w:rPr>
      </w:pPr>
      <w:r>
        <w:rPr>
          <w:lang w:val="en-GB"/>
        </w:rPr>
        <w:t>(This will probably change in near future after discussions with teachers and more research.)</w:t>
      </w:r>
    </w:p>
    <w:p w14:paraId="7B7BA24B" w14:textId="77777777" w:rsidR="0050595D" w:rsidRPr="0050595D" w:rsidRDefault="0050595D" w:rsidP="0050595D">
      <w:r w:rsidRPr="0050595D">
        <w:t>The following tools and strategies will be used for configuration management in this project:</w:t>
      </w:r>
    </w:p>
    <w:p w14:paraId="510E1A25" w14:textId="735C6DA7" w:rsidR="0050595D" w:rsidRPr="0050595D" w:rsidRDefault="003B2099" w:rsidP="0050595D">
      <w:pPr>
        <w:ind w:left="720"/>
      </w:pPr>
      <w:proofErr w:type="spellStart"/>
      <w:r>
        <w:t>Kubectl</w:t>
      </w:r>
      <w:proofErr w:type="spellEnd"/>
      <w:r w:rsidR="0050595D" w:rsidRPr="0050595D">
        <w:t>: </w:t>
      </w:r>
      <w:proofErr w:type="spellStart"/>
      <w:r>
        <w:t>Kubectl</w:t>
      </w:r>
      <w:proofErr w:type="spellEnd"/>
      <w:r w:rsidR="0050595D" w:rsidRPr="0050595D">
        <w:t xml:space="preserve"> will be used to configure the Kubernetes cluster.</w:t>
      </w:r>
    </w:p>
    <w:p w14:paraId="250DE3DF" w14:textId="6CAFB915" w:rsidR="0050595D" w:rsidRPr="0050595D" w:rsidRDefault="003B2099" w:rsidP="0050595D">
      <w:pPr>
        <w:ind w:left="720"/>
      </w:pPr>
      <w:r>
        <w:t>AKS</w:t>
      </w:r>
      <w:r w:rsidR="0050595D" w:rsidRPr="0050595D">
        <w:t>: </w:t>
      </w:r>
      <w:r>
        <w:t>AKS</w:t>
      </w:r>
      <w:r w:rsidR="0050595D" w:rsidRPr="0050595D">
        <w:t xml:space="preserve"> will be used to manage Kubernetes deployments.</w:t>
      </w:r>
    </w:p>
    <w:p w14:paraId="20EBA11B" w14:textId="06641194" w:rsidR="0050595D" w:rsidRPr="0050595D" w:rsidRDefault="003B2099" w:rsidP="0050595D">
      <w:pPr>
        <w:ind w:left="720"/>
      </w:pPr>
      <w:r>
        <w:lastRenderedPageBreak/>
        <w:t>Azure monitor</w:t>
      </w:r>
      <w:r w:rsidR="0050595D" w:rsidRPr="0050595D">
        <w:t>: </w:t>
      </w:r>
      <w:r>
        <w:t>Azure monitor</w:t>
      </w:r>
      <w:r w:rsidR="0050595D" w:rsidRPr="0050595D">
        <w:t xml:space="preserve"> will be used to monitor the Kubernetes cluster and game application performance.</w:t>
      </w:r>
    </w:p>
    <w:p w14:paraId="0A903A0A" w14:textId="5D9EC03D" w:rsidR="0050595D" w:rsidRDefault="003B2099" w:rsidP="0050595D">
      <w:pPr>
        <w:ind w:left="720"/>
      </w:pPr>
      <w:r>
        <w:t xml:space="preserve">GitHub will be used so there is a place to save </w:t>
      </w:r>
      <w:proofErr w:type="gramStart"/>
      <w:r>
        <w:t>all of</w:t>
      </w:r>
      <w:proofErr w:type="gramEnd"/>
      <w:r>
        <w:t xml:space="preserve"> the necessary documentation and deployment files and app configurations.</w:t>
      </w:r>
    </w:p>
    <w:p w14:paraId="348C0FB0" w14:textId="77777777" w:rsidR="00B152F8" w:rsidRDefault="00B152F8" w:rsidP="0050595D">
      <w:pPr>
        <w:ind w:left="720"/>
      </w:pPr>
    </w:p>
    <w:p w14:paraId="25DC951A" w14:textId="77777777" w:rsidR="00B152F8" w:rsidRDefault="00B152F8" w:rsidP="0050595D">
      <w:pPr>
        <w:ind w:left="720"/>
      </w:pPr>
    </w:p>
    <w:p w14:paraId="1C60A1C9" w14:textId="77777777" w:rsidR="00B152F8" w:rsidRDefault="00B152F8" w:rsidP="0050595D">
      <w:pPr>
        <w:ind w:left="720"/>
      </w:pPr>
    </w:p>
    <w:p w14:paraId="1C4E4BA1" w14:textId="77777777" w:rsidR="00B152F8" w:rsidRDefault="00B152F8" w:rsidP="0050595D">
      <w:pPr>
        <w:ind w:left="720"/>
      </w:pPr>
    </w:p>
    <w:p w14:paraId="7AB51AD3" w14:textId="77777777" w:rsidR="00B152F8" w:rsidRDefault="00B152F8" w:rsidP="0050595D">
      <w:pPr>
        <w:ind w:left="720"/>
      </w:pPr>
    </w:p>
    <w:p w14:paraId="1E6A6C45" w14:textId="77777777" w:rsidR="00B152F8" w:rsidRDefault="00B152F8" w:rsidP="0050595D">
      <w:pPr>
        <w:ind w:left="720"/>
      </w:pPr>
    </w:p>
    <w:p w14:paraId="354F8B52" w14:textId="77777777" w:rsidR="00B152F8" w:rsidRDefault="00B152F8" w:rsidP="0050595D">
      <w:pPr>
        <w:ind w:left="720"/>
      </w:pPr>
    </w:p>
    <w:p w14:paraId="0EDA7CF4" w14:textId="77777777" w:rsidR="00B152F8" w:rsidRDefault="00B152F8" w:rsidP="0050595D">
      <w:pPr>
        <w:ind w:left="720"/>
      </w:pPr>
    </w:p>
    <w:p w14:paraId="33BFE877" w14:textId="77777777" w:rsidR="00B152F8" w:rsidRDefault="00B152F8" w:rsidP="0050595D">
      <w:pPr>
        <w:ind w:left="720"/>
      </w:pPr>
    </w:p>
    <w:p w14:paraId="5CF3AF0F" w14:textId="77777777" w:rsidR="00B152F8" w:rsidRDefault="00B152F8" w:rsidP="0050595D">
      <w:pPr>
        <w:ind w:left="720"/>
      </w:pPr>
    </w:p>
    <w:p w14:paraId="0FCBDC2F" w14:textId="77777777" w:rsidR="00B152F8" w:rsidRDefault="00B152F8" w:rsidP="0050595D">
      <w:pPr>
        <w:ind w:left="720"/>
      </w:pPr>
    </w:p>
    <w:p w14:paraId="58FF1806" w14:textId="77777777" w:rsidR="00B152F8" w:rsidRDefault="00B152F8" w:rsidP="0050595D">
      <w:pPr>
        <w:ind w:left="720"/>
      </w:pPr>
    </w:p>
    <w:p w14:paraId="63332B7E" w14:textId="77777777" w:rsidR="00B152F8" w:rsidRDefault="00B152F8" w:rsidP="0050595D">
      <w:pPr>
        <w:ind w:left="720"/>
      </w:pPr>
    </w:p>
    <w:p w14:paraId="64BD342B" w14:textId="77777777" w:rsidR="00B152F8" w:rsidRDefault="00B152F8" w:rsidP="0050595D">
      <w:pPr>
        <w:ind w:left="720"/>
      </w:pPr>
    </w:p>
    <w:p w14:paraId="6DCE2E0C" w14:textId="77777777" w:rsidR="00B152F8" w:rsidRDefault="00B152F8" w:rsidP="0050595D">
      <w:pPr>
        <w:ind w:left="720"/>
      </w:pPr>
    </w:p>
    <w:p w14:paraId="28208CF5" w14:textId="77777777" w:rsidR="00B152F8" w:rsidRDefault="00B152F8" w:rsidP="0050595D">
      <w:pPr>
        <w:ind w:left="720"/>
      </w:pPr>
    </w:p>
    <w:p w14:paraId="32E60FAC" w14:textId="77777777" w:rsidR="00B152F8" w:rsidRDefault="00B152F8" w:rsidP="0050595D">
      <w:pPr>
        <w:ind w:left="720"/>
      </w:pPr>
    </w:p>
    <w:p w14:paraId="557598AA" w14:textId="77777777" w:rsidR="00B152F8" w:rsidRDefault="00B152F8" w:rsidP="0050595D">
      <w:pPr>
        <w:ind w:left="720"/>
      </w:pPr>
    </w:p>
    <w:p w14:paraId="173B2FE1" w14:textId="77777777" w:rsidR="00B152F8" w:rsidRDefault="00B152F8" w:rsidP="0050595D">
      <w:pPr>
        <w:ind w:left="720"/>
      </w:pPr>
    </w:p>
    <w:p w14:paraId="1B0CC08F" w14:textId="77777777" w:rsidR="00B152F8" w:rsidRDefault="00B152F8" w:rsidP="0050595D">
      <w:pPr>
        <w:ind w:left="720"/>
      </w:pPr>
    </w:p>
    <w:p w14:paraId="394867F7" w14:textId="77777777" w:rsidR="00B152F8" w:rsidRDefault="00B152F8" w:rsidP="0050595D">
      <w:pPr>
        <w:ind w:left="720"/>
      </w:pPr>
    </w:p>
    <w:p w14:paraId="3857B0CB" w14:textId="77777777" w:rsidR="00B152F8" w:rsidRDefault="00B152F8" w:rsidP="0050595D">
      <w:pPr>
        <w:ind w:left="720"/>
      </w:pPr>
    </w:p>
    <w:p w14:paraId="03F7A277" w14:textId="77777777" w:rsidR="00B152F8" w:rsidRDefault="00B152F8" w:rsidP="0050595D">
      <w:pPr>
        <w:ind w:left="720"/>
      </w:pPr>
    </w:p>
    <w:p w14:paraId="0713F9A3" w14:textId="77777777" w:rsidR="00B152F8" w:rsidRDefault="00B152F8" w:rsidP="0050595D">
      <w:pPr>
        <w:ind w:left="720"/>
      </w:pPr>
    </w:p>
    <w:p w14:paraId="3F4A2319" w14:textId="77777777" w:rsidR="00B152F8" w:rsidRDefault="00B152F8" w:rsidP="0050595D">
      <w:pPr>
        <w:ind w:left="720"/>
      </w:pPr>
    </w:p>
    <w:p w14:paraId="7F2535C5" w14:textId="77777777" w:rsidR="00B152F8" w:rsidRDefault="00B152F8" w:rsidP="0050595D">
      <w:pPr>
        <w:ind w:left="720"/>
      </w:pPr>
    </w:p>
    <w:p w14:paraId="543DC6C9" w14:textId="77777777" w:rsidR="00B152F8" w:rsidRDefault="00B152F8" w:rsidP="0050595D">
      <w:pPr>
        <w:ind w:left="720"/>
      </w:pPr>
    </w:p>
    <w:p w14:paraId="4228EE1A" w14:textId="77777777" w:rsidR="00B152F8" w:rsidRDefault="00B152F8" w:rsidP="0050595D">
      <w:pPr>
        <w:ind w:left="720"/>
      </w:pPr>
    </w:p>
    <w:p w14:paraId="3C3BAE60" w14:textId="77777777" w:rsidR="00B152F8" w:rsidRDefault="00B152F8" w:rsidP="0050595D">
      <w:pPr>
        <w:ind w:left="720"/>
      </w:pPr>
    </w:p>
    <w:p w14:paraId="0E015678" w14:textId="77777777" w:rsidR="00B152F8" w:rsidRDefault="00B152F8" w:rsidP="0050595D">
      <w:pPr>
        <w:ind w:left="720"/>
      </w:pPr>
    </w:p>
    <w:p w14:paraId="292EFC58" w14:textId="77777777" w:rsidR="00B152F8" w:rsidRDefault="00B152F8" w:rsidP="0050595D">
      <w:pPr>
        <w:ind w:left="720"/>
      </w:pPr>
    </w:p>
    <w:p w14:paraId="6AB3271C" w14:textId="77777777" w:rsidR="00B152F8" w:rsidRDefault="00B152F8" w:rsidP="0050595D">
      <w:pPr>
        <w:ind w:left="720"/>
      </w:pPr>
    </w:p>
    <w:p w14:paraId="09E878E0" w14:textId="77777777" w:rsidR="00B152F8" w:rsidRDefault="00B152F8" w:rsidP="0050595D">
      <w:pPr>
        <w:ind w:left="720"/>
      </w:pPr>
    </w:p>
    <w:p w14:paraId="21377C44" w14:textId="77777777" w:rsidR="00B152F8" w:rsidRDefault="00B152F8" w:rsidP="0050595D">
      <w:pPr>
        <w:ind w:left="720"/>
      </w:pPr>
    </w:p>
    <w:p w14:paraId="618DEB22" w14:textId="77777777" w:rsidR="00B152F8" w:rsidRDefault="00B152F8" w:rsidP="0050595D">
      <w:pPr>
        <w:ind w:left="720"/>
      </w:pPr>
    </w:p>
    <w:p w14:paraId="5F6E0FE6" w14:textId="77777777" w:rsidR="00B152F8" w:rsidRDefault="00B152F8" w:rsidP="0050595D">
      <w:pPr>
        <w:ind w:left="720"/>
      </w:pPr>
    </w:p>
    <w:p w14:paraId="6D97FCD1" w14:textId="77777777" w:rsidR="00B152F8" w:rsidRDefault="00B152F8" w:rsidP="0050595D">
      <w:pPr>
        <w:ind w:left="720"/>
      </w:pPr>
    </w:p>
    <w:p w14:paraId="45938D39" w14:textId="77777777" w:rsidR="00B152F8" w:rsidRDefault="00B152F8" w:rsidP="0050595D">
      <w:pPr>
        <w:ind w:left="720"/>
      </w:pPr>
    </w:p>
    <w:p w14:paraId="25E67D16" w14:textId="77777777" w:rsidR="00B152F8" w:rsidRDefault="00B152F8" w:rsidP="0050595D">
      <w:pPr>
        <w:ind w:left="720"/>
      </w:pPr>
    </w:p>
    <w:p w14:paraId="40F982D0" w14:textId="77777777" w:rsidR="00B152F8" w:rsidRDefault="00B152F8" w:rsidP="0050595D">
      <w:pPr>
        <w:ind w:left="720"/>
      </w:pPr>
    </w:p>
    <w:p w14:paraId="0B26C671" w14:textId="77777777" w:rsidR="00B152F8" w:rsidRDefault="00B152F8" w:rsidP="0050595D">
      <w:pPr>
        <w:ind w:left="720"/>
      </w:pPr>
    </w:p>
    <w:p w14:paraId="7495A9EC" w14:textId="77777777" w:rsidR="00B152F8" w:rsidRDefault="00B152F8" w:rsidP="0050595D">
      <w:pPr>
        <w:ind w:left="720"/>
      </w:pPr>
    </w:p>
    <w:p w14:paraId="2586F79E" w14:textId="77777777" w:rsidR="00B152F8" w:rsidRPr="0050595D" w:rsidRDefault="00B152F8" w:rsidP="0050595D">
      <w:pPr>
        <w:ind w:left="720"/>
      </w:pPr>
    </w:p>
    <w:p w14:paraId="5CC29774" w14:textId="3B3E3ACC" w:rsidR="007E027A" w:rsidRDefault="0030538F" w:rsidP="0030538F">
      <w:pPr>
        <w:pStyle w:val="Heading1"/>
        <w:numPr>
          <w:ilvl w:val="0"/>
          <w:numId w:val="0"/>
        </w:numPr>
        <w:rPr>
          <w:rFonts w:asciiTheme="minorHAnsi" w:hAnsiTheme="minorHAnsi" w:cstheme="minorHAnsi"/>
          <w:lang w:val="en-GB"/>
        </w:rPr>
      </w:pPr>
      <w:bookmarkStart w:id="34" w:name="_Toc151660062"/>
      <w:r w:rsidRPr="001F4121">
        <w:rPr>
          <w:rFonts w:asciiTheme="minorHAnsi" w:hAnsiTheme="minorHAnsi" w:cstheme="minorHAnsi"/>
          <w:lang w:val="en-GB"/>
        </w:rPr>
        <w:t>Reference</w:t>
      </w:r>
      <w:bookmarkEnd w:id="34"/>
    </w:p>
    <w:p w14:paraId="543DDC31" w14:textId="77777777" w:rsidR="0050595D" w:rsidRPr="0050595D" w:rsidRDefault="0050595D" w:rsidP="0050595D">
      <w:r w:rsidRPr="0050595D">
        <w:t xml:space="preserve">Kubernetes documentation: </w:t>
      </w:r>
      <w:hyperlink r:id="rId17" w:tgtFrame="_blank" w:history="1">
        <w:r w:rsidRPr="0050595D">
          <w:rPr>
            <w:rStyle w:val="Hyperlink"/>
          </w:rPr>
          <w:t>https://kubernetes.io/docs/</w:t>
        </w:r>
      </w:hyperlink>
    </w:p>
    <w:p w14:paraId="010EF91D" w14:textId="77777777" w:rsidR="00E219EF" w:rsidRDefault="00E219EF" w:rsidP="00E219EF">
      <w:pPr>
        <w:rPr>
          <w:lang w:val="en-GB"/>
        </w:rPr>
      </w:pPr>
    </w:p>
    <w:p w14:paraId="7E52960B" w14:textId="77777777" w:rsidR="00E219EF" w:rsidRPr="00E219EF" w:rsidRDefault="00E219EF" w:rsidP="00E219EF">
      <w:pPr>
        <w:rPr>
          <w:lang w:val="en-GB"/>
        </w:rPr>
      </w:pPr>
    </w:p>
    <w:sectPr w:rsidR="00E219EF" w:rsidRPr="00E219EF" w:rsidSect="00E00640">
      <w:headerReference w:type="even" r:id="rId18"/>
      <w:headerReference w:type="default" r:id="rId19"/>
      <w:footerReference w:type="even" r:id="rId20"/>
      <w:footerReference w:type="default" r:id="rId21"/>
      <w:headerReference w:type="first" r:id="rId22"/>
      <w:footerReference w:type="first" r:id="rId23"/>
      <w:type w:val="continuous"/>
      <w:pgSz w:w="11909" w:h="16834" w:code="9"/>
      <w:pgMar w:top="431" w:right="431" w:bottom="1548" w:left="1610"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E294C" w14:textId="77777777" w:rsidR="00A27490" w:rsidRDefault="00A27490">
      <w:r>
        <w:separator/>
      </w:r>
    </w:p>
  </w:endnote>
  <w:endnote w:type="continuationSeparator" w:id="0">
    <w:p w14:paraId="36785A00" w14:textId="77777777" w:rsidR="00A27490" w:rsidRDefault="00A27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ys Joanna">
    <w:altName w:val="Cambria"/>
    <w:charset w:val="00"/>
    <w:family w:val="roman"/>
    <w:pitch w:val="variable"/>
    <w:sig w:usb0="8000002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ontys Frutiger">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Basic Roman">
    <w:altName w:val="Times New Roman"/>
    <w:charset w:val="00"/>
    <w:family w:val="roman"/>
    <w:pitch w:val="default"/>
  </w:font>
  <w:font w:name="Arial Unicode MS">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15DBB" w14:textId="77777777" w:rsidR="009E47BC" w:rsidRPr="0031511A" w:rsidRDefault="009E47BC" w:rsidP="009E47BC">
    <w:pPr>
      <w:pStyle w:val="FPPlaceDate"/>
      <w:tabs>
        <w:tab w:val="left" w:pos="567"/>
      </w:tabs>
      <w:spacing w:line="240" w:lineRule="auto"/>
      <w:jc w:val="left"/>
      <w:rPr>
        <w:rFonts w:cs="Arial"/>
        <w:lang w:val="en-US"/>
      </w:rPr>
    </w:pPr>
    <w:r w:rsidRPr="0031511A">
      <w:rPr>
        <w:rFonts w:cs="Arial"/>
        <w:lang w:val="en-US"/>
      </w:rPr>
      <w:tab/>
    </w:r>
    <w:bookmarkStart w:id="11" w:name="BmrkLogo"/>
    <w:bookmarkEnd w:id="11"/>
  </w:p>
  <w:p w14:paraId="1165A8A0" w14:textId="77777777" w:rsidR="009E47BC" w:rsidRDefault="009E47BC" w:rsidP="009E47BC">
    <w:pPr>
      <w:pStyle w:val="Footer"/>
      <w:tabs>
        <w:tab w:val="left" w:pos="567"/>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913C2" w14:textId="77777777" w:rsidR="009E47BC" w:rsidRDefault="009E47BC" w:rsidP="009E47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28740" w14:textId="77777777" w:rsidR="009E47BC" w:rsidRDefault="009E47BC" w:rsidP="005F540B">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494B8155" w14:textId="77777777" w:rsidR="009E47BC" w:rsidRDefault="009E47BC" w:rsidP="0043055F">
    <w:pPr>
      <w:pStyle w:val="Foote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FEA47" w14:textId="6729BB2E" w:rsidR="009E47BC" w:rsidRPr="008A70ED" w:rsidRDefault="009E47BC" w:rsidP="0043055F">
    <w:pPr>
      <w:pStyle w:val="Footer"/>
      <w:framePr w:wrap="around" w:vAnchor="page" w:hAnchor="page" w:x="9201" w:y="15711"/>
      <w:rPr>
        <w:rStyle w:val="PageNumber"/>
        <w:rFonts w:ascii="Fontys Frutiger" w:hAnsi="Fontys Frutiger"/>
        <w:sz w:val="17"/>
        <w:szCs w:val="17"/>
      </w:rPr>
    </w:pPr>
    <w:r w:rsidRPr="008A70ED">
      <w:rPr>
        <w:rStyle w:val="PageNumber"/>
        <w:rFonts w:ascii="Fontys Frutiger" w:hAnsi="Fontys Frutiger"/>
        <w:sz w:val="17"/>
        <w:szCs w:val="17"/>
      </w:rPr>
      <w:fldChar w:fldCharType="begin"/>
    </w:r>
    <w:r w:rsidRPr="008A70ED">
      <w:rPr>
        <w:rStyle w:val="PageNumber"/>
        <w:rFonts w:ascii="Fontys Frutiger" w:hAnsi="Fontys Frutiger"/>
        <w:sz w:val="17"/>
        <w:szCs w:val="17"/>
      </w:rPr>
      <w:instrText xml:space="preserve">PAGE  </w:instrText>
    </w:r>
    <w:r w:rsidRPr="008A70ED">
      <w:rPr>
        <w:rStyle w:val="PageNumber"/>
        <w:rFonts w:ascii="Fontys Frutiger" w:hAnsi="Fontys Frutiger"/>
        <w:sz w:val="17"/>
        <w:szCs w:val="17"/>
      </w:rPr>
      <w:fldChar w:fldCharType="separate"/>
    </w:r>
    <w:r w:rsidR="00E80711">
      <w:rPr>
        <w:rStyle w:val="PageNumber"/>
        <w:rFonts w:ascii="Fontys Frutiger" w:hAnsi="Fontys Frutiger"/>
        <w:noProof/>
        <w:sz w:val="17"/>
        <w:szCs w:val="17"/>
      </w:rPr>
      <w:t>5</w:t>
    </w:r>
    <w:r w:rsidRPr="008A70ED">
      <w:rPr>
        <w:rStyle w:val="PageNumber"/>
        <w:rFonts w:ascii="Fontys Frutiger" w:hAnsi="Fontys Frutiger"/>
        <w:sz w:val="17"/>
        <w:szCs w:val="17"/>
      </w:rPr>
      <w:fldChar w:fldCharType="end"/>
    </w:r>
  </w:p>
  <w:p w14:paraId="7F6B8E50" w14:textId="77777777" w:rsidR="009E47BC" w:rsidRDefault="009E47BC" w:rsidP="0043055F">
    <w:pPr>
      <w:pStyle w:val="Footer"/>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3680F" w14:textId="77777777" w:rsidR="009E47BC" w:rsidRDefault="009E4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A9F9E" w14:textId="77777777" w:rsidR="00A27490" w:rsidRDefault="00A27490">
      <w:r>
        <w:separator/>
      </w:r>
    </w:p>
  </w:footnote>
  <w:footnote w:type="continuationSeparator" w:id="0">
    <w:p w14:paraId="250E9DAC" w14:textId="77777777" w:rsidR="00A27490" w:rsidRDefault="00A27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6180D" w14:textId="77777777" w:rsidR="009E47BC" w:rsidRDefault="009E47BC">
    <w:pPr>
      <w:pStyle w:val="Header"/>
      <w:rPr>
        <w:i/>
        <w:sz w:val="18"/>
      </w:rPr>
    </w:pPr>
  </w:p>
  <w:p w14:paraId="7D557CEA" w14:textId="77777777" w:rsidR="009E47BC" w:rsidRDefault="009E47BC">
    <w:pPr>
      <w:pStyle w:val="Header"/>
      <w:rPr>
        <w:i/>
        <w:sz w:val="18"/>
      </w:rPr>
    </w:pPr>
    <w:r>
      <w:rPr>
        <w:i/>
        <w:sz w:val="18"/>
      </w:rPr>
      <w:tab/>
    </w:r>
    <w:r>
      <w:rPr>
        <w:i/>
        <w:sz w:val="18"/>
      </w:rPr>
      <w:tab/>
    </w:r>
  </w:p>
  <w:p w14:paraId="53A6272D" w14:textId="77777777" w:rsidR="009E47BC" w:rsidRDefault="009E47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D6A8D" w14:textId="77777777" w:rsidR="009E47BC" w:rsidRDefault="009E47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596EC" w14:textId="77777777" w:rsidR="009E47BC" w:rsidRDefault="009E47B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B2C4B" w14:textId="77777777" w:rsidR="009E47BC" w:rsidRDefault="009E47B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D6FCB" w14:textId="77777777" w:rsidR="009E47BC" w:rsidRDefault="009E47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0A5F"/>
    <w:multiLevelType w:val="multilevel"/>
    <w:tmpl w:val="FDB6D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468DE"/>
    <w:multiLevelType w:val="multilevel"/>
    <w:tmpl w:val="C0CA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51216"/>
    <w:multiLevelType w:val="multilevel"/>
    <w:tmpl w:val="F862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060FE"/>
    <w:multiLevelType w:val="multilevel"/>
    <w:tmpl w:val="8E74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E481E29"/>
    <w:multiLevelType w:val="multilevel"/>
    <w:tmpl w:val="81B0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7479E"/>
    <w:multiLevelType w:val="multilevel"/>
    <w:tmpl w:val="6B22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A206D"/>
    <w:multiLevelType w:val="multilevel"/>
    <w:tmpl w:val="3C12D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86B02"/>
    <w:multiLevelType w:val="multilevel"/>
    <w:tmpl w:val="F7E48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617242"/>
    <w:multiLevelType w:val="multilevel"/>
    <w:tmpl w:val="39A0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408A7"/>
    <w:multiLevelType w:val="multilevel"/>
    <w:tmpl w:val="531E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E4A46"/>
    <w:multiLevelType w:val="multilevel"/>
    <w:tmpl w:val="59EA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77612"/>
    <w:multiLevelType w:val="multilevel"/>
    <w:tmpl w:val="88220268"/>
    <w:lvl w:ilvl="0">
      <w:start w:val="1"/>
      <w:numFmt w:val="none"/>
      <w:pStyle w:val="TOC1"/>
      <w:suff w:val="nothing"/>
      <w:lvlText w:val=""/>
      <w:lvlJc w:val="left"/>
      <w:pPr>
        <w:ind w:left="703" w:hanging="703"/>
      </w:pPr>
      <w:rPr>
        <w:rFonts w:hint="default"/>
      </w:rPr>
    </w:lvl>
    <w:lvl w:ilvl="1">
      <w:start w:val="1"/>
      <w:numFmt w:val="decimal"/>
      <w:lvlText w:val="%1.%2"/>
      <w:lvlJc w:val="left"/>
      <w:pPr>
        <w:tabs>
          <w:tab w:val="num" w:pos="703"/>
        </w:tabs>
        <w:ind w:left="703" w:hanging="703"/>
      </w:pPr>
      <w:rPr>
        <w:rFonts w:hint="default"/>
      </w:rPr>
    </w:lvl>
    <w:lvl w:ilvl="2">
      <w:start w:val="1"/>
      <w:numFmt w:val="decimal"/>
      <w:lvlText w:val="%1.%2.%3"/>
      <w:lvlJc w:val="left"/>
      <w:pPr>
        <w:tabs>
          <w:tab w:val="num" w:pos="703"/>
        </w:tabs>
        <w:ind w:left="703" w:hanging="703"/>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3" w15:restartNumberingAfterBreak="0">
    <w:nsid w:val="28A90804"/>
    <w:multiLevelType w:val="multilevel"/>
    <w:tmpl w:val="75BC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C46246"/>
    <w:multiLevelType w:val="multilevel"/>
    <w:tmpl w:val="AB74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6C0998"/>
    <w:multiLevelType w:val="multilevel"/>
    <w:tmpl w:val="6D54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FD2C14"/>
    <w:multiLevelType w:val="multilevel"/>
    <w:tmpl w:val="61C8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3B072DD6"/>
    <w:multiLevelType w:val="multilevel"/>
    <w:tmpl w:val="3FEC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770518"/>
    <w:multiLevelType w:val="multilevel"/>
    <w:tmpl w:val="1D98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2B2A41"/>
    <w:multiLevelType w:val="multilevel"/>
    <w:tmpl w:val="6950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EF647E"/>
    <w:multiLevelType w:val="multilevel"/>
    <w:tmpl w:val="EB8C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6F43CE"/>
    <w:multiLevelType w:val="multilevel"/>
    <w:tmpl w:val="DB5E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0F47AA"/>
    <w:multiLevelType w:val="multilevel"/>
    <w:tmpl w:val="08C82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84402F"/>
    <w:multiLevelType w:val="multilevel"/>
    <w:tmpl w:val="3F145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BB4D6F"/>
    <w:multiLevelType w:val="multilevel"/>
    <w:tmpl w:val="C626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723242"/>
    <w:multiLevelType w:val="multilevel"/>
    <w:tmpl w:val="93C8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1F7C46"/>
    <w:multiLevelType w:val="multilevel"/>
    <w:tmpl w:val="A93C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3843C8"/>
    <w:multiLevelType w:val="multilevel"/>
    <w:tmpl w:val="11F67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930743"/>
    <w:multiLevelType w:val="multilevel"/>
    <w:tmpl w:val="86BA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431329"/>
    <w:multiLevelType w:val="multilevel"/>
    <w:tmpl w:val="812A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B90ED4"/>
    <w:multiLevelType w:val="multilevel"/>
    <w:tmpl w:val="1C461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DC3B1F"/>
    <w:multiLevelType w:val="multilevel"/>
    <w:tmpl w:val="8368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EB13D1"/>
    <w:multiLevelType w:val="multilevel"/>
    <w:tmpl w:val="FAE6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2D6715"/>
    <w:multiLevelType w:val="multilevel"/>
    <w:tmpl w:val="B4EE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361D2D"/>
    <w:multiLevelType w:val="multilevel"/>
    <w:tmpl w:val="21EA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790AB8"/>
    <w:multiLevelType w:val="multilevel"/>
    <w:tmpl w:val="EEE0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450C85"/>
    <w:multiLevelType w:val="multilevel"/>
    <w:tmpl w:val="E48A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AF1131"/>
    <w:multiLevelType w:val="multilevel"/>
    <w:tmpl w:val="941C5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225C27"/>
    <w:multiLevelType w:val="multilevel"/>
    <w:tmpl w:val="35BA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8C3D5B"/>
    <w:multiLevelType w:val="hybridMultilevel"/>
    <w:tmpl w:val="F9328B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B4F6497"/>
    <w:multiLevelType w:val="multilevel"/>
    <w:tmpl w:val="A330E886"/>
    <w:lvl w:ilvl="0">
      <w:start w:val="1"/>
      <w:numFmt w:val="decimal"/>
      <w:pStyle w:val="Heading1"/>
      <w:lvlText w:val="%1."/>
      <w:lvlJc w:val="left"/>
      <w:pPr>
        <w:tabs>
          <w:tab w:val="num" w:pos="703"/>
        </w:tabs>
        <w:ind w:left="703" w:hanging="703"/>
      </w:pPr>
      <w:rPr>
        <w:rFonts w:hint="default"/>
      </w:rPr>
    </w:lvl>
    <w:lvl w:ilvl="1">
      <w:start w:val="1"/>
      <w:numFmt w:val="decimal"/>
      <w:pStyle w:val="Heading2"/>
      <w:lvlText w:val="%1.%2"/>
      <w:lvlJc w:val="left"/>
      <w:pPr>
        <w:tabs>
          <w:tab w:val="num" w:pos="703"/>
        </w:tabs>
        <w:ind w:left="703" w:hanging="703"/>
      </w:pPr>
      <w:rPr>
        <w:rFonts w:hint="default"/>
      </w:rPr>
    </w:lvl>
    <w:lvl w:ilvl="2">
      <w:start w:val="1"/>
      <w:numFmt w:val="decimal"/>
      <w:pStyle w:val="Heading3"/>
      <w:lvlText w:val="%1.%2.%3"/>
      <w:lvlJc w:val="left"/>
      <w:pPr>
        <w:tabs>
          <w:tab w:val="num" w:pos="703"/>
        </w:tabs>
        <w:ind w:left="703" w:hanging="703"/>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43" w15:restartNumberingAfterBreak="0">
    <w:nsid w:val="7F826F08"/>
    <w:multiLevelType w:val="multilevel"/>
    <w:tmpl w:val="868A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CA416A"/>
    <w:multiLevelType w:val="multilevel"/>
    <w:tmpl w:val="A616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512055">
    <w:abstractNumId w:val="42"/>
  </w:num>
  <w:num w:numId="2" w16cid:durableId="1729961588">
    <w:abstractNumId w:val="12"/>
  </w:num>
  <w:num w:numId="3" w16cid:durableId="1272471420">
    <w:abstractNumId w:val="18"/>
  </w:num>
  <w:num w:numId="4" w16cid:durableId="10185572">
    <w:abstractNumId w:val="17"/>
  </w:num>
  <w:num w:numId="5" w16cid:durableId="1534466410">
    <w:abstractNumId w:val="4"/>
  </w:num>
  <w:num w:numId="6" w16cid:durableId="408815829">
    <w:abstractNumId w:val="41"/>
  </w:num>
  <w:num w:numId="7" w16cid:durableId="926040554">
    <w:abstractNumId w:val="7"/>
  </w:num>
  <w:num w:numId="8" w16cid:durableId="312218666">
    <w:abstractNumId w:val="20"/>
  </w:num>
  <w:num w:numId="9" w16cid:durableId="983390716">
    <w:abstractNumId w:val="19"/>
  </w:num>
  <w:num w:numId="10" w16cid:durableId="1822963678">
    <w:abstractNumId w:val="37"/>
  </w:num>
  <w:num w:numId="11" w16cid:durableId="1033186370">
    <w:abstractNumId w:val="40"/>
  </w:num>
  <w:num w:numId="12" w16cid:durableId="1664501794">
    <w:abstractNumId w:val="16"/>
  </w:num>
  <w:num w:numId="13" w16cid:durableId="1618945065">
    <w:abstractNumId w:val="5"/>
  </w:num>
  <w:num w:numId="14" w16cid:durableId="402487140">
    <w:abstractNumId w:val="43"/>
  </w:num>
  <w:num w:numId="15" w16cid:durableId="103114322">
    <w:abstractNumId w:val="24"/>
  </w:num>
  <w:num w:numId="16" w16cid:durableId="790394179">
    <w:abstractNumId w:val="25"/>
  </w:num>
  <w:num w:numId="17" w16cid:durableId="201139270">
    <w:abstractNumId w:val="10"/>
  </w:num>
  <w:num w:numId="18" w16cid:durableId="2125609462">
    <w:abstractNumId w:val="23"/>
  </w:num>
  <w:num w:numId="19" w16cid:durableId="772552711">
    <w:abstractNumId w:val="22"/>
  </w:num>
  <w:num w:numId="20" w16cid:durableId="1199510475">
    <w:abstractNumId w:val="9"/>
  </w:num>
  <w:num w:numId="21" w16cid:durableId="17313483">
    <w:abstractNumId w:val="38"/>
  </w:num>
  <w:num w:numId="22" w16cid:durableId="194001098">
    <w:abstractNumId w:val="36"/>
  </w:num>
  <w:num w:numId="23" w16cid:durableId="27031827">
    <w:abstractNumId w:val="34"/>
  </w:num>
  <w:num w:numId="24" w16cid:durableId="284122899">
    <w:abstractNumId w:val="1"/>
  </w:num>
  <w:num w:numId="25" w16cid:durableId="1913468497">
    <w:abstractNumId w:val="8"/>
  </w:num>
  <w:num w:numId="26" w16cid:durableId="2064131636">
    <w:abstractNumId w:val="0"/>
  </w:num>
  <w:num w:numId="27" w16cid:durableId="1395465906">
    <w:abstractNumId w:val="32"/>
  </w:num>
  <w:num w:numId="28" w16cid:durableId="1529640403">
    <w:abstractNumId w:val="29"/>
  </w:num>
  <w:num w:numId="29" w16cid:durableId="390351431">
    <w:abstractNumId w:val="39"/>
  </w:num>
  <w:num w:numId="30" w16cid:durableId="1052461992">
    <w:abstractNumId w:val="14"/>
  </w:num>
  <w:num w:numId="31" w16cid:durableId="1809320979">
    <w:abstractNumId w:val="13"/>
  </w:num>
  <w:num w:numId="32" w16cid:durableId="1559782853">
    <w:abstractNumId w:val="33"/>
  </w:num>
  <w:num w:numId="33" w16cid:durableId="1430925446">
    <w:abstractNumId w:val="3"/>
  </w:num>
  <w:num w:numId="34" w16cid:durableId="454175147">
    <w:abstractNumId w:val="28"/>
  </w:num>
  <w:num w:numId="35" w16cid:durableId="300961987">
    <w:abstractNumId w:val="26"/>
  </w:num>
  <w:num w:numId="36" w16cid:durableId="715279411">
    <w:abstractNumId w:val="6"/>
  </w:num>
  <w:num w:numId="37" w16cid:durableId="241448253">
    <w:abstractNumId w:val="44"/>
  </w:num>
  <w:num w:numId="38" w16cid:durableId="55400531">
    <w:abstractNumId w:val="11"/>
  </w:num>
  <w:num w:numId="39" w16cid:durableId="511602298">
    <w:abstractNumId w:val="15"/>
  </w:num>
  <w:num w:numId="40" w16cid:durableId="969286076">
    <w:abstractNumId w:val="21"/>
  </w:num>
  <w:num w:numId="41" w16cid:durableId="569771067">
    <w:abstractNumId w:val="27"/>
  </w:num>
  <w:num w:numId="42" w16cid:durableId="792749183">
    <w:abstractNumId w:val="31"/>
  </w:num>
  <w:num w:numId="43" w16cid:durableId="1091968388">
    <w:abstractNumId w:val="35"/>
  </w:num>
  <w:num w:numId="44" w16cid:durableId="834225684">
    <w:abstractNumId w:val="30"/>
  </w:num>
  <w:num w:numId="45" w16cid:durableId="2069062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hyphenationZone w:val="425"/>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etLangauage" w:val="Engels"/>
  </w:docVars>
  <w:rsids>
    <w:rsidRoot w:val="002457AE"/>
    <w:rsid w:val="00001C1B"/>
    <w:rsid w:val="00015D1E"/>
    <w:rsid w:val="00015EAF"/>
    <w:rsid w:val="00016FC6"/>
    <w:rsid w:val="00023B07"/>
    <w:rsid w:val="0002510D"/>
    <w:rsid w:val="000276C8"/>
    <w:rsid w:val="00033706"/>
    <w:rsid w:val="00044CEB"/>
    <w:rsid w:val="0005164A"/>
    <w:rsid w:val="0005370C"/>
    <w:rsid w:val="00056417"/>
    <w:rsid w:val="000577D1"/>
    <w:rsid w:val="000660F7"/>
    <w:rsid w:val="0007303C"/>
    <w:rsid w:val="000758C2"/>
    <w:rsid w:val="00076270"/>
    <w:rsid w:val="00077E37"/>
    <w:rsid w:val="00084DA2"/>
    <w:rsid w:val="00096E91"/>
    <w:rsid w:val="000A51BD"/>
    <w:rsid w:val="000A5680"/>
    <w:rsid w:val="000B18B2"/>
    <w:rsid w:val="000B35EF"/>
    <w:rsid w:val="000B7A3A"/>
    <w:rsid w:val="000C1C87"/>
    <w:rsid w:val="000C62C2"/>
    <w:rsid w:val="000C6F2B"/>
    <w:rsid w:val="000D1333"/>
    <w:rsid w:val="000D312F"/>
    <w:rsid w:val="000E5142"/>
    <w:rsid w:val="000F3731"/>
    <w:rsid w:val="000F795C"/>
    <w:rsid w:val="00110303"/>
    <w:rsid w:val="00110879"/>
    <w:rsid w:val="00131413"/>
    <w:rsid w:val="00134265"/>
    <w:rsid w:val="0014339C"/>
    <w:rsid w:val="001437C7"/>
    <w:rsid w:val="00144C07"/>
    <w:rsid w:val="00144CFE"/>
    <w:rsid w:val="00146CCD"/>
    <w:rsid w:val="00150C8A"/>
    <w:rsid w:val="00153E09"/>
    <w:rsid w:val="001640B1"/>
    <w:rsid w:val="00177D88"/>
    <w:rsid w:val="00182DCA"/>
    <w:rsid w:val="00184D4D"/>
    <w:rsid w:val="00186A63"/>
    <w:rsid w:val="00191060"/>
    <w:rsid w:val="001A47E6"/>
    <w:rsid w:val="001C398A"/>
    <w:rsid w:val="001E449A"/>
    <w:rsid w:val="001E6F24"/>
    <w:rsid w:val="001F15E7"/>
    <w:rsid w:val="001F4121"/>
    <w:rsid w:val="001F5B94"/>
    <w:rsid w:val="00202953"/>
    <w:rsid w:val="00203430"/>
    <w:rsid w:val="002063DD"/>
    <w:rsid w:val="00210FBC"/>
    <w:rsid w:val="002158C3"/>
    <w:rsid w:val="00217145"/>
    <w:rsid w:val="00224960"/>
    <w:rsid w:val="002270A0"/>
    <w:rsid w:val="00231D3C"/>
    <w:rsid w:val="00237A8C"/>
    <w:rsid w:val="00242B6B"/>
    <w:rsid w:val="002457AE"/>
    <w:rsid w:val="00251743"/>
    <w:rsid w:val="0025669E"/>
    <w:rsid w:val="00260192"/>
    <w:rsid w:val="00262004"/>
    <w:rsid w:val="00262187"/>
    <w:rsid w:val="0027657D"/>
    <w:rsid w:val="0027666B"/>
    <w:rsid w:val="00277BE0"/>
    <w:rsid w:val="002940A8"/>
    <w:rsid w:val="002A0551"/>
    <w:rsid w:val="002A094A"/>
    <w:rsid w:val="002B3D81"/>
    <w:rsid w:val="002C3C6C"/>
    <w:rsid w:val="002C66DA"/>
    <w:rsid w:val="002D6EDB"/>
    <w:rsid w:val="002E27CA"/>
    <w:rsid w:val="002E7123"/>
    <w:rsid w:val="002F0CFF"/>
    <w:rsid w:val="003024AE"/>
    <w:rsid w:val="0030538F"/>
    <w:rsid w:val="00305F78"/>
    <w:rsid w:val="003078D8"/>
    <w:rsid w:val="00312BDF"/>
    <w:rsid w:val="0031569A"/>
    <w:rsid w:val="003173FC"/>
    <w:rsid w:val="00317F9B"/>
    <w:rsid w:val="00320A4A"/>
    <w:rsid w:val="00321122"/>
    <w:rsid w:val="00330CA0"/>
    <w:rsid w:val="00331DC8"/>
    <w:rsid w:val="00342DAA"/>
    <w:rsid w:val="00346450"/>
    <w:rsid w:val="00352F51"/>
    <w:rsid w:val="00356C06"/>
    <w:rsid w:val="00363502"/>
    <w:rsid w:val="00370242"/>
    <w:rsid w:val="00371888"/>
    <w:rsid w:val="00372250"/>
    <w:rsid w:val="00373009"/>
    <w:rsid w:val="003879FE"/>
    <w:rsid w:val="0039406F"/>
    <w:rsid w:val="00395B8F"/>
    <w:rsid w:val="003A3BD2"/>
    <w:rsid w:val="003A56C3"/>
    <w:rsid w:val="003B2099"/>
    <w:rsid w:val="003C6FBD"/>
    <w:rsid w:val="003D1216"/>
    <w:rsid w:val="003D49C6"/>
    <w:rsid w:val="003D5510"/>
    <w:rsid w:val="003D5AFD"/>
    <w:rsid w:val="003E0ACE"/>
    <w:rsid w:val="003F1470"/>
    <w:rsid w:val="003F464E"/>
    <w:rsid w:val="003F6A11"/>
    <w:rsid w:val="00402116"/>
    <w:rsid w:val="00414E97"/>
    <w:rsid w:val="00416FFE"/>
    <w:rsid w:val="0043055F"/>
    <w:rsid w:val="00441802"/>
    <w:rsid w:val="00450592"/>
    <w:rsid w:val="00460EC3"/>
    <w:rsid w:val="00467802"/>
    <w:rsid w:val="00476E68"/>
    <w:rsid w:val="00486627"/>
    <w:rsid w:val="00492B65"/>
    <w:rsid w:val="004940AD"/>
    <w:rsid w:val="004B3218"/>
    <w:rsid w:val="004B356C"/>
    <w:rsid w:val="004B4509"/>
    <w:rsid w:val="004B7747"/>
    <w:rsid w:val="004D55FF"/>
    <w:rsid w:val="004E58D4"/>
    <w:rsid w:val="004F146E"/>
    <w:rsid w:val="004F7038"/>
    <w:rsid w:val="00502EE6"/>
    <w:rsid w:val="005034CD"/>
    <w:rsid w:val="0050595D"/>
    <w:rsid w:val="00506974"/>
    <w:rsid w:val="00510141"/>
    <w:rsid w:val="00511B34"/>
    <w:rsid w:val="00512AD0"/>
    <w:rsid w:val="00521565"/>
    <w:rsid w:val="005306AA"/>
    <w:rsid w:val="00534B8D"/>
    <w:rsid w:val="00540B2A"/>
    <w:rsid w:val="0054138D"/>
    <w:rsid w:val="0054328A"/>
    <w:rsid w:val="00543304"/>
    <w:rsid w:val="005471B4"/>
    <w:rsid w:val="005515C1"/>
    <w:rsid w:val="0055728C"/>
    <w:rsid w:val="0055769C"/>
    <w:rsid w:val="00563012"/>
    <w:rsid w:val="0056322E"/>
    <w:rsid w:val="00571DC1"/>
    <w:rsid w:val="00580601"/>
    <w:rsid w:val="0058252C"/>
    <w:rsid w:val="00582827"/>
    <w:rsid w:val="005903CB"/>
    <w:rsid w:val="005A3BAD"/>
    <w:rsid w:val="005A5277"/>
    <w:rsid w:val="005D57FC"/>
    <w:rsid w:val="005D759C"/>
    <w:rsid w:val="005E2B69"/>
    <w:rsid w:val="005E346F"/>
    <w:rsid w:val="005F2322"/>
    <w:rsid w:val="005F5375"/>
    <w:rsid w:val="005F540B"/>
    <w:rsid w:val="005F746D"/>
    <w:rsid w:val="00601DBC"/>
    <w:rsid w:val="00602FFC"/>
    <w:rsid w:val="0060700D"/>
    <w:rsid w:val="00610945"/>
    <w:rsid w:val="0061248C"/>
    <w:rsid w:val="00612DA1"/>
    <w:rsid w:val="006131EB"/>
    <w:rsid w:val="00614D37"/>
    <w:rsid w:val="00622065"/>
    <w:rsid w:val="00626094"/>
    <w:rsid w:val="00626CA8"/>
    <w:rsid w:val="00642539"/>
    <w:rsid w:val="00643738"/>
    <w:rsid w:val="006513A4"/>
    <w:rsid w:val="006533CF"/>
    <w:rsid w:val="0066268F"/>
    <w:rsid w:val="00664DFB"/>
    <w:rsid w:val="0067083C"/>
    <w:rsid w:val="00675987"/>
    <w:rsid w:val="0068196A"/>
    <w:rsid w:val="00681FD6"/>
    <w:rsid w:val="00683A77"/>
    <w:rsid w:val="0068671A"/>
    <w:rsid w:val="00692C28"/>
    <w:rsid w:val="006974E6"/>
    <w:rsid w:val="006A3312"/>
    <w:rsid w:val="006A3B4F"/>
    <w:rsid w:val="006A556E"/>
    <w:rsid w:val="006B2454"/>
    <w:rsid w:val="006B36C7"/>
    <w:rsid w:val="006B6F8E"/>
    <w:rsid w:val="006C480F"/>
    <w:rsid w:val="006C5E92"/>
    <w:rsid w:val="006C601E"/>
    <w:rsid w:val="006D164E"/>
    <w:rsid w:val="006D2C6F"/>
    <w:rsid w:val="006D318B"/>
    <w:rsid w:val="006E5187"/>
    <w:rsid w:val="006E721B"/>
    <w:rsid w:val="006F3A19"/>
    <w:rsid w:val="006F4729"/>
    <w:rsid w:val="0070182C"/>
    <w:rsid w:val="00702869"/>
    <w:rsid w:val="00704407"/>
    <w:rsid w:val="00707C0E"/>
    <w:rsid w:val="00712753"/>
    <w:rsid w:val="00713B47"/>
    <w:rsid w:val="00714D13"/>
    <w:rsid w:val="00716900"/>
    <w:rsid w:val="00720CA8"/>
    <w:rsid w:val="00722CC9"/>
    <w:rsid w:val="00725C90"/>
    <w:rsid w:val="00741502"/>
    <w:rsid w:val="00741F03"/>
    <w:rsid w:val="00742931"/>
    <w:rsid w:val="00744817"/>
    <w:rsid w:val="00752177"/>
    <w:rsid w:val="00752595"/>
    <w:rsid w:val="00753FBE"/>
    <w:rsid w:val="00763115"/>
    <w:rsid w:val="00773059"/>
    <w:rsid w:val="00780DBA"/>
    <w:rsid w:val="00790FEE"/>
    <w:rsid w:val="007A0A68"/>
    <w:rsid w:val="007A0F95"/>
    <w:rsid w:val="007A5C06"/>
    <w:rsid w:val="007B54DC"/>
    <w:rsid w:val="007B66A4"/>
    <w:rsid w:val="007B6C81"/>
    <w:rsid w:val="007C128A"/>
    <w:rsid w:val="007D4F67"/>
    <w:rsid w:val="007D6B1C"/>
    <w:rsid w:val="007D7C89"/>
    <w:rsid w:val="007E027A"/>
    <w:rsid w:val="007E61A8"/>
    <w:rsid w:val="007E65F5"/>
    <w:rsid w:val="007F3A3E"/>
    <w:rsid w:val="00802742"/>
    <w:rsid w:val="00821131"/>
    <w:rsid w:val="0083083B"/>
    <w:rsid w:val="008311A7"/>
    <w:rsid w:val="00834944"/>
    <w:rsid w:val="0084471B"/>
    <w:rsid w:val="00845091"/>
    <w:rsid w:val="008473A1"/>
    <w:rsid w:val="0085435B"/>
    <w:rsid w:val="00860797"/>
    <w:rsid w:val="00860C36"/>
    <w:rsid w:val="00862005"/>
    <w:rsid w:val="008737ED"/>
    <w:rsid w:val="00873D7C"/>
    <w:rsid w:val="008741D6"/>
    <w:rsid w:val="0087530A"/>
    <w:rsid w:val="00890B7C"/>
    <w:rsid w:val="008946A8"/>
    <w:rsid w:val="008953FB"/>
    <w:rsid w:val="008960B3"/>
    <w:rsid w:val="008A1832"/>
    <w:rsid w:val="008A6B20"/>
    <w:rsid w:val="008A70ED"/>
    <w:rsid w:val="008B576A"/>
    <w:rsid w:val="008C08C4"/>
    <w:rsid w:val="008D34A8"/>
    <w:rsid w:val="008E6E83"/>
    <w:rsid w:val="008F6936"/>
    <w:rsid w:val="009024E4"/>
    <w:rsid w:val="0091466D"/>
    <w:rsid w:val="00916E15"/>
    <w:rsid w:val="0092116C"/>
    <w:rsid w:val="009450ED"/>
    <w:rsid w:val="0094572D"/>
    <w:rsid w:val="0095130E"/>
    <w:rsid w:val="009519CD"/>
    <w:rsid w:val="00953803"/>
    <w:rsid w:val="0096344E"/>
    <w:rsid w:val="009653B1"/>
    <w:rsid w:val="00970B1E"/>
    <w:rsid w:val="00971E0B"/>
    <w:rsid w:val="00980A75"/>
    <w:rsid w:val="00986663"/>
    <w:rsid w:val="00987E4B"/>
    <w:rsid w:val="00994276"/>
    <w:rsid w:val="009979ED"/>
    <w:rsid w:val="009A5A09"/>
    <w:rsid w:val="009B396C"/>
    <w:rsid w:val="009B5E64"/>
    <w:rsid w:val="009C21B0"/>
    <w:rsid w:val="009C47D3"/>
    <w:rsid w:val="009D1E52"/>
    <w:rsid w:val="009D304A"/>
    <w:rsid w:val="009D445E"/>
    <w:rsid w:val="009E2150"/>
    <w:rsid w:val="009E41B2"/>
    <w:rsid w:val="009E47BC"/>
    <w:rsid w:val="009E5995"/>
    <w:rsid w:val="00A01AA0"/>
    <w:rsid w:val="00A022CB"/>
    <w:rsid w:val="00A02887"/>
    <w:rsid w:val="00A06FF1"/>
    <w:rsid w:val="00A1042E"/>
    <w:rsid w:val="00A10551"/>
    <w:rsid w:val="00A17932"/>
    <w:rsid w:val="00A21471"/>
    <w:rsid w:val="00A22281"/>
    <w:rsid w:val="00A24932"/>
    <w:rsid w:val="00A27490"/>
    <w:rsid w:val="00A31CC4"/>
    <w:rsid w:val="00A3489D"/>
    <w:rsid w:val="00A34DB9"/>
    <w:rsid w:val="00A36B2C"/>
    <w:rsid w:val="00A42208"/>
    <w:rsid w:val="00A43A3F"/>
    <w:rsid w:val="00A452EC"/>
    <w:rsid w:val="00A5096A"/>
    <w:rsid w:val="00A53B37"/>
    <w:rsid w:val="00A827F1"/>
    <w:rsid w:val="00A939AA"/>
    <w:rsid w:val="00AA6C49"/>
    <w:rsid w:val="00AB12F8"/>
    <w:rsid w:val="00AB3DD3"/>
    <w:rsid w:val="00AB54D3"/>
    <w:rsid w:val="00AC3AC3"/>
    <w:rsid w:val="00AC408C"/>
    <w:rsid w:val="00AD59A5"/>
    <w:rsid w:val="00AD5C3F"/>
    <w:rsid w:val="00AE0136"/>
    <w:rsid w:val="00AE4CDE"/>
    <w:rsid w:val="00B041D9"/>
    <w:rsid w:val="00B0652A"/>
    <w:rsid w:val="00B152F8"/>
    <w:rsid w:val="00B169F7"/>
    <w:rsid w:val="00B17C0B"/>
    <w:rsid w:val="00B24496"/>
    <w:rsid w:val="00B24740"/>
    <w:rsid w:val="00B24B8E"/>
    <w:rsid w:val="00B26F23"/>
    <w:rsid w:val="00B272C0"/>
    <w:rsid w:val="00B31046"/>
    <w:rsid w:val="00B47B9D"/>
    <w:rsid w:val="00B62B7D"/>
    <w:rsid w:val="00B83EA1"/>
    <w:rsid w:val="00BA465B"/>
    <w:rsid w:val="00BB3BF9"/>
    <w:rsid w:val="00BB6B3B"/>
    <w:rsid w:val="00BD3C10"/>
    <w:rsid w:val="00BE2A88"/>
    <w:rsid w:val="00BF0BC3"/>
    <w:rsid w:val="00BF30C5"/>
    <w:rsid w:val="00BF3869"/>
    <w:rsid w:val="00C00F21"/>
    <w:rsid w:val="00C029E8"/>
    <w:rsid w:val="00C04CED"/>
    <w:rsid w:val="00C072F6"/>
    <w:rsid w:val="00C0781D"/>
    <w:rsid w:val="00C1064B"/>
    <w:rsid w:val="00C10B39"/>
    <w:rsid w:val="00C11A55"/>
    <w:rsid w:val="00C15ED0"/>
    <w:rsid w:val="00C277F6"/>
    <w:rsid w:val="00C3103E"/>
    <w:rsid w:val="00C31089"/>
    <w:rsid w:val="00C32D41"/>
    <w:rsid w:val="00C3664F"/>
    <w:rsid w:val="00C50FE9"/>
    <w:rsid w:val="00C53179"/>
    <w:rsid w:val="00C54158"/>
    <w:rsid w:val="00C65722"/>
    <w:rsid w:val="00C660AE"/>
    <w:rsid w:val="00C8280B"/>
    <w:rsid w:val="00C91488"/>
    <w:rsid w:val="00C91FFD"/>
    <w:rsid w:val="00C93B91"/>
    <w:rsid w:val="00C953ED"/>
    <w:rsid w:val="00C96517"/>
    <w:rsid w:val="00CA3B93"/>
    <w:rsid w:val="00CA7EC7"/>
    <w:rsid w:val="00CB30A5"/>
    <w:rsid w:val="00CB4978"/>
    <w:rsid w:val="00CB7908"/>
    <w:rsid w:val="00CC0097"/>
    <w:rsid w:val="00CC4ADF"/>
    <w:rsid w:val="00CD175F"/>
    <w:rsid w:val="00CD7C75"/>
    <w:rsid w:val="00CE06EE"/>
    <w:rsid w:val="00CE1C18"/>
    <w:rsid w:val="00CE3087"/>
    <w:rsid w:val="00CE5142"/>
    <w:rsid w:val="00CF5B97"/>
    <w:rsid w:val="00CF6F47"/>
    <w:rsid w:val="00CF6FA4"/>
    <w:rsid w:val="00D0515E"/>
    <w:rsid w:val="00D05BC4"/>
    <w:rsid w:val="00D158B2"/>
    <w:rsid w:val="00D238EC"/>
    <w:rsid w:val="00D23EB1"/>
    <w:rsid w:val="00D27A4E"/>
    <w:rsid w:val="00D504BE"/>
    <w:rsid w:val="00D670ED"/>
    <w:rsid w:val="00D676EB"/>
    <w:rsid w:val="00D76964"/>
    <w:rsid w:val="00D83749"/>
    <w:rsid w:val="00D92D6D"/>
    <w:rsid w:val="00D93935"/>
    <w:rsid w:val="00DA2AA1"/>
    <w:rsid w:val="00DA3070"/>
    <w:rsid w:val="00DB09FE"/>
    <w:rsid w:val="00DC1518"/>
    <w:rsid w:val="00DD08C0"/>
    <w:rsid w:val="00DD0921"/>
    <w:rsid w:val="00DD2B4E"/>
    <w:rsid w:val="00DD2C57"/>
    <w:rsid w:val="00DE1144"/>
    <w:rsid w:val="00DE6A1C"/>
    <w:rsid w:val="00DF1556"/>
    <w:rsid w:val="00E00640"/>
    <w:rsid w:val="00E04452"/>
    <w:rsid w:val="00E05A98"/>
    <w:rsid w:val="00E15819"/>
    <w:rsid w:val="00E219EF"/>
    <w:rsid w:val="00E248EC"/>
    <w:rsid w:val="00E27EC0"/>
    <w:rsid w:val="00E315A7"/>
    <w:rsid w:val="00E34993"/>
    <w:rsid w:val="00E35463"/>
    <w:rsid w:val="00E40ECD"/>
    <w:rsid w:val="00E43366"/>
    <w:rsid w:val="00E4622B"/>
    <w:rsid w:val="00E56026"/>
    <w:rsid w:val="00E618C6"/>
    <w:rsid w:val="00E638C4"/>
    <w:rsid w:val="00E77998"/>
    <w:rsid w:val="00E80157"/>
    <w:rsid w:val="00E80711"/>
    <w:rsid w:val="00E81112"/>
    <w:rsid w:val="00E840E7"/>
    <w:rsid w:val="00E84CE7"/>
    <w:rsid w:val="00E85333"/>
    <w:rsid w:val="00E85515"/>
    <w:rsid w:val="00E9017A"/>
    <w:rsid w:val="00E9571A"/>
    <w:rsid w:val="00EA1130"/>
    <w:rsid w:val="00EA1670"/>
    <w:rsid w:val="00EA3E74"/>
    <w:rsid w:val="00EA46A9"/>
    <w:rsid w:val="00EB20D5"/>
    <w:rsid w:val="00EB27E1"/>
    <w:rsid w:val="00EB4301"/>
    <w:rsid w:val="00EB6361"/>
    <w:rsid w:val="00EC1791"/>
    <w:rsid w:val="00EC4EEF"/>
    <w:rsid w:val="00ED48CE"/>
    <w:rsid w:val="00ED702F"/>
    <w:rsid w:val="00EE25C8"/>
    <w:rsid w:val="00EE44D9"/>
    <w:rsid w:val="00EE4F1A"/>
    <w:rsid w:val="00EF1AA7"/>
    <w:rsid w:val="00EF6749"/>
    <w:rsid w:val="00EF6FC6"/>
    <w:rsid w:val="00F0472A"/>
    <w:rsid w:val="00F10659"/>
    <w:rsid w:val="00F112AC"/>
    <w:rsid w:val="00F12DF3"/>
    <w:rsid w:val="00F131C8"/>
    <w:rsid w:val="00F144BE"/>
    <w:rsid w:val="00F14BA8"/>
    <w:rsid w:val="00F20ECA"/>
    <w:rsid w:val="00F21B96"/>
    <w:rsid w:val="00F2273C"/>
    <w:rsid w:val="00F2341A"/>
    <w:rsid w:val="00F25B96"/>
    <w:rsid w:val="00F262B9"/>
    <w:rsid w:val="00F40E3A"/>
    <w:rsid w:val="00F41579"/>
    <w:rsid w:val="00F478E9"/>
    <w:rsid w:val="00F52750"/>
    <w:rsid w:val="00F60F26"/>
    <w:rsid w:val="00F63D06"/>
    <w:rsid w:val="00F6575B"/>
    <w:rsid w:val="00F73DC6"/>
    <w:rsid w:val="00F8208E"/>
    <w:rsid w:val="00F848C6"/>
    <w:rsid w:val="00F87CAA"/>
    <w:rsid w:val="00F87D9A"/>
    <w:rsid w:val="00F90B12"/>
    <w:rsid w:val="00F9105C"/>
    <w:rsid w:val="00F917BE"/>
    <w:rsid w:val="00F92B81"/>
    <w:rsid w:val="00F937C0"/>
    <w:rsid w:val="00F95059"/>
    <w:rsid w:val="00FA0FCC"/>
    <w:rsid w:val="00FB2D11"/>
    <w:rsid w:val="00FB34B1"/>
    <w:rsid w:val="00FB5D1A"/>
    <w:rsid w:val="00FB6A2E"/>
    <w:rsid w:val="00FC3062"/>
    <w:rsid w:val="00FC67D2"/>
    <w:rsid w:val="00FC6FAB"/>
    <w:rsid w:val="00FD08E5"/>
    <w:rsid w:val="00FD091A"/>
    <w:rsid w:val="00FD218F"/>
    <w:rsid w:val="00FD3D1E"/>
    <w:rsid w:val="00FF34D0"/>
    <w:rsid w:val="00FF7CF0"/>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F229FD"/>
  <w15:docId w15:val="{969F83B8-BF5D-41C5-9F1D-3441B316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0B3"/>
    <w:pPr>
      <w:spacing w:line="260" w:lineRule="exact"/>
    </w:pPr>
    <w:rPr>
      <w:rFonts w:ascii="Fontys Joanna" w:hAnsi="Fontys Joanna"/>
      <w:szCs w:val="24"/>
      <w:lang w:val="en-US" w:eastAsia="en-US"/>
    </w:rPr>
  </w:style>
  <w:style w:type="paragraph" w:styleId="Heading1">
    <w:name w:val="heading 1"/>
    <w:basedOn w:val="Normal"/>
    <w:next w:val="Normal"/>
    <w:link w:val="Heading1Char"/>
    <w:qFormat/>
    <w:rsid w:val="00E00640"/>
    <w:pPr>
      <w:keepNext/>
      <w:numPr>
        <w:numId w:val="1"/>
      </w:numPr>
      <w:spacing w:before="480" w:after="240" w:line="240" w:lineRule="atLeast"/>
      <w:outlineLvl w:val="0"/>
    </w:pPr>
    <w:rPr>
      <w:rFonts w:ascii="Arial" w:hAnsi="Arial"/>
      <w:b/>
      <w:kern w:val="28"/>
      <w:sz w:val="32"/>
      <w:szCs w:val="32"/>
      <w:lang w:val="nl-NL"/>
    </w:rPr>
  </w:style>
  <w:style w:type="paragraph" w:styleId="Heading2">
    <w:name w:val="heading 2"/>
    <w:basedOn w:val="Normal"/>
    <w:next w:val="Normal"/>
    <w:link w:val="Heading2Char"/>
    <w:qFormat/>
    <w:rsid w:val="00E00640"/>
    <w:pPr>
      <w:keepNext/>
      <w:numPr>
        <w:ilvl w:val="1"/>
        <w:numId w:val="1"/>
      </w:numPr>
      <w:tabs>
        <w:tab w:val="clear" w:pos="703"/>
      </w:tabs>
      <w:spacing w:before="480" w:after="240" w:line="240" w:lineRule="auto"/>
      <w:outlineLvl w:val="1"/>
    </w:pPr>
    <w:rPr>
      <w:rFonts w:ascii="Arial" w:hAnsi="Arial"/>
      <w:b/>
      <w:sz w:val="28"/>
      <w:szCs w:val="28"/>
      <w:lang w:val="nl-NL"/>
    </w:rPr>
  </w:style>
  <w:style w:type="paragraph" w:styleId="Heading3">
    <w:name w:val="heading 3"/>
    <w:basedOn w:val="Normal"/>
    <w:next w:val="Normal"/>
    <w:link w:val="Heading3Char"/>
    <w:qFormat/>
    <w:rsid w:val="00E00640"/>
    <w:pPr>
      <w:keepNext/>
      <w:numPr>
        <w:ilvl w:val="2"/>
        <w:numId w:val="1"/>
      </w:numPr>
      <w:spacing w:before="480" w:line="380" w:lineRule="exact"/>
      <w:ind w:left="706" w:hanging="706"/>
      <w:outlineLvl w:val="2"/>
    </w:pPr>
    <w:rPr>
      <w:rFonts w:ascii="Arial" w:hAnsi="Arial"/>
      <w:b/>
      <w:sz w:val="24"/>
      <w:szCs w:val="20"/>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3E09"/>
    <w:pPr>
      <w:tabs>
        <w:tab w:val="center" w:pos="4320"/>
        <w:tab w:val="right" w:pos="8640"/>
      </w:tabs>
    </w:pPr>
  </w:style>
  <w:style w:type="paragraph" w:styleId="Footer">
    <w:name w:val="footer"/>
    <w:basedOn w:val="Normal"/>
    <w:rsid w:val="00153E09"/>
    <w:pPr>
      <w:tabs>
        <w:tab w:val="center" w:pos="4320"/>
        <w:tab w:val="right" w:pos="8640"/>
      </w:tabs>
    </w:pPr>
  </w:style>
  <w:style w:type="paragraph" w:styleId="BalloonText">
    <w:name w:val="Balloon Text"/>
    <w:basedOn w:val="Normal"/>
    <w:semiHidden/>
    <w:rsid w:val="009D1E52"/>
    <w:rPr>
      <w:rFonts w:ascii="Tahoma" w:hAnsi="Tahoma" w:cs="Tahoma"/>
      <w:sz w:val="16"/>
      <w:szCs w:val="16"/>
    </w:rPr>
  </w:style>
  <w:style w:type="character" w:styleId="PageNumber">
    <w:name w:val="page number"/>
    <w:basedOn w:val="DefaultParagraphFont"/>
    <w:rsid w:val="0043055F"/>
  </w:style>
  <w:style w:type="character" w:customStyle="1" w:styleId="Heading1Char">
    <w:name w:val="Heading 1 Char"/>
    <w:basedOn w:val="DefaultParagraphFont"/>
    <w:link w:val="Heading1"/>
    <w:rsid w:val="00E00640"/>
    <w:rPr>
      <w:rFonts w:ascii="Arial" w:hAnsi="Arial"/>
      <w:b/>
      <w:kern w:val="28"/>
      <w:sz w:val="32"/>
      <w:szCs w:val="32"/>
      <w:lang w:eastAsia="en-US"/>
    </w:rPr>
  </w:style>
  <w:style w:type="character" w:customStyle="1" w:styleId="Heading2Char">
    <w:name w:val="Heading 2 Char"/>
    <w:basedOn w:val="DefaultParagraphFont"/>
    <w:link w:val="Heading2"/>
    <w:rsid w:val="00E00640"/>
    <w:rPr>
      <w:rFonts w:ascii="Arial" w:hAnsi="Arial"/>
      <w:b/>
      <w:sz w:val="28"/>
      <w:szCs w:val="28"/>
      <w:lang w:eastAsia="en-US"/>
    </w:rPr>
  </w:style>
  <w:style w:type="character" w:customStyle="1" w:styleId="Heading3Char">
    <w:name w:val="Heading 3 Char"/>
    <w:basedOn w:val="DefaultParagraphFont"/>
    <w:link w:val="Heading3"/>
    <w:rsid w:val="00E00640"/>
    <w:rPr>
      <w:rFonts w:ascii="Arial" w:hAnsi="Arial"/>
      <w:b/>
      <w:sz w:val="24"/>
      <w:lang w:eastAsia="en-US"/>
    </w:rPr>
  </w:style>
  <w:style w:type="paragraph" w:styleId="TOC1">
    <w:name w:val="toc 1"/>
    <w:basedOn w:val="Normal"/>
    <w:next w:val="Normal"/>
    <w:autoRedefine/>
    <w:uiPriority w:val="39"/>
    <w:rsid w:val="00E00640"/>
    <w:pPr>
      <w:numPr>
        <w:numId w:val="2"/>
      </w:numPr>
      <w:tabs>
        <w:tab w:val="left" w:pos="703"/>
        <w:tab w:val="right" w:leader="dot" w:pos="9316"/>
      </w:tabs>
      <w:spacing w:before="240" w:after="240" w:line="460" w:lineRule="exact"/>
      <w:ind w:left="706" w:hanging="706"/>
    </w:pPr>
    <w:rPr>
      <w:rFonts w:ascii="Fontys Frutiger" w:hAnsi="Fontys Frutiger"/>
      <w:b/>
      <w:noProof/>
      <w:sz w:val="28"/>
      <w:szCs w:val="20"/>
      <w:lang w:val="nl-NL"/>
    </w:rPr>
  </w:style>
  <w:style w:type="paragraph" w:styleId="TOC2">
    <w:name w:val="toc 2"/>
    <w:basedOn w:val="Normal"/>
    <w:next w:val="Normal"/>
    <w:autoRedefine/>
    <w:uiPriority w:val="39"/>
    <w:rsid w:val="00E00640"/>
    <w:pPr>
      <w:tabs>
        <w:tab w:val="left" w:pos="2121"/>
        <w:tab w:val="right" w:leader="dot" w:pos="9316"/>
      </w:tabs>
      <w:spacing w:line="240" w:lineRule="atLeast"/>
      <w:ind w:left="2121" w:hanging="1418"/>
    </w:pPr>
    <w:rPr>
      <w:rFonts w:ascii="Fontys Frutiger" w:hAnsi="Fontys Frutiger"/>
      <w:b/>
      <w:noProof/>
      <w:sz w:val="24"/>
      <w:szCs w:val="18"/>
    </w:rPr>
  </w:style>
  <w:style w:type="character" w:styleId="Hyperlink">
    <w:name w:val="Hyperlink"/>
    <w:basedOn w:val="DefaultParagraphFont"/>
    <w:uiPriority w:val="99"/>
    <w:rsid w:val="00E00640"/>
    <w:rPr>
      <w:rFonts w:ascii="Fontys Frutiger" w:hAnsi="Fontys Frutiger"/>
      <w:color w:val="auto"/>
      <w:sz w:val="24"/>
      <w:szCs w:val="24"/>
      <w:u w:val="single"/>
    </w:rPr>
  </w:style>
  <w:style w:type="paragraph" w:customStyle="1" w:styleId="FPPlaceDate">
    <w:name w:val="FPPlaceDate"/>
    <w:basedOn w:val="Normal"/>
    <w:rsid w:val="00E00640"/>
    <w:pPr>
      <w:spacing w:line="240" w:lineRule="atLeast"/>
      <w:jc w:val="right"/>
    </w:pPr>
    <w:rPr>
      <w:rFonts w:ascii="Arial" w:hAnsi="Arial"/>
      <w:color w:val="000000"/>
      <w:szCs w:val="20"/>
      <w:lang w:val="en-GB"/>
    </w:rPr>
  </w:style>
  <w:style w:type="paragraph" w:customStyle="1" w:styleId="FPSubtitle">
    <w:name w:val="FPSubtitle"/>
    <w:basedOn w:val="Normal"/>
    <w:rsid w:val="00E00640"/>
    <w:pPr>
      <w:spacing w:line="240" w:lineRule="atLeast"/>
      <w:jc w:val="right"/>
    </w:pPr>
    <w:rPr>
      <w:rFonts w:ascii="Arial" w:hAnsi="Arial"/>
      <w:i/>
      <w:iCs/>
      <w:color w:val="000000"/>
      <w:sz w:val="24"/>
      <w:szCs w:val="20"/>
      <w:lang w:val="en-GB"/>
    </w:rPr>
  </w:style>
  <w:style w:type="paragraph" w:customStyle="1" w:styleId="FPTitle">
    <w:name w:val="FPTitle"/>
    <w:basedOn w:val="Header"/>
    <w:rsid w:val="00E00640"/>
    <w:pPr>
      <w:tabs>
        <w:tab w:val="clear" w:pos="4320"/>
        <w:tab w:val="clear" w:pos="8640"/>
      </w:tabs>
      <w:spacing w:line="240" w:lineRule="atLeast"/>
      <w:jc w:val="right"/>
    </w:pPr>
    <w:rPr>
      <w:rFonts w:ascii="Arial" w:hAnsi="Arial"/>
      <w:b/>
      <w:color w:val="000000"/>
      <w:sz w:val="32"/>
      <w:szCs w:val="20"/>
      <w:lang w:val="en-GB"/>
    </w:rPr>
  </w:style>
  <w:style w:type="table" w:styleId="TableGrid">
    <w:name w:val="Table Grid"/>
    <w:basedOn w:val="TableNormal"/>
    <w:uiPriority w:val="59"/>
    <w:rsid w:val="00E00640"/>
    <w:pPr>
      <w:spacing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27657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7657D"/>
    <w:rPr>
      <w:rFonts w:asciiTheme="majorHAnsi" w:eastAsiaTheme="majorEastAsia" w:hAnsiTheme="majorHAnsi" w:cstheme="majorBidi"/>
      <w:spacing w:val="-10"/>
      <w:kern w:val="28"/>
      <w:sz w:val="56"/>
      <w:szCs w:val="56"/>
      <w:lang w:val="en-US" w:eastAsia="en-US"/>
    </w:rPr>
  </w:style>
  <w:style w:type="paragraph" w:styleId="TOCHeading">
    <w:name w:val="TOC Heading"/>
    <w:basedOn w:val="Heading1"/>
    <w:next w:val="Normal"/>
    <w:uiPriority w:val="39"/>
    <w:unhideWhenUsed/>
    <w:qFormat/>
    <w:rsid w:val="00F262B9"/>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kern w:val="0"/>
      <w:lang w:val="en-US"/>
    </w:rPr>
  </w:style>
  <w:style w:type="character" w:styleId="Emphasis">
    <w:name w:val="Emphasis"/>
    <w:basedOn w:val="DefaultParagraphFont"/>
    <w:qFormat/>
    <w:rsid w:val="00F262B9"/>
    <w:rPr>
      <w:i/>
      <w:iCs/>
    </w:rPr>
  </w:style>
  <w:style w:type="paragraph" w:customStyle="1" w:styleId="Tabelbody">
    <w:name w:val="Tabel body"/>
    <w:basedOn w:val="Normal"/>
    <w:locked/>
    <w:rsid w:val="00001C1B"/>
    <w:pPr>
      <w:spacing w:before="60" w:after="60" w:line="240" w:lineRule="auto"/>
    </w:pPr>
    <w:rPr>
      <w:rFonts w:ascii="Arial" w:hAnsi="Arial"/>
      <w:sz w:val="18"/>
      <w:szCs w:val="20"/>
      <w:lang w:val="nl-NL"/>
    </w:rPr>
  </w:style>
  <w:style w:type="paragraph" w:customStyle="1" w:styleId="tabelheader">
    <w:name w:val="tabel header"/>
    <w:basedOn w:val="Normal"/>
    <w:locked/>
    <w:rsid w:val="00001C1B"/>
    <w:pPr>
      <w:spacing w:before="120" w:after="120" w:line="240" w:lineRule="auto"/>
    </w:pPr>
    <w:rPr>
      <w:rFonts w:ascii="Arial" w:hAnsi="Arial"/>
      <w:sz w:val="18"/>
      <w:szCs w:val="20"/>
      <w:lang w:val="nl-NL"/>
    </w:rPr>
  </w:style>
  <w:style w:type="paragraph" w:styleId="NormalWeb">
    <w:name w:val="Normal (Web)"/>
    <w:basedOn w:val="Normal"/>
    <w:uiPriority w:val="99"/>
    <w:qFormat/>
    <w:rsid w:val="001F4121"/>
    <w:pPr>
      <w:spacing w:before="100" w:beforeAutospacing="1" w:after="100" w:afterAutospacing="1" w:line="240" w:lineRule="auto"/>
    </w:pPr>
    <w:rPr>
      <w:rFonts w:ascii="Times New Roman" w:hAnsi="Times New Roman"/>
      <w:sz w:val="24"/>
      <w:lang w:eastAsia="zh-CN"/>
    </w:rPr>
  </w:style>
  <w:style w:type="paragraph" w:styleId="PlainText">
    <w:name w:val="Plain Text"/>
    <w:basedOn w:val="Normal"/>
    <w:link w:val="PlainTextChar"/>
    <w:qFormat/>
    <w:rsid w:val="001F4121"/>
    <w:pPr>
      <w:spacing w:line="240" w:lineRule="auto"/>
    </w:pPr>
    <w:rPr>
      <w:rFonts w:ascii="Calibri" w:eastAsia="Calibri" w:hAnsi="Calibri" w:cs="Basic Roman"/>
      <w:sz w:val="22"/>
      <w:szCs w:val="21"/>
      <w:lang w:eastAsia="zh-CN"/>
    </w:rPr>
  </w:style>
  <w:style w:type="character" w:customStyle="1" w:styleId="PlainTextChar">
    <w:name w:val="Plain Text Char"/>
    <w:basedOn w:val="DefaultParagraphFont"/>
    <w:link w:val="PlainText"/>
    <w:rsid w:val="001F4121"/>
    <w:rPr>
      <w:rFonts w:ascii="Calibri" w:eastAsia="Calibri" w:hAnsi="Calibri" w:cs="Basic Roman"/>
      <w:sz w:val="22"/>
      <w:szCs w:val="21"/>
      <w:lang w:val="en-US" w:eastAsia="zh-CN"/>
    </w:rPr>
  </w:style>
  <w:style w:type="paragraph" w:styleId="TableofFigures">
    <w:name w:val="table of figures"/>
    <w:basedOn w:val="Normal"/>
    <w:next w:val="Normal"/>
    <w:uiPriority w:val="99"/>
    <w:rsid w:val="001F4121"/>
    <w:pPr>
      <w:spacing w:line="259" w:lineRule="auto"/>
    </w:pPr>
    <w:rPr>
      <w:rFonts w:ascii="Calibri" w:eastAsia="Calibri" w:hAnsi="Calibri" w:cs="Basic Roman"/>
      <w:sz w:val="22"/>
      <w:szCs w:val="22"/>
      <w:lang w:val="nl-NL" w:eastAsia="zh-CN"/>
    </w:rPr>
  </w:style>
  <w:style w:type="character" w:styleId="Strong">
    <w:name w:val="Strong"/>
    <w:basedOn w:val="DefaultParagraphFont"/>
    <w:uiPriority w:val="22"/>
    <w:qFormat/>
    <w:rsid w:val="00E219EF"/>
    <w:rPr>
      <w:b/>
      <w:bCs/>
    </w:rPr>
  </w:style>
  <w:style w:type="character" w:customStyle="1" w:styleId="ng-tns-c1600367488-25">
    <w:name w:val="ng-tns-c1600367488-25"/>
    <w:basedOn w:val="DefaultParagraphFont"/>
    <w:rsid w:val="00E21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4339">
      <w:bodyDiv w:val="1"/>
      <w:marLeft w:val="0"/>
      <w:marRight w:val="0"/>
      <w:marTop w:val="0"/>
      <w:marBottom w:val="0"/>
      <w:divBdr>
        <w:top w:val="none" w:sz="0" w:space="0" w:color="auto"/>
        <w:left w:val="none" w:sz="0" w:space="0" w:color="auto"/>
        <w:bottom w:val="none" w:sz="0" w:space="0" w:color="auto"/>
        <w:right w:val="none" w:sz="0" w:space="0" w:color="auto"/>
      </w:divBdr>
    </w:div>
    <w:div w:id="185406805">
      <w:bodyDiv w:val="1"/>
      <w:marLeft w:val="0"/>
      <w:marRight w:val="0"/>
      <w:marTop w:val="0"/>
      <w:marBottom w:val="0"/>
      <w:divBdr>
        <w:top w:val="none" w:sz="0" w:space="0" w:color="auto"/>
        <w:left w:val="none" w:sz="0" w:space="0" w:color="auto"/>
        <w:bottom w:val="none" w:sz="0" w:space="0" w:color="auto"/>
        <w:right w:val="none" w:sz="0" w:space="0" w:color="auto"/>
      </w:divBdr>
    </w:div>
    <w:div w:id="202983137">
      <w:bodyDiv w:val="1"/>
      <w:marLeft w:val="0"/>
      <w:marRight w:val="0"/>
      <w:marTop w:val="0"/>
      <w:marBottom w:val="0"/>
      <w:divBdr>
        <w:top w:val="none" w:sz="0" w:space="0" w:color="auto"/>
        <w:left w:val="none" w:sz="0" w:space="0" w:color="auto"/>
        <w:bottom w:val="none" w:sz="0" w:space="0" w:color="auto"/>
        <w:right w:val="none" w:sz="0" w:space="0" w:color="auto"/>
      </w:divBdr>
    </w:div>
    <w:div w:id="733550220">
      <w:bodyDiv w:val="1"/>
      <w:marLeft w:val="0"/>
      <w:marRight w:val="0"/>
      <w:marTop w:val="0"/>
      <w:marBottom w:val="0"/>
      <w:divBdr>
        <w:top w:val="none" w:sz="0" w:space="0" w:color="auto"/>
        <w:left w:val="none" w:sz="0" w:space="0" w:color="auto"/>
        <w:bottom w:val="none" w:sz="0" w:space="0" w:color="auto"/>
        <w:right w:val="none" w:sz="0" w:space="0" w:color="auto"/>
      </w:divBdr>
    </w:div>
    <w:div w:id="821234708">
      <w:bodyDiv w:val="1"/>
      <w:marLeft w:val="0"/>
      <w:marRight w:val="0"/>
      <w:marTop w:val="0"/>
      <w:marBottom w:val="0"/>
      <w:divBdr>
        <w:top w:val="none" w:sz="0" w:space="0" w:color="auto"/>
        <w:left w:val="none" w:sz="0" w:space="0" w:color="auto"/>
        <w:bottom w:val="none" w:sz="0" w:space="0" w:color="auto"/>
        <w:right w:val="none" w:sz="0" w:space="0" w:color="auto"/>
      </w:divBdr>
    </w:div>
    <w:div w:id="879977321">
      <w:bodyDiv w:val="1"/>
      <w:marLeft w:val="0"/>
      <w:marRight w:val="0"/>
      <w:marTop w:val="0"/>
      <w:marBottom w:val="0"/>
      <w:divBdr>
        <w:top w:val="none" w:sz="0" w:space="0" w:color="auto"/>
        <w:left w:val="none" w:sz="0" w:space="0" w:color="auto"/>
        <w:bottom w:val="none" w:sz="0" w:space="0" w:color="auto"/>
        <w:right w:val="none" w:sz="0" w:space="0" w:color="auto"/>
      </w:divBdr>
    </w:div>
    <w:div w:id="966352313">
      <w:bodyDiv w:val="1"/>
      <w:marLeft w:val="0"/>
      <w:marRight w:val="0"/>
      <w:marTop w:val="0"/>
      <w:marBottom w:val="0"/>
      <w:divBdr>
        <w:top w:val="none" w:sz="0" w:space="0" w:color="auto"/>
        <w:left w:val="none" w:sz="0" w:space="0" w:color="auto"/>
        <w:bottom w:val="none" w:sz="0" w:space="0" w:color="auto"/>
        <w:right w:val="none" w:sz="0" w:space="0" w:color="auto"/>
      </w:divBdr>
    </w:div>
    <w:div w:id="1106999749">
      <w:bodyDiv w:val="1"/>
      <w:marLeft w:val="0"/>
      <w:marRight w:val="0"/>
      <w:marTop w:val="0"/>
      <w:marBottom w:val="0"/>
      <w:divBdr>
        <w:top w:val="none" w:sz="0" w:space="0" w:color="auto"/>
        <w:left w:val="none" w:sz="0" w:space="0" w:color="auto"/>
        <w:bottom w:val="none" w:sz="0" w:space="0" w:color="auto"/>
        <w:right w:val="none" w:sz="0" w:space="0" w:color="auto"/>
      </w:divBdr>
    </w:div>
    <w:div w:id="1115252611">
      <w:bodyDiv w:val="1"/>
      <w:marLeft w:val="0"/>
      <w:marRight w:val="0"/>
      <w:marTop w:val="0"/>
      <w:marBottom w:val="0"/>
      <w:divBdr>
        <w:top w:val="none" w:sz="0" w:space="0" w:color="auto"/>
        <w:left w:val="none" w:sz="0" w:space="0" w:color="auto"/>
        <w:bottom w:val="none" w:sz="0" w:space="0" w:color="auto"/>
        <w:right w:val="none" w:sz="0" w:space="0" w:color="auto"/>
      </w:divBdr>
    </w:div>
    <w:div w:id="1484656623">
      <w:bodyDiv w:val="1"/>
      <w:marLeft w:val="0"/>
      <w:marRight w:val="0"/>
      <w:marTop w:val="0"/>
      <w:marBottom w:val="0"/>
      <w:divBdr>
        <w:top w:val="none" w:sz="0" w:space="0" w:color="auto"/>
        <w:left w:val="none" w:sz="0" w:space="0" w:color="auto"/>
        <w:bottom w:val="none" w:sz="0" w:space="0" w:color="auto"/>
        <w:right w:val="none" w:sz="0" w:space="0" w:color="auto"/>
      </w:divBdr>
      <w:divsChild>
        <w:div w:id="929386510">
          <w:marLeft w:val="0"/>
          <w:marRight w:val="0"/>
          <w:marTop w:val="0"/>
          <w:marBottom w:val="0"/>
          <w:divBdr>
            <w:top w:val="none" w:sz="0" w:space="0" w:color="auto"/>
            <w:left w:val="none" w:sz="0" w:space="0" w:color="auto"/>
            <w:bottom w:val="none" w:sz="0" w:space="0" w:color="auto"/>
            <w:right w:val="none" w:sz="0" w:space="0" w:color="auto"/>
          </w:divBdr>
          <w:divsChild>
            <w:div w:id="1234393826">
              <w:marLeft w:val="0"/>
              <w:marRight w:val="0"/>
              <w:marTop w:val="0"/>
              <w:marBottom w:val="0"/>
              <w:divBdr>
                <w:top w:val="none" w:sz="0" w:space="0" w:color="auto"/>
                <w:left w:val="none" w:sz="0" w:space="0" w:color="auto"/>
                <w:bottom w:val="none" w:sz="0" w:space="0" w:color="auto"/>
                <w:right w:val="none" w:sz="0" w:space="0" w:color="auto"/>
              </w:divBdr>
              <w:divsChild>
                <w:div w:id="1300725370">
                  <w:marLeft w:val="0"/>
                  <w:marRight w:val="0"/>
                  <w:marTop w:val="0"/>
                  <w:marBottom w:val="0"/>
                  <w:divBdr>
                    <w:top w:val="none" w:sz="0" w:space="0" w:color="auto"/>
                    <w:left w:val="none" w:sz="0" w:space="0" w:color="auto"/>
                    <w:bottom w:val="none" w:sz="0" w:space="0" w:color="auto"/>
                    <w:right w:val="none" w:sz="0" w:space="0" w:color="auto"/>
                  </w:divBdr>
                  <w:divsChild>
                    <w:div w:id="1425805348">
                      <w:marLeft w:val="0"/>
                      <w:marRight w:val="0"/>
                      <w:marTop w:val="0"/>
                      <w:marBottom w:val="0"/>
                      <w:divBdr>
                        <w:top w:val="none" w:sz="0" w:space="0" w:color="auto"/>
                        <w:left w:val="none" w:sz="0" w:space="0" w:color="auto"/>
                        <w:bottom w:val="none" w:sz="0" w:space="0" w:color="auto"/>
                        <w:right w:val="none" w:sz="0" w:space="0" w:color="auto"/>
                      </w:divBdr>
                      <w:divsChild>
                        <w:div w:id="2107310155">
                          <w:marLeft w:val="0"/>
                          <w:marRight w:val="0"/>
                          <w:marTop w:val="0"/>
                          <w:marBottom w:val="0"/>
                          <w:divBdr>
                            <w:top w:val="none" w:sz="0" w:space="0" w:color="auto"/>
                            <w:left w:val="none" w:sz="0" w:space="0" w:color="auto"/>
                            <w:bottom w:val="none" w:sz="0" w:space="0" w:color="auto"/>
                            <w:right w:val="none" w:sz="0" w:space="0" w:color="auto"/>
                          </w:divBdr>
                          <w:divsChild>
                            <w:div w:id="761074499">
                              <w:marLeft w:val="0"/>
                              <w:marRight w:val="0"/>
                              <w:marTop w:val="0"/>
                              <w:marBottom w:val="0"/>
                              <w:divBdr>
                                <w:top w:val="none" w:sz="0" w:space="0" w:color="auto"/>
                                <w:left w:val="none" w:sz="0" w:space="0" w:color="auto"/>
                                <w:bottom w:val="none" w:sz="0" w:space="0" w:color="auto"/>
                                <w:right w:val="none" w:sz="0" w:space="0" w:color="auto"/>
                              </w:divBdr>
                              <w:divsChild>
                                <w:div w:id="17895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77979">
                      <w:marLeft w:val="0"/>
                      <w:marRight w:val="0"/>
                      <w:marTop w:val="0"/>
                      <w:marBottom w:val="0"/>
                      <w:divBdr>
                        <w:top w:val="none" w:sz="0" w:space="0" w:color="auto"/>
                        <w:left w:val="none" w:sz="0" w:space="0" w:color="auto"/>
                        <w:bottom w:val="none" w:sz="0" w:space="0" w:color="auto"/>
                        <w:right w:val="none" w:sz="0" w:space="0" w:color="auto"/>
                      </w:divBdr>
                      <w:divsChild>
                        <w:div w:id="1516269798">
                          <w:marLeft w:val="0"/>
                          <w:marRight w:val="0"/>
                          <w:marTop w:val="240"/>
                          <w:marBottom w:val="120"/>
                          <w:divBdr>
                            <w:top w:val="none" w:sz="0" w:space="0" w:color="auto"/>
                            <w:left w:val="none" w:sz="0" w:space="0" w:color="auto"/>
                            <w:bottom w:val="none" w:sz="0" w:space="0" w:color="auto"/>
                            <w:right w:val="none" w:sz="0" w:space="0" w:color="auto"/>
                          </w:divBdr>
                          <w:divsChild>
                            <w:div w:id="1121847305">
                              <w:marLeft w:val="0"/>
                              <w:marRight w:val="0"/>
                              <w:marTop w:val="0"/>
                              <w:marBottom w:val="0"/>
                              <w:divBdr>
                                <w:top w:val="none" w:sz="0" w:space="0" w:color="auto"/>
                                <w:left w:val="none" w:sz="0" w:space="0" w:color="auto"/>
                                <w:bottom w:val="none" w:sz="0" w:space="0" w:color="auto"/>
                                <w:right w:val="none" w:sz="0" w:space="0" w:color="auto"/>
                              </w:divBdr>
                              <w:divsChild>
                                <w:div w:id="834540094">
                                  <w:marLeft w:val="0"/>
                                  <w:marRight w:val="0"/>
                                  <w:marTop w:val="0"/>
                                  <w:marBottom w:val="0"/>
                                  <w:divBdr>
                                    <w:top w:val="none" w:sz="0" w:space="0" w:color="auto"/>
                                    <w:left w:val="none" w:sz="0" w:space="0" w:color="auto"/>
                                    <w:bottom w:val="none" w:sz="0" w:space="0" w:color="auto"/>
                                    <w:right w:val="none" w:sz="0" w:space="0" w:color="auto"/>
                                  </w:divBdr>
                                </w:div>
                                <w:div w:id="165841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723115">
          <w:marLeft w:val="0"/>
          <w:marRight w:val="0"/>
          <w:marTop w:val="0"/>
          <w:marBottom w:val="0"/>
          <w:divBdr>
            <w:top w:val="none" w:sz="0" w:space="0" w:color="auto"/>
            <w:left w:val="none" w:sz="0" w:space="0" w:color="auto"/>
            <w:bottom w:val="none" w:sz="0" w:space="0" w:color="auto"/>
            <w:right w:val="none" w:sz="0" w:space="0" w:color="auto"/>
          </w:divBdr>
          <w:divsChild>
            <w:div w:id="895432539">
              <w:marLeft w:val="0"/>
              <w:marRight w:val="0"/>
              <w:marTop w:val="0"/>
              <w:marBottom w:val="0"/>
              <w:divBdr>
                <w:top w:val="none" w:sz="0" w:space="0" w:color="auto"/>
                <w:left w:val="none" w:sz="0" w:space="0" w:color="auto"/>
                <w:bottom w:val="none" w:sz="0" w:space="0" w:color="auto"/>
                <w:right w:val="none" w:sz="0" w:space="0" w:color="auto"/>
              </w:divBdr>
              <w:divsChild>
                <w:div w:id="1091464792">
                  <w:marLeft w:val="0"/>
                  <w:marRight w:val="0"/>
                  <w:marTop w:val="0"/>
                  <w:marBottom w:val="0"/>
                  <w:divBdr>
                    <w:top w:val="none" w:sz="0" w:space="0" w:color="auto"/>
                    <w:left w:val="none" w:sz="0" w:space="0" w:color="auto"/>
                    <w:bottom w:val="none" w:sz="0" w:space="0" w:color="auto"/>
                    <w:right w:val="none" w:sz="0" w:space="0" w:color="auto"/>
                  </w:divBdr>
                </w:div>
                <w:div w:id="1402364750">
                  <w:marLeft w:val="0"/>
                  <w:marRight w:val="0"/>
                  <w:marTop w:val="0"/>
                  <w:marBottom w:val="0"/>
                  <w:divBdr>
                    <w:top w:val="none" w:sz="0" w:space="0" w:color="auto"/>
                    <w:left w:val="none" w:sz="0" w:space="0" w:color="auto"/>
                    <w:bottom w:val="none" w:sz="0" w:space="0" w:color="auto"/>
                    <w:right w:val="none" w:sz="0" w:space="0" w:color="auto"/>
                  </w:divBdr>
                </w:div>
                <w:div w:id="1331788993">
                  <w:marLeft w:val="0"/>
                  <w:marRight w:val="0"/>
                  <w:marTop w:val="0"/>
                  <w:marBottom w:val="0"/>
                  <w:divBdr>
                    <w:top w:val="none" w:sz="0" w:space="0" w:color="auto"/>
                    <w:left w:val="none" w:sz="0" w:space="0" w:color="auto"/>
                    <w:bottom w:val="none" w:sz="0" w:space="0" w:color="auto"/>
                    <w:right w:val="none" w:sz="0" w:space="0" w:color="auto"/>
                  </w:divBdr>
                </w:div>
              </w:divsChild>
            </w:div>
            <w:div w:id="713234527">
              <w:marLeft w:val="0"/>
              <w:marRight w:val="0"/>
              <w:marTop w:val="0"/>
              <w:marBottom w:val="0"/>
              <w:divBdr>
                <w:top w:val="none" w:sz="0" w:space="0" w:color="auto"/>
                <w:left w:val="none" w:sz="0" w:space="0" w:color="auto"/>
                <w:bottom w:val="none" w:sz="0" w:space="0" w:color="auto"/>
                <w:right w:val="none" w:sz="0" w:space="0" w:color="auto"/>
              </w:divBdr>
              <w:divsChild>
                <w:div w:id="1974017978">
                  <w:marLeft w:val="0"/>
                  <w:marRight w:val="0"/>
                  <w:marTop w:val="0"/>
                  <w:marBottom w:val="0"/>
                  <w:divBdr>
                    <w:top w:val="none" w:sz="0" w:space="0" w:color="auto"/>
                    <w:left w:val="none" w:sz="0" w:space="0" w:color="auto"/>
                    <w:bottom w:val="none" w:sz="0" w:space="0" w:color="auto"/>
                    <w:right w:val="none" w:sz="0" w:space="0" w:color="auto"/>
                  </w:divBdr>
                  <w:divsChild>
                    <w:div w:id="697509532">
                      <w:marLeft w:val="0"/>
                      <w:marRight w:val="0"/>
                      <w:marTop w:val="0"/>
                      <w:marBottom w:val="0"/>
                      <w:divBdr>
                        <w:top w:val="none" w:sz="0" w:space="0" w:color="auto"/>
                        <w:left w:val="none" w:sz="0" w:space="0" w:color="auto"/>
                        <w:bottom w:val="none" w:sz="0" w:space="0" w:color="auto"/>
                        <w:right w:val="none" w:sz="0" w:space="0" w:color="auto"/>
                      </w:divBdr>
                      <w:divsChild>
                        <w:div w:id="440028186">
                          <w:marLeft w:val="0"/>
                          <w:marRight w:val="0"/>
                          <w:marTop w:val="0"/>
                          <w:marBottom w:val="0"/>
                          <w:divBdr>
                            <w:top w:val="none" w:sz="0" w:space="0" w:color="auto"/>
                            <w:left w:val="none" w:sz="0" w:space="0" w:color="auto"/>
                            <w:bottom w:val="none" w:sz="0" w:space="0" w:color="auto"/>
                            <w:right w:val="none" w:sz="0" w:space="0" w:color="auto"/>
                          </w:divBdr>
                          <w:divsChild>
                            <w:div w:id="1595549826">
                              <w:marLeft w:val="-90"/>
                              <w:marRight w:val="-90"/>
                              <w:marTop w:val="0"/>
                              <w:marBottom w:val="0"/>
                              <w:divBdr>
                                <w:top w:val="none" w:sz="0" w:space="0" w:color="auto"/>
                                <w:left w:val="none" w:sz="0" w:space="0" w:color="auto"/>
                                <w:bottom w:val="none" w:sz="0" w:space="0" w:color="auto"/>
                                <w:right w:val="none" w:sz="0" w:space="0" w:color="auto"/>
                              </w:divBdr>
                              <w:divsChild>
                                <w:div w:id="2076660751">
                                  <w:marLeft w:val="0"/>
                                  <w:marRight w:val="0"/>
                                  <w:marTop w:val="0"/>
                                  <w:marBottom w:val="0"/>
                                  <w:divBdr>
                                    <w:top w:val="none" w:sz="0" w:space="0" w:color="auto"/>
                                    <w:left w:val="none" w:sz="0" w:space="0" w:color="auto"/>
                                    <w:bottom w:val="none" w:sz="0" w:space="0" w:color="auto"/>
                                    <w:right w:val="none" w:sz="0" w:space="0" w:color="auto"/>
                                  </w:divBdr>
                                  <w:divsChild>
                                    <w:div w:id="329795647">
                                      <w:marLeft w:val="0"/>
                                      <w:marRight w:val="0"/>
                                      <w:marTop w:val="0"/>
                                      <w:marBottom w:val="0"/>
                                      <w:divBdr>
                                        <w:top w:val="none" w:sz="0" w:space="0" w:color="auto"/>
                                        <w:left w:val="none" w:sz="0" w:space="0" w:color="auto"/>
                                        <w:bottom w:val="none" w:sz="0" w:space="0" w:color="auto"/>
                                        <w:right w:val="none" w:sz="0" w:space="0" w:color="auto"/>
                                      </w:divBdr>
                                    </w:div>
                                    <w:div w:id="333150071">
                                      <w:marLeft w:val="0"/>
                                      <w:marRight w:val="0"/>
                                      <w:marTop w:val="0"/>
                                      <w:marBottom w:val="0"/>
                                      <w:divBdr>
                                        <w:top w:val="none" w:sz="0" w:space="0" w:color="auto"/>
                                        <w:left w:val="none" w:sz="0" w:space="0" w:color="auto"/>
                                        <w:bottom w:val="none" w:sz="0" w:space="0" w:color="auto"/>
                                        <w:right w:val="none" w:sz="0" w:space="0" w:color="auto"/>
                                      </w:divBdr>
                                    </w:div>
                                    <w:div w:id="13751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660599">
                      <w:marLeft w:val="0"/>
                      <w:marRight w:val="0"/>
                      <w:marTop w:val="0"/>
                      <w:marBottom w:val="0"/>
                      <w:divBdr>
                        <w:top w:val="none" w:sz="0" w:space="0" w:color="auto"/>
                        <w:left w:val="none" w:sz="0" w:space="0" w:color="auto"/>
                        <w:bottom w:val="none" w:sz="0" w:space="0" w:color="auto"/>
                        <w:right w:val="none" w:sz="0" w:space="0" w:color="auto"/>
                      </w:divBdr>
                    </w:div>
                    <w:div w:id="477577087">
                      <w:marLeft w:val="0"/>
                      <w:marRight w:val="0"/>
                      <w:marTop w:val="0"/>
                      <w:marBottom w:val="0"/>
                      <w:divBdr>
                        <w:top w:val="none" w:sz="0" w:space="0" w:color="auto"/>
                        <w:left w:val="none" w:sz="0" w:space="0" w:color="auto"/>
                        <w:bottom w:val="none" w:sz="0" w:space="0" w:color="auto"/>
                        <w:right w:val="none" w:sz="0" w:space="0" w:color="auto"/>
                      </w:divBdr>
                      <w:divsChild>
                        <w:div w:id="710803920">
                          <w:marLeft w:val="0"/>
                          <w:marRight w:val="0"/>
                          <w:marTop w:val="0"/>
                          <w:marBottom w:val="0"/>
                          <w:divBdr>
                            <w:top w:val="none" w:sz="0" w:space="0" w:color="auto"/>
                            <w:left w:val="none" w:sz="0" w:space="0" w:color="auto"/>
                            <w:bottom w:val="none" w:sz="0" w:space="0" w:color="auto"/>
                            <w:right w:val="none" w:sz="0" w:space="0" w:color="auto"/>
                          </w:divBdr>
                        </w:div>
                        <w:div w:id="1045451475">
                          <w:marLeft w:val="0"/>
                          <w:marRight w:val="0"/>
                          <w:marTop w:val="0"/>
                          <w:marBottom w:val="0"/>
                          <w:divBdr>
                            <w:top w:val="none" w:sz="0" w:space="0" w:color="auto"/>
                            <w:left w:val="none" w:sz="0" w:space="0" w:color="auto"/>
                            <w:bottom w:val="none" w:sz="0" w:space="0" w:color="auto"/>
                            <w:right w:val="none" w:sz="0" w:space="0" w:color="auto"/>
                          </w:divBdr>
                          <w:divsChild>
                            <w:div w:id="1788816268">
                              <w:marLeft w:val="0"/>
                              <w:marRight w:val="0"/>
                              <w:marTop w:val="0"/>
                              <w:marBottom w:val="0"/>
                              <w:divBdr>
                                <w:top w:val="none" w:sz="0" w:space="0" w:color="auto"/>
                                <w:left w:val="none" w:sz="0" w:space="0" w:color="auto"/>
                                <w:bottom w:val="none" w:sz="0" w:space="0" w:color="auto"/>
                                <w:right w:val="none" w:sz="0" w:space="0" w:color="auto"/>
                              </w:divBdr>
                              <w:divsChild>
                                <w:div w:id="6090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668453">
      <w:bodyDiv w:val="1"/>
      <w:marLeft w:val="0"/>
      <w:marRight w:val="0"/>
      <w:marTop w:val="0"/>
      <w:marBottom w:val="0"/>
      <w:divBdr>
        <w:top w:val="none" w:sz="0" w:space="0" w:color="auto"/>
        <w:left w:val="none" w:sz="0" w:space="0" w:color="auto"/>
        <w:bottom w:val="none" w:sz="0" w:space="0" w:color="auto"/>
        <w:right w:val="none" w:sz="0" w:space="0" w:color="auto"/>
      </w:divBdr>
    </w:div>
    <w:div w:id="1637295157">
      <w:bodyDiv w:val="1"/>
      <w:marLeft w:val="0"/>
      <w:marRight w:val="0"/>
      <w:marTop w:val="0"/>
      <w:marBottom w:val="0"/>
      <w:divBdr>
        <w:top w:val="none" w:sz="0" w:space="0" w:color="auto"/>
        <w:left w:val="none" w:sz="0" w:space="0" w:color="auto"/>
        <w:bottom w:val="none" w:sz="0" w:space="0" w:color="auto"/>
        <w:right w:val="none" w:sz="0" w:space="0" w:color="auto"/>
      </w:divBdr>
    </w:div>
    <w:div w:id="1855611401">
      <w:bodyDiv w:val="1"/>
      <w:marLeft w:val="0"/>
      <w:marRight w:val="0"/>
      <w:marTop w:val="0"/>
      <w:marBottom w:val="0"/>
      <w:divBdr>
        <w:top w:val="none" w:sz="0" w:space="0" w:color="auto"/>
        <w:left w:val="none" w:sz="0" w:space="0" w:color="auto"/>
        <w:bottom w:val="none" w:sz="0" w:space="0" w:color="auto"/>
        <w:right w:val="none" w:sz="0" w:space="0" w:color="auto"/>
      </w:divBdr>
    </w:div>
    <w:div w:id="1939561058">
      <w:bodyDiv w:val="1"/>
      <w:marLeft w:val="0"/>
      <w:marRight w:val="0"/>
      <w:marTop w:val="0"/>
      <w:marBottom w:val="0"/>
      <w:divBdr>
        <w:top w:val="none" w:sz="0" w:space="0" w:color="auto"/>
        <w:left w:val="none" w:sz="0" w:space="0" w:color="auto"/>
        <w:bottom w:val="none" w:sz="0" w:space="0" w:color="auto"/>
        <w:right w:val="none" w:sz="0" w:space="0" w:color="auto"/>
      </w:divBdr>
    </w:div>
    <w:div w:id="199629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kubernetes.io/doc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N:\HUISSTIJL\FontysHuisstijl\Source\FontysDocumen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584DEA43CDA5443B0E7E0D272ABE6A4" ma:contentTypeVersion="10" ma:contentTypeDescription="Een nieuw document maken." ma:contentTypeScope="" ma:versionID="a95e06df275585e796fcbdddf13e3206">
  <xsd:schema xmlns:xsd="http://www.w3.org/2001/XMLSchema" xmlns:xs="http://www.w3.org/2001/XMLSchema" xmlns:p="http://schemas.microsoft.com/office/2006/metadata/properties" xmlns:ns3="9bb3c0fd-ad6c-41bf-95d7-fe41ef579498" targetNamespace="http://schemas.microsoft.com/office/2006/metadata/properties" ma:root="true" ma:fieldsID="777b9bf404d61249d5cc1b96c667a0ac" ns3:_="">
    <xsd:import namespace="9bb3c0fd-ad6c-41bf-95d7-fe41ef57949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b3c0fd-ad6c-41bf-95d7-fe41ef5794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1D16FC-AEBA-492F-B8A7-A2501B3C23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B57C69-7C93-4D44-88A6-0FD06B181B0D}">
  <ds:schemaRefs>
    <ds:schemaRef ds:uri="http://schemas.openxmlformats.org/officeDocument/2006/bibliography"/>
  </ds:schemaRefs>
</ds:datastoreItem>
</file>

<file path=customXml/itemProps3.xml><?xml version="1.0" encoding="utf-8"?>
<ds:datastoreItem xmlns:ds="http://schemas.openxmlformats.org/officeDocument/2006/customXml" ds:itemID="{C8C37D55-0536-4105-8657-5FBFAFC19F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b3c0fd-ad6c-41bf-95d7-fe41ef5794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C2E69D-CCDD-47EF-B627-9847E43FF9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FontysDocument</Template>
  <TotalTime>704</TotalTime>
  <Pages>10</Pages>
  <Words>2003</Words>
  <Characters>11422</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Intern v2</vt:lpstr>
      <vt:lpstr>Intern v2</vt:lpstr>
    </vt:vector>
  </TitlesOfParts>
  <Company>Fontys Hogescholen</Company>
  <LinksUpToDate>false</LinksUpToDate>
  <CharactersWithSpaces>13399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 v2</dc:title>
  <dc:creator>Pu,Xuemei X.</dc:creator>
  <cp:lastModifiedBy>Stef Dul</cp:lastModifiedBy>
  <cp:revision>35</cp:revision>
  <cp:lastPrinted>2005-03-17T07:49:00Z</cp:lastPrinted>
  <dcterms:created xsi:type="dcterms:W3CDTF">2020-02-04T12:27:00Z</dcterms:created>
  <dcterms:modified xsi:type="dcterms:W3CDTF">2024-01-15T10:35:00Z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0x0101007584DEA43CDA5443B0E7E0D272ABE6A4</vt:lpwstr>
  </property>
</Properties>
</file>